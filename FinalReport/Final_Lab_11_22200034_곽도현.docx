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9AF983" w14:textId="351C2B0B" w:rsidR="00131347" w:rsidRPr="000C4ECD" w:rsidRDefault="00131347" w:rsidP="00131347">
      <w:pPr>
        <w:rPr>
          <w:rFonts w:ascii="맑은 고딕" w:eastAsia="맑은 고딕" w:hAnsi="맑은 고딕" w:cs="맑은 고딕"/>
          <w:b/>
        </w:rPr>
      </w:pPr>
      <w:bookmarkStart w:id="0" w:name="_Hlk99714525"/>
      <w:bookmarkEnd w:id="0"/>
      <w:r w:rsidRPr="000C4ECD">
        <w:rPr>
          <w:rFonts w:ascii="맑은 고딕" w:eastAsia="맑은 고딕" w:hAnsi="맑은 고딕" w:cs="맑은 고딕" w:hint="eastAsia"/>
          <w:b/>
        </w:rPr>
        <w:t>L</w:t>
      </w:r>
      <w:r w:rsidRPr="000C4ECD">
        <w:rPr>
          <w:rFonts w:ascii="맑은 고딕" w:eastAsia="맑은 고딕" w:hAnsi="맑은 고딕" w:cs="맑은 고딕"/>
          <w:b/>
        </w:rPr>
        <w:t>ab</w:t>
      </w:r>
      <w:r w:rsidR="00C3520D">
        <w:rPr>
          <w:rFonts w:ascii="맑은 고딕" w:eastAsia="맑은 고딕" w:hAnsi="맑은 고딕" w:cs="맑은 고딕"/>
          <w:b/>
        </w:rPr>
        <w:t>1</w:t>
      </w:r>
      <w:r w:rsidR="00BE050A">
        <w:rPr>
          <w:rFonts w:ascii="맑은 고딕" w:eastAsia="맑은 고딕" w:hAnsi="맑은 고딕" w:cs="맑은 고딕"/>
          <w:b/>
        </w:rPr>
        <w:t>1</w:t>
      </w:r>
      <w:r w:rsidRPr="000C4ECD">
        <w:rPr>
          <w:rFonts w:ascii="맑은 고딕" w:eastAsia="맑은 고딕" w:hAnsi="맑은 고딕" w:cs="맑은 고딕"/>
          <w:b/>
        </w:rPr>
        <w:t xml:space="preserve">: </w:t>
      </w:r>
      <w:r w:rsidR="002044F6">
        <w:rPr>
          <w:rFonts w:ascii="맑은 고딕" w:eastAsia="맑은 고딕" w:hAnsi="맑은 고딕" w:cs="맑은 고딕" w:hint="eastAsia"/>
          <w:b/>
        </w:rPr>
        <w:t>중첩원리 및 등가회로</w:t>
      </w:r>
    </w:p>
    <w:p w14:paraId="6962DC1F" w14:textId="04CA4920" w:rsidR="00131347" w:rsidRPr="00DF3B64" w:rsidRDefault="00131347" w:rsidP="00131347">
      <w:pPr>
        <w:rPr>
          <w:rFonts w:eastAsiaTheme="minorEastAsia"/>
          <w:b/>
        </w:rPr>
      </w:pPr>
      <w:r w:rsidRPr="00DF3B64">
        <w:rPr>
          <w:rFonts w:eastAsiaTheme="minorEastAsia" w:hint="eastAsia"/>
          <w:b/>
        </w:rPr>
        <w:t>학번</w:t>
      </w:r>
      <w:r w:rsidRPr="00DF3B64">
        <w:rPr>
          <w:rFonts w:eastAsiaTheme="minorEastAsia" w:hint="eastAsia"/>
          <w:b/>
        </w:rPr>
        <w:t>:</w:t>
      </w:r>
      <w:r w:rsidR="006D054F">
        <w:rPr>
          <w:rFonts w:eastAsiaTheme="minorEastAsia"/>
          <w:b/>
        </w:rPr>
        <w:t xml:space="preserve"> 22200034</w:t>
      </w:r>
    </w:p>
    <w:p w14:paraId="10A380AF" w14:textId="614CA3A8" w:rsidR="00131347" w:rsidRDefault="00131347" w:rsidP="00131347">
      <w:pPr>
        <w:rPr>
          <w:rFonts w:eastAsiaTheme="minorEastAsia" w:hint="eastAsia"/>
          <w:b/>
        </w:rPr>
      </w:pPr>
      <w:r w:rsidRPr="00DF3B64">
        <w:rPr>
          <w:rFonts w:eastAsiaTheme="minorEastAsia" w:hint="eastAsia"/>
          <w:b/>
        </w:rPr>
        <w:t>이름</w:t>
      </w:r>
      <w:r w:rsidRPr="00DF3B64">
        <w:rPr>
          <w:rFonts w:eastAsiaTheme="minorEastAsia" w:hint="eastAsia"/>
          <w:b/>
        </w:rPr>
        <w:t>:</w:t>
      </w:r>
      <w:r w:rsidR="006D054F">
        <w:rPr>
          <w:rFonts w:eastAsiaTheme="minorEastAsia"/>
          <w:b/>
        </w:rPr>
        <w:t xml:space="preserve"> </w:t>
      </w:r>
      <w:r w:rsidR="006D054F">
        <w:rPr>
          <w:rFonts w:eastAsiaTheme="minorEastAsia" w:hint="eastAsia"/>
          <w:b/>
        </w:rPr>
        <w:t>곽도현</w:t>
      </w:r>
    </w:p>
    <w:p w14:paraId="7A6CAECB" w14:textId="367A8DD5" w:rsidR="00DF3B64" w:rsidRPr="00131347" w:rsidRDefault="00DF3B64" w:rsidP="00876E5E">
      <w:pPr>
        <w:rPr>
          <w:rFonts w:eastAsiaTheme="minorEastAsia"/>
          <w:b/>
        </w:rPr>
      </w:pPr>
    </w:p>
    <w:p w14:paraId="3794480B" w14:textId="02D5EE23" w:rsidR="00575802" w:rsidRDefault="00DF3B64" w:rsidP="00876E5E">
      <w:pPr>
        <w:rPr>
          <w:rFonts w:asciiTheme="majorEastAsia" w:eastAsiaTheme="majorEastAsia" w:hAnsiTheme="majorEastAsia"/>
          <w:b/>
        </w:rPr>
      </w:pPr>
      <w:r w:rsidRPr="003239B2">
        <w:rPr>
          <w:rFonts w:asciiTheme="majorEastAsia" w:eastAsiaTheme="majorEastAsia" w:hAnsiTheme="majorEastAsia" w:hint="eastAsia"/>
          <w:b/>
        </w:rPr>
        <w:t>1</w:t>
      </w:r>
      <w:r w:rsidRPr="003239B2">
        <w:rPr>
          <w:rFonts w:asciiTheme="majorEastAsia" w:eastAsiaTheme="majorEastAsia" w:hAnsiTheme="majorEastAsia"/>
          <w:b/>
        </w:rPr>
        <w:t>.</w:t>
      </w:r>
      <w:r w:rsidR="005E4CE5">
        <w:rPr>
          <w:rFonts w:asciiTheme="majorEastAsia" w:eastAsiaTheme="majorEastAsia" w:hAnsiTheme="majorEastAsia"/>
          <w:b/>
        </w:rPr>
        <w:t xml:space="preserve"> </w:t>
      </w:r>
      <w:r w:rsidR="00DB7933">
        <w:rPr>
          <w:rFonts w:asciiTheme="majorEastAsia" w:eastAsiaTheme="majorEastAsia" w:hAnsiTheme="majorEastAsia" w:hint="eastAsia"/>
          <w:b/>
        </w:rPr>
        <w:t>실험에서 측정하여 얻은 결과</w:t>
      </w:r>
      <w:r w:rsidR="005E4CE5">
        <w:rPr>
          <w:rFonts w:asciiTheme="majorEastAsia" w:eastAsiaTheme="majorEastAsia" w:hAnsiTheme="majorEastAsia" w:hint="eastAsia"/>
          <w:b/>
        </w:rPr>
        <w:t>표를 나타내고,</w:t>
      </w:r>
      <w:r w:rsidR="005E4CE5">
        <w:rPr>
          <w:rFonts w:asciiTheme="majorEastAsia" w:eastAsiaTheme="majorEastAsia" w:hAnsiTheme="majorEastAsia"/>
          <w:b/>
        </w:rPr>
        <w:t xml:space="preserve"> </w:t>
      </w:r>
      <w:r w:rsidR="005E4CE5">
        <w:rPr>
          <w:rFonts w:asciiTheme="majorEastAsia" w:eastAsiaTheme="majorEastAsia" w:hAnsiTheme="majorEastAsia" w:hint="eastAsia"/>
          <w:b/>
        </w:rPr>
        <w:t>표에 나타난 값(</w:t>
      </w:r>
      <w:r w:rsidR="00DB7933">
        <w:rPr>
          <w:rFonts w:asciiTheme="majorEastAsia" w:eastAsiaTheme="majorEastAsia" w:hAnsiTheme="majorEastAsia" w:hint="eastAsia"/>
          <w:b/>
        </w:rPr>
        <w:t>c와 d</w:t>
      </w:r>
      <w:r w:rsidR="00327DF7">
        <w:rPr>
          <w:rFonts w:asciiTheme="majorEastAsia" w:eastAsiaTheme="majorEastAsia" w:hAnsiTheme="majorEastAsia"/>
          <w:b/>
        </w:rPr>
        <w:t xml:space="preserve"> </w:t>
      </w:r>
      <w:r w:rsidR="00327DF7">
        <w:rPr>
          <w:rFonts w:asciiTheme="majorEastAsia" w:eastAsiaTheme="majorEastAsia" w:hAnsiTheme="majorEastAsia" w:hint="eastAsia"/>
          <w:b/>
        </w:rPr>
        <w:t>항목</w:t>
      </w:r>
      <w:r w:rsidR="00DB7933">
        <w:rPr>
          <w:rFonts w:asciiTheme="majorEastAsia" w:eastAsiaTheme="majorEastAsia" w:hAnsiTheme="majorEastAsia" w:hint="eastAsia"/>
          <w:b/>
        </w:rPr>
        <w:t>)</w:t>
      </w:r>
      <w:proofErr w:type="spellStart"/>
      <w:r w:rsidR="00DB7933">
        <w:rPr>
          <w:rFonts w:asciiTheme="majorEastAsia" w:eastAsiaTheme="majorEastAsia" w:hAnsiTheme="majorEastAsia" w:hint="eastAsia"/>
          <w:b/>
        </w:rPr>
        <w:t>를</w:t>
      </w:r>
      <w:proofErr w:type="spellEnd"/>
      <w:r w:rsidR="00DB7933">
        <w:rPr>
          <w:rFonts w:asciiTheme="majorEastAsia" w:eastAsiaTheme="majorEastAsia" w:hAnsiTheme="majorEastAsia" w:hint="eastAsia"/>
          <w:b/>
        </w:rPr>
        <w:t xml:space="preserve"> 서로 비교하여 중첩이론이 무엇인지 설명하고,</w:t>
      </w:r>
      <w:r w:rsidR="00DB7933">
        <w:rPr>
          <w:rFonts w:asciiTheme="majorEastAsia" w:eastAsiaTheme="majorEastAsia" w:hAnsiTheme="majorEastAsia"/>
          <w:b/>
        </w:rPr>
        <w:t xml:space="preserve"> </w:t>
      </w:r>
      <w:r w:rsidR="00DB7933">
        <w:rPr>
          <w:rFonts w:asciiTheme="majorEastAsia" w:eastAsiaTheme="majorEastAsia" w:hAnsiTheme="majorEastAsia" w:hint="eastAsia"/>
          <w:b/>
        </w:rPr>
        <w:t>측정을 통해 이론이 성립</w:t>
      </w:r>
      <w:r w:rsidR="005E4CE5">
        <w:rPr>
          <w:rFonts w:asciiTheme="majorEastAsia" w:eastAsiaTheme="majorEastAsia" w:hAnsiTheme="majorEastAsia" w:hint="eastAsia"/>
          <w:b/>
        </w:rPr>
        <w:t>했음을</w:t>
      </w:r>
      <w:r w:rsidR="00DB7933">
        <w:rPr>
          <w:rFonts w:asciiTheme="majorEastAsia" w:eastAsiaTheme="majorEastAsia" w:hAnsiTheme="majorEastAsia" w:hint="eastAsia"/>
          <w:b/>
        </w:rPr>
        <w:t xml:space="preserve"> </w:t>
      </w:r>
      <w:proofErr w:type="spellStart"/>
      <w:r w:rsidR="00DB7933">
        <w:rPr>
          <w:rFonts w:asciiTheme="majorEastAsia" w:eastAsiaTheme="majorEastAsia" w:hAnsiTheme="majorEastAsia" w:hint="eastAsia"/>
          <w:b/>
        </w:rPr>
        <w:t>보이시오</w:t>
      </w:r>
      <w:proofErr w:type="spellEnd"/>
      <w:r w:rsidR="006D1E44">
        <w:rPr>
          <w:rFonts w:asciiTheme="majorEastAsia" w:eastAsiaTheme="majorEastAsia" w:hAnsiTheme="majorEastAsia" w:hint="eastAsia"/>
          <w:b/>
        </w:rPr>
        <w:t xml:space="preserve"> (2</w:t>
      </w:r>
      <w:r w:rsidR="00314885">
        <w:rPr>
          <w:rFonts w:asciiTheme="majorEastAsia" w:eastAsiaTheme="majorEastAsia" w:hAnsiTheme="majorEastAsia" w:hint="eastAsia"/>
          <w:b/>
        </w:rPr>
        <w:t>점)</w:t>
      </w:r>
    </w:p>
    <w:p w14:paraId="3F6BA74C" w14:textId="77A64A7E" w:rsidR="001D14E1" w:rsidRPr="001D14E1" w:rsidRDefault="002C4D7F" w:rsidP="00943D48">
      <w:pPr>
        <w:jc w:val="center"/>
        <w:rPr>
          <w:rFonts w:eastAsiaTheme="minorEastAsia"/>
          <w:b/>
        </w:rPr>
      </w:pPr>
      <w:r>
        <w:rPr>
          <w:rFonts w:asciiTheme="majorHAnsi" w:eastAsiaTheme="majorHAnsi" w:hAnsiTheme="majorHAnsi"/>
          <w:noProof/>
          <w:sz w:val="22"/>
          <w:szCs w:val="22"/>
        </w:rPr>
        <w:drawing>
          <wp:inline distT="0" distB="0" distL="0" distR="0" wp14:anchorId="452FCB08" wp14:editId="558CCB98">
            <wp:extent cx="4779645" cy="1554480"/>
            <wp:effectExtent l="0" t="0" r="0" b="7620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4619" cy="1559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3196"/>
        <w:gridCol w:w="826"/>
        <w:gridCol w:w="667"/>
        <w:gridCol w:w="925"/>
        <w:gridCol w:w="904"/>
        <w:gridCol w:w="904"/>
        <w:gridCol w:w="830"/>
      </w:tblGrid>
      <w:tr w:rsidR="001D14E1" w14:paraId="2DC64D92" w14:textId="77777777" w:rsidTr="00EB642F">
        <w:trPr>
          <w:trHeight w:val="650"/>
          <w:jc w:val="center"/>
        </w:trPr>
        <w:tc>
          <w:tcPr>
            <w:tcW w:w="0" w:type="auto"/>
            <w:vMerge w:val="restart"/>
            <w:vAlign w:val="center"/>
          </w:tcPr>
          <w:p w14:paraId="2077C227" w14:textId="77777777" w:rsidR="001D14E1" w:rsidRPr="002C622C" w:rsidRDefault="001D14E1">
            <w:pPr>
              <w:jc w:val="center"/>
              <w:rPr>
                <w:rFonts w:asciiTheme="majorHAnsi" w:eastAsiaTheme="majorHAnsi" w:hAnsiTheme="majorHAnsi"/>
                <w:b/>
                <w:sz w:val="22"/>
                <w:szCs w:val="22"/>
              </w:rPr>
            </w:pPr>
            <w:r w:rsidRPr="002C622C">
              <w:rPr>
                <w:rFonts w:asciiTheme="majorHAnsi" w:eastAsiaTheme="majorHAnsi" w:hAnsiTheme="majorHAnsi" w:hint="eastAsia"/>
                <w:b/>
                <w:sz w:val="22"/>
                <w:szCs w:val="22"/>
              </w:rPr>
              <w:t>Procedure</w:t>
            </w:r>
          </w:p>
        </w:tc>
        <w:tc>
          <w:tcPr>
            <w:tcW w:w="0" w:type="auto"/>
            <w:gridSpan w:val="3"/>
            <w:vAlign w:val="center"/>
          </w:tcPr>
          <w:p w14:paraId="2D600BB7" w14:textId="43BC2BF9" w:rsidR="001D14E1" w:rsidRPr="002C622C" w:rsidRDefault="001D14E1">
            <w:pPr>
              <w:jc w:val="center"/>
              <w:rPr>
                <w:rFonts w:asciiTheme="majorHAnsi" w:eastAsiaTheme="majorHAnsi" w:hAnsiTheme="majorHAnsi"/>
                <w:b/>
                <w:sz w:val="22"/>
                <w:szCs w:val="22"/>
              </w:rPr>
            </w:pPr>
            <w:r>
              <w:rPr>
                <w:rFonts w:asciiTheme="majorHAnsi" w:eastAsiaTheme="majorHAnsi" w:hAnsiTheme="majorHAnsi" w:hint="eastAsia"/>
                <w:b/>
                <w:sz w:val="22"/>
                <w:szCs w:val="22"/>
              </w:rPr>
              <w:t>C</w:t>
            </w:r>
            <w:r>
              <w:rPr>
                <w:rFonts w:asciiTheme="majorHAnsi" w:eastAsiaTheme="majorHAnsi" w:hAnsiTheme="majorHAnsi"/>
                <w:b/>
                <w:sz w:val="22"/>
                <w:szCs w:val="22"/>
              </w:rPr>
              <w:t>omputed</w:t>
            </w:r>
            <w:r w:rsidRPr="002C622C">
              <w:rPr>
                <w:rFonts w:asciiTheme="majorHAnsi" w:eastAsiaTheme="majorHAnsi" w:hAnsiTheme="majorHAnsi" w:hint="eastAsia"/>
                <w:b/>
                <w:sz w:val="22"/>
                <w:szCs w:val="22"/>
              </w:rPr>
              <w:t xml:space="preserve"> Voltage</w:t>
            </w:r>
          </w:p>
        </w:tc>
        <w:tc>
          <w:tcPr>
            <w:tcW w:w="0" w:type="auto"/>
            <w:gridSpan w:val="3"/>
            <w:vAlign w:val="center"/>
          </w:tcPr>
          <w:p w14:paraId="7F46BF56" w14:textId="77777777" w:rsidR="001D14E1" w:rsidRDefault="001D14E1">
            <w:pPr>
              <w:jc w:val="center"/>
              <w:rPr>
                <w:rFonts w:asciiTheme="majorHAnsi" w:eastAsiaTheme="majorHAnsi" w:hAnsiTheme="majorHAnsi"/>
                <w:b/>
                <w:sz w:val="22"/>
                <w:szCs w:val="22"/>
              </w:rPr>
            </w:pPr>
            <w:r w:rsidRPr="002C622C">
              <w:rPr>
                <w:rFonts w:asciiTheme="majorHAnsi" w:eastAsiaTheme="majorHAnsi" w:hAnsiTheme="majorHAnsi" w:hint="eastAsia"/>
                <w:b/>
                <w:sz w:val="22"/>
                <w:szCs w:val="22"/>
              </w:rPr>
              <w:t>C</w:t>
            </w:r>
            <w:r w:rsidRPr="002C622C">
              <w:rPr>
                <w:rFonts w:asciiTheme="majorHAnsi" w:eastAsiaTheme="majorHAnsi" w:hAnsiTheme="majorHAnsi"/>
                <w:b/>
                <w:sz w:val="22"/>
                <w:szCs w:val="22"/>
              </w:rPr>
              <w:t>omputed Current</w:t>
            </w:r>
          </w:p>
          <w:p w14:paraId="58AE3223" w14:textId="117AAD95" w:rsidR="0084208B" w:rsidRPr="002C622C" w:rsidRDefault="0084208B">
            <w:pPr>
              <w:jc w:val="center"/>
              <w:rPr>
                <w:rFonts w:asciiTheme="majorHAnsi" w:eastAsiaTheme="majorHAnsi" w:hAnsiTheme="majorHAnsi"/>
                <w:b/>
                <w:sz w:val="22"/>
                <w:szCs w:val="22"/>
              </w:rPr>
            </w:pPr>
            <w:r>
              <w:rPr>
                <w:rFonts w:asciiTheme="majorHAnsi" w:eastAsiaTheme="majorHAnsi" w:hAnsiTheme="majorHAnsi" w:hint="eastAsia"/>
                <w:b/>
                <w:sz w:val="22"/>
                <w:szCs w:val="22"/>
              </w:rPr>
              <w:t>(측</w:t>
            </w:r>
            <w:r w:rsidR="00D00437">
              <w:rPr>
                <w:rFonts w:asciiTheme="majorHAnsi" w:eastAsiaTheme="majorHAnsi" w:hAnsiTheme="majorHAnsi" w:hint="eastAsia"/>
                <w:b/>
                <w:sz w:val="22"/>
                <w:szCs w:val="22"/>
              </w:rPr>
              <w:t>정값 이용하여</w:t>
            </w:r>
            <w:r>
              <w:rPr>
                <w:rFonts w:asciiTheme="majorHAnsi" w:eastAsiaTheme="majorHAnsi" w:hAnsiTheme="majorHAnsi" w:hint="eastAsia"/>
                <w:b/>
                <w:sz w:val="22"/>
                <w:szCs w:val="22"/>
              </w:rPr>
              <w:t xml:space="preserve"> 계산)</w:t>
            </w:r>
          </w:p>
        </w:tc>
      </w:tr>
      <w:tr w:rsidR="001D14E1" w14:paraId="40DECDE7" w14:textId="77777777" w:rsidTr="00EB642F">
        <w:trPr>
          <w:trHeight w:val="418"/>
          <w:jc w:val="center"/>
        </w:trPr>
        <w:tc>
          <w:tcPr>
            <w:tcW w:w="0" w:type="auto"/>
            <w:vMerge/>
            <w:vAlign w:val="center"/>
          </w:tcPr>
          <w:p w14:paraId="2B9AA040" w14:textId="77777777" w:rsidR="001D14E1" w:rsidRPr="002C622C" w:rsidRDefault="001D14E1">
            <w:pPr>
              <w:jc w:val="center"/>
              <w:rPr>
                <w:rFonts w:asciiTheme="majorHAnsi" w:eastAsiaTheme="majorHAnsi" w:hAnsiTheme="majorHAnsi"/>
                <w:b/>
                <w:sz w:val="22"/>
                <w:szCs w:val="22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14:paraId="6602724B" w14:textId="77777777" w:rsidR="001D14E1" w:rsidRPr="002C622C" w:rsidRDefault="001D14E1">
            <w:pPr>
              <w:jc w:val="center"/>
              <w:rPr>
                <w:rFonts w:asciiTheme="majorHAnsi" w:eastAsiaTheme="majorHAnsi" w:hAnsiTheme="majorHAnsi"/>
                <w:b/>
                <w:sz w:val="22"/>
                <w:szCs w:val="22"/>
              </w:rPr>
            </w:pPr>
            <w:r w:rsidRPr="002C622C">
              <w:rPr>
                <w:rFonts w:asciiTheme="majorHAnsi" w:eastAsiaTheme="majorHAnsi" w:hAnsiTheme="majorHAnsi" w:hint="eastAsia"/>
                <w:b/>
                <w:sz w:val="22"/>
                <w:szCs w:val="22"/>
              </w:rPr>
              <w:t>V</w:t>
            </w:r>
            <w:r w:rsidRPr="002C622C">
              <w:rPr>
                <w:rFonts w:asciiTheme="majorHAnsi" w:eastAsiaTheme="majorHAnsi" w:hAnsiTheme="majorHAnsi"/>
                <w:b/>
                <w:sz w:val="22"/>
                <w:szCs w:val="22"/>
                <w:vertAlign w:val="subscript"/>
              </w:rPr>
              <w:t>A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14:paraId="06E7862F" w14:textId="77777777" w:rsidR="001D14E1" w:rsidRPr="002C622C" w:rsidRDefault="001D14E1">
            <w:pPr>
              <w:jc w:val="center"/>
              <w:rPr>
                <w:rFonts w:asciiTheme="majorHAnsi" w:eastAsiaTheme="majorHAnsi" w:hAnsiTheme="majorHAnsi"/>
                <w:b/>
                <w:sz w:val="22"/>
                <w:szCs w:val="22"/>
              </w:rPr>
            </w:pPr>
            <w:r w:rsidRPr="002C622C">
              <w:rPr>
                <w:rFonts w:asciiTheme="majorHAnsi" w:eastAsiaTheme="majorHAnsi" w:hAnsiTheme="majorHAnsi" w:hint="eastAsia"/>
                <w:b/>
                <w:sz w:val="22"/>
                <w:szCs w:val="22"/>
              </w:rPr>
              <w:t>V</w:t>
            </w:r>
            <w:r w:rsidRPr="002C622C">
              <w:rPr>
                <w:rFonts w:asciiTheme="majorHAnsi" w:eastAsiaTheme="majorHAnsi" w:hAnsiTheme="majorHAnsi"/>
                <w:b/>
                <w:sz w:val="22"/>
                <w:szCs w:val="22"/>
                <w:vertAlign w:val="subscript"/>
              </w:rPr>
              <w:t>B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14:paraId="7B1371DE" w14:textId="77777777" w:rsidR="001D14E1" w:rsidRPr="002C622C" w:rsidRDefault="001D14E1">
            <w:pPr>
              <w:jc w:val="center"/>
              <w:rPr>
                <w:rFonts w:asciiTheme="majorHAnsi" w:eastAsiaTheme="majorHAnsi" w:hAnsiTheme="majorHAnsi"/>
                <w:b/>
                <w:sz w:val="22"/>
                <w:szCs w:val="22"/>
              </w:rPr>
            </w:pPr>
            <w:r w:rsidRPr="002C622C">
              <w:rPr>
                <w:rFonts w:asciiTheme="majorHAnsi" w:eastAsiaTheme="majorHAnsi" w:hAnsiTheme="majorHAnsi" w:hint="eastAsia"/>
                <w:b/>
                <w:sz w:val="22"/>
                <w:szCs w:val="22"/>
              </w:rPr>
              <w:t>V</w:t>
            </w:r>
            <w:r w:rsidRPr="002C622C">
              <w:rPr>
                <w:rFonts w:asciiTheme="majorHAnsi" w:eastAsiaTheme="majorHAnsi" w:hAnsiTheme="majorHAnsi"/>
                <w:b/>
                <w:sz w:val="22"/>
                <w:szCs w:val="22"/>
                <w:vertAlign w:val="subscript"/>
              </w:rPr>
              <w:t>C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14:paraId="340445B7" w14:textId="77777777" w:rsidR="001D14E1" w:rsidRPr="002C622C" w:rsidRDefault="001D14E1">
            <w:pPr>
              <w:jc w:val="center"/>
              <w:rPr>
                <w:rFonts w:asciiTheme="majorHAnsi" w:eastAsiaTheme="majorHAnsi" w:hAnsiTheme="majorHAnsi"/>
                <w:b/>
                <w:sz w:val="22"/>
                <w:szCs w:val="22"/>
              </w:rPr>
            </w:pPr>
            <w:r w:rsidRPr="002C622C">
              <w:rPr>
                <w:rFonts w:asciiTheme="majorHAnsi" w:eastAsiaTheme="majorHAnsi" w:hAnsiTheme="majorHAnsi" w:hint="eastAsia"/>
                <w:b/>
                <w:sz w:val="22"/>
                <w:szCs w:val="22"/>
              </w:rPr>
              <w:t>I</w:t>
            </w:r>
            <w:r w:rsidRPr="002C622C">
              <w:rPr>
                <w:rFonts w:asciiTheme="majorHAnsi" w:eastAsiaTheme="majorHAnsi" w:hAnsiTheme="majorHAnsi" w:hint="eastAsia"/>
                <w:b/>
                <w:sz w:val="22"/>
                <w:szCs w:val="22"/>
                <w:vertAlign w:val="subscript"/>
              </w:rPr>
              <w:t>1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14:paraId="22F33EE5" w14:textId="77777777" w:rsidR="001D14E1" w:rsidRPr="002C622C" w:rsidRDefault="001D14E1">
            <w:pPr>
              <w:jc w:val="center"/>
              <w:rPr>
                <w:rFonts w:asciiTheme="majorHAnsi" w:eastAsiaTheme="majorHAnsi" w:hAnsiTheme="majorHAnsi"/>
                <w:b/>
                <w:sz w:val="22"/>
                <w:szCs w:val="22"/>
              </w:rPr>
            </w:pPr>
            <w:r w:rsidRPr="002C622C">
              <w:rPr>
                <w:rFonts w:asciiTheme="majorHAnsi" w:eastAsiaTheme="majorHAnsi" w:hAnsiTheme="majorHAnsi" w:hint="eastAsia"/>
                <w:b/>
                <w:sz w:val="22"/>
                <w:szCs w:val="22"/>
              </w:rPr>
              <w:t>I</w:t>
            </w:r>
            <w:r w:rsidRPr="002C622C">
              <w:rPr>
                <w:rFonts w:asciiTheme="majorHAnsi" w:eastAsiaTheme="majorHAnsi" w:hAnsiTheme="majorHAnsi" w:hint="eastAsia"/>
                <w:b/>
                <w:sz w:val="22"/>
                <w:szCs w:val="22"/>
                <w:vertAlign w:val="subscript"/>
              </w:rPr>
              <w:t>2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14:paraId="68C0A09E" w14:textId="77777777" w:rsidR="001D14E1" w:rsidRPr="002C622C" w:rsidRDefault="001D14E1">
            <w:pPr>
              <w:jc w:val="center"/>
              <w:rPr>
                <w:rFonts w:asciiTheme="majorHAnsi" w:eastAsiaTheme="majorHAnsi" w:hAnsiTheme="majorHAnsi"/>
                <w:b/>
                <w:sz w:val="22"/>
                <w:szCs w:val="22"/>
              </w:rPr>
            </w:pPr>
            <w:r w:rsidRPr="002C622C">
              <w:rPr>
                <w:rFonts w:asciiTheme="majorHAnsi" w:eastAsiaTheme="majorHAnsi" w:hAnsiTheme="majorHAnsi" w:hint="eastAsia"/>
                <w:b/>
                <w:sz w:val="22"/>
                <w:szCs w:val="22"/>
              </w:rPr>
              <w:t>I</w:t>
            </w:r>
            <w:r w:rsidRPr="002C622C">
              <w:rPr>
                <w:rFonts w:asciiTheme="majorHAnsi" w:eastAsiaTheme="majorHAnsi" w:hAnsiTheme="majorHAnsi" w:hint="eastAsia"/>
                <w:b/>
                <w:sz w:val="22"/>
                <w:szCs w:val="22"/>
                <w:vertAlign w:val="subscript"/>
              </w:rPr>
              <w:t>3</w:t>
            </w:r>
          </w:p>
        </w:tc>
      </w:tr>
      <w:tr w:rsidR="001D14E1" w14:paraId="39A19978" w14:textId="77777777" w:rsidTr="00EB642F">
        <w:trPr>
          <w:trHeight w:val="418"/>
          <w:jc w:val="center"/>
        </w:trPr>
        <w:tc>
          <w:tcPr>
            <w:tcW w:w="0" w:type="auto"/>
            <w:vAlign w:val="center"/>
          </w:tcPr>
          <w:p w14:paraId="3E8DDE1A" w14:textId="77777777" w:rsidR="001D14E1" w:rsidRPr="002C622C" w:rsidRDefault="001D14E1">
            <w:pPr>
              <w:autoSpaceDE/>
              <w:autoSpaceDN/>
              <w:adjustRightInd w:val="0"/>
              <w:spacing w:line="360" w:lineRule="atLeast"/>
              <w:jc w:val="left"/>
              <w:textAlignment w:val="baseline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  <w:sz w:val="22"/>
                <w:szCs w:val="22"/>
              </w:rPr>
              <w:t>(a) V</w:t>
            </w:r>
            <w:r w:rsidRPr="001E36F2">
              <w:rPr>
                <w:rFonts w:asciiTheme="majorHAnsi" w:eastAsiaTheme="majorHAnsi" w:hAnsiTheme="majorHAnsi"/>
                <w:sz w:val="22"/>
                <w:szCs w:val="22"/>
                <w:vertAlign w:val="subscript"/>
              </w:rPr>
              <w:t>ref1</w:t>
            </w:r>
            <w:r>
              <w:rPr>
                <w:rFonts w:asciiTheme="majorHAnsi" w:eastAsiaTheme="majorHAnsi" w:hAnsiTheme="majorHAnsi" w:hint="eastAsia"/>
                <w:sz w:val="22"/>
                <w:szCs w:val="22"/>
              </w:rPr>
              <w:t>만 인가된 경우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14:paraId="638E5459" w14:textId="2F26879D" w:rsidR="001D14E1" w:rsidRPr="00EB642F" w:rsidRDefault="00EB642F">
            <w:p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EB642F">
              <w:rPr>
                <w:rFonts w:asciiTheme="majorHAnsi" w:eastAsiaTheme="majorHAnsi" w:hAnsiTheme="majorHAnsi" w:hint="eastAsia"/>
                <w:sz w:val="18"/>
                <w:szCs w:val="18"/>
              </w:rPr>
              <w:t>5.08</w:t>
            </w:r>
            <w:r w:rsidRPr="00EB642F">
              <w:rPr>
                <w:rFonts w:asciiTheme="majorHAnsi" w:eastAsiaTheme="majorHAnsi" w:hAnsiTheme="majorHAnsi"/>
                <w:sz w:val="18"/>
                <w:szCs w:val="18"/>
              </w:rPr>
              <w:t>V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14:paraId="6646D06B" w14:textId="25AE579B" w:rsidR="001D14E1" w:rsidRPr="00EB642F" w:rsidRDefault="00EB642F">
            <w:p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EB642F">
              <w:rPr>
                <w:rFonts w:asciiTheme="majorHAnsi" w:eastAsiaTheme="majorHAnsi" w:hAnsiTheme="majorHAnsi"/>
                <w:sz w:val="18"/>
                <w:szCs w:val="18"/>
              </w:rPr>
              <w:t>3.01V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14:paraId="45B67CE6" w14:textId="67C091AF" w:rsidR="001D14E1" w:rsidRPr="00EB642F" w:rsidRDefault="00EB642F">
            <w:p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EB642F">
              <w:rPr>
                <w:rFonts w:asciiTheme="majorHAnsi" w:eastAsiaTheme="majorHAnsi" w:hAnsiTheme="majorHAnsi"/>
                <w:sz w:val="18"/>
                <w:szCs w:val="18"/>
              </w:rPr>
              <w:t>20.14mV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14:paraId="04E27034" w14:textId="642E0BDA" w:rsidR="001D14E1" w:rsidRPr="00EB642F" w:rsidRDefault="00EB642F">
            <w:p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EB642F">
              <w:rPr>
                <w:rFonts w:asciiTheme="majorHAnsi" w:eastAsiaTheme="majorHAnsi" w:hAnsiTheme="majorHAnsi"/>
                <w:sz w:val="18"/>
                <w:szCs w:val="18"/>
              </w:rPr>
              <w:t>0.74mA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14:paraId="7DF73CE6" w14:textId="5669A9D5" w:rsidR="001D14E1" w:rsidRPr="00EB642F" w:rsidRDefault="00EB642F">
            <w:p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EB642F">
              <w:rPr>
                <w:rFonts w:asciiTheme="majorHAnsi" w:eastAsiaTheme="majorHAnsi" w:hAnsiTheme="majorHAnsi"/>
                <w:sz w:val="18"/>
                <w:szCs w:val="18"/>
              </w:rPr>
              <w:t>0.44mA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14:paraId="10E844BC" w14:textId="4258CFC2" w:rsidR="001D14E1" w:rsidRPr="00EB642F" w:rsidRDefault="00EB642F">
            <w:p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EB642F">
              <w:rPr>
                <w:rFonts w:asciiTheme="majorHAnsi" w:eastAsiaTheme="majorHAnsi" w:hAnsiTheme="majorHAnsi"/>
                <w:sz w:val="18"/>
                <w:szCs w:val="18"/>
              </w:rPr>
              <w:t>0.29mA</w:t>
            </w:r>
          </w:p>
        </w:tc>
      </w:tr>
      <w:tr w:rsidR="001D14E1" w14:paraId="16C1FC96" w14:textId="77777777" w:rsidTr="00EB642F">
        <w:trPr>
          <w:trHeight w:val="418"/>
          <w:jc w:val="center"/>
        </w:trPr>
        <w:tc>
          <w:tcPr>
            <w:tcW w:w="0" w:type="auto"/>
            <w:vAlign w:val="center"/>
          </w:tcPr>
          <w:p w14:paraId="07895AC7" w14:textId="77777777" w:rsidR="001D14E1" w:rsidRPr="002C622C" w:rsidRDefault="001D14E1">
            <w:pPr>
              <w:autoSpaceDE/>
              <w:autoSpaceDN/>
              <w:adjustRightInd w:val="0"/>
              <w:spacing w:line="360" w:lineRule="atLeast"/>
              <w:jc w:val="left"/>
              <w:textAlignment w:val="baseline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  <w:sz w:val="22"/>
                <w:szCs w:val="22"/>
              </w:rPr>
              <w:t>(b) V</w:t>
            </w:r>
            <w:r w:rsidRPr="001E36F2">
              <w:rPr>
                <w:rFonts w:asciiTheme="majorHAnsi" w:eastAsiaTheme="majorHAnsi" w:hAnsiTheme="majorHAnsi"/>
                <w:sz w:val="22"/>
                <w:szCs w:val="22"/>
                <w:vertAlign w:val="subscript"/>
              </w:rPr>
              <w:t>ref</w:t>
            </w:r>
            <w:r>
              <w:rPr>
                <w:rFonts w:asciiTheme="majorHAnsi" w:eastAsiaTheme="majorHAnsi" w:hAnsiTheme="majorHAnsi"/>
                <w:sz w:val="22"/>
                <w:szCs w:val="22"/>
                <w:vertAlign w:val="subscript"/>
              </w:rPr>
              <w:t>2</w:t>
            </w:r>
            <w:r>
              <w:rPr>
                <w:rFonts w:asciiTheme="majorHAnsi" w:eastAsiaTheme="majorHAnsi" w:hAnsiTheme="majorHAnsi" w:hint="eastAsia"/>
                <w:sz w:val="22"/>
                <w:szCs w:val="22"/>
              </w:rPr>
              <w:t>만 인가된 경우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B6C3107" w14:textId="022B19BF" w:rsidR="001D14E1" w:rsidRPr="00EB642F" w:rsidRDefault="00EB642F">
            <w:p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EB642F">
              <w:rPr>
                <w:rFonts w:asciiTheme="majorHAnsi" w:eastAsiaTheme="majorHAnsi" w:hAnsiTheme="majorHAnsi"/>
                <w:sz w:val="18"/>
                <w:szCs w:val="18"/>
              </w:rPr>
              <w:t>1.17mV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0A19DE1" w14:textId="682407C2" w:rsidR="001D14E1" w:rsidRPr="00EB642F" w:rsidRDefault="00EB642F">
            <w:p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EB642F">
              <w:rPr>
                <w:rFonts w:asciiTheme="majorHAnsi" w:eastAsiaTheme="majorHAnsi" w:hAnsiTheme="majorHAnsi"/>
                <w:sz w:val="18"/>
                <w:szCs w:val="18"/>
              </w:rPr>
              <w:t>2.40V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3328D65" w14:textId="6BDBA921" w:rsidR="001D14E1" w:rsidRPr="00EB642F" w:rsidRDefault="00EB642F">
            <w:p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EB642F">
              <w:rPr>
                <w:rFonts w:asciiTheme="majorHAnsi" w:eastAsiaTheme="majorHAnsi" w:hAnsiTheme="majorHAnsi"/>
                <w:sz w:val="18"/>
                <w:szCs w:val="18"/>
              </w:rPr>
              <w:t>10.03V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14:paraId="15670834" w14:textId="6DD9A44B" w:rsidR="001D14E1" w:rsidRPr="00EB642F" w:rsidRDefault="00EB642F">
            <w:p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EB642F">
              <w:rPr>
                <w:rFonts w:asciiTheme="majorHAnsi" w:eastAsiaTheme="majorHAnsi" w:hAnsiTheme="majorHAnsi"/>
                <w:sz w:val="18"/>
                <w:szCs w:val="18"/>
              </w:rPr>
              <w:t>-0.90mA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14:paraId="2CB26252" w14:textId="08F1376B" w:rsidR="001D14E1" w:rsidRPr="00EB642F" w:rsidRDefault="00EB642F">
            <w:p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EB642F">
              <w:rPr>
                <w:rFonts w:asciiTheme="majorHAnsi" w:eastAsiaTheme="majorHAnsi" w:hAnsiTheme="majorHAnsi"/>
                <w:sz w:val="18"/>
                <w:szCs w:val="18"/>
              </w:rPr>
              <w:t>-1.14mA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14:paraId="5272BCCE" w14:textId="56CDCE57" w:rsidR="001D14E1" w:rsidRPr="00EB642F" w:rsidRDefault="00EB642F">
            <w:p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EB642F">
              <w:rPr>
                <w:rFonts w:asciiTheme="majorHAnsi" w:eastAsiaTheme="majorHAnsi" w:hAnsiTheme="majorHAnsi"/>
                <w:sz w:val="18"/>
                <w:szCs w:val="18"/>
              </w:rPr>
              <w:t>0.24mA</w:t>
            </w:r>
          </w:p>
        </w:tc>
      </w:tr>
      <w:tr w:rsidR="001D14E1" w14:paraId="4147CB01" w14:textId="77777777" w:rsidTr="00EB642F">
        <w:trPr>
          <w:trHeight w:val="418"/>
          <w:jc w:val="center"/>
        </w:trPr>
        <w:tc>
          <w:tcPr>
            <w:tcW w:w="0" w:type="auto"/>
            <w:vAlign w:val="center"/>
          </w:tcPr>
          <w:p w14:paraId="2B03C07D" w14:textId="77777777" w:rsidR="001D14E1" w:rsidRPr="002C622C" w:rsidRDefault="001D14E1">
            <w:pPr>
              <w:autoSpaceDE/>
              <w:autoSpaceDN/>
              <w:adjustRightInd w:val="0"/>
              <w:spacing w:line="360" w:lineRule="atLeast"/>
              <w:jc w:val="left"/>
              <w:textAlignment w:val="baseline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  <w:sz w:val="22"/>
                <w:szCs w:val="22"/>
              </w:rPr>
              <w:t xml:space="preserve">(c) </w:t>
            </w:r>
            <w:r w:rsidRPr="00E03911">
              <w:rPr>
                <w:rFonts w:asciiTheme="majorHAnsi" w:eastAsiaTheme="majorHAnsi" w:hAnsiTheme="majorHAnsi"/>
                <w:color w:val="000000" w:themeColor="text1"/>
              </w:rPr>
              <w:t>(</w:t>
            </w:r>
            <w:r w:rsidRPr="00E03911">
              <w:rPr>
                <w:rFonts w:asciiTheme="majorHAnsi" w:eastAsiaTheme="majorHAnsi" w:hAnsiTheme="majorHAnsi" w:hint="eastAsia"/>
                <w:color w:val="000000" w:themeColor="text1"/>
              </w:rPr>
              <w:t>a</w:t>
            </w:r>
            <w:r w:rsidRPr="00E03911">
              <w:rPr>
                <w:rFonts w:asciiTheme="majorHAnsi" w:eastAsiaTheme="majorHAnsi" w:hAnsiTheme="majorHAnsi"/>
                <w:color w:val="000000" w:themeColor="text1"/>
              </w:rPr>
              <w:t>)</w:t>
            </w:r>
            <w:r w:rsidRPr="00E03911">
              <w:rPr>
                <w:rFonts w:asciiTheme="majorHAnsi" w:eastAsiaTheme="majorHAnsi" w:hAnsiTheme="majorHAnsi" w:hint="eastAsia"/>
                <w:color w:val="000000" w:themeColor="text1"/>
              </w:rPr>
              <w:t xml:space="preserve">와 </w:t>
            </w:r>
            <w:r w:rsidRPr="00E03911">
              <w:rPr>
                <w:rFonts w:asciiTheme="majorHAnsi" w:eastAsiaTheme="majorHAnsi" w:hAnsiTheme="majorHAnsi"/>
                <w:color w:val="000000" w:themeColor="text1"/>
              </w:rPr>
              <w:t>(</w:t>
            </w:r>
            <w:r w:rsidRPr="00E03911">
              <w:rPr>
                <w:rFonts w:asciiTheme="majorHAnsi" w:eastAsiaTheme="majorHAnsi" w:hAnsiTheme="majorHAnsi" w:hint="eastAsia"/>
                <w:color w:val="000000" w:themeColor="text1"/>
              </w:rPr>
              <w:t>b</w:t>
            </w:r>
            <w:r w:rsidRPr="00E03911">
              <w:rPr>
                <w:rFonts w:asciiTheme="majorHAnsi" w:eastAsiaTheme="majorHAnsi" w:hAnsiTheme="majorHAnsi"/>
                <w:color w:val="000000" w:themeColor="text1"/>
              </w:rPr>
              <w:t xml:space="preserve">) </w:t>
            </w:r>
            <w:r w:rsidRPr="00E03911">
              <w:rPr>
                <w:rFonts w:asciiTheme="majorHAnsi" w:eastAsiaTheme="majorHAnsi" w:hAnsiTheme="majorHAnsi" w:hint="eastAsia"/>
                <w:color w:val="000000" w:themeColor="text1"/>
              </w:rPr>
              <w:t>결과 이용하여 계산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14:paraId="49FC4584" w14:textId="4BD31F57" w:rsidR="001D14E1" w:rsidRPr="00EB642F" w:rsidRDefault="00EB642F">
            <w:p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EB642F">
              <w:rPr>
                <w:rFonts w:asciiTheme="majorHAnsi" w:eastAsiaTheme="majorHAnsi" w:hAnsiTheme="majorHAnsi"/>
                <w:sz w:val="18"/>
                <w:szCs w:val="18"/>
              </w:rPr>
              <w:t>5.08V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14:paraId="6E03A514" w14:textId="43F0EDA5" w:rsidR="001D14E1" w:rsidRPr="00EB642F" w:rsidRDefault="00EB642F">
            <w:p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EB642F">
              <w:rPr>
                <w:rFonts w:asciiTheme="majorHAnsi" w:eastAsiaTheme="majorHAnsi" w:hAnsiTheme="majorHAnsi"/>
                <w:sz w:val="18"/>
                <w:szCs w:val="18"/>
              </w:rPr>
              <w:t>5.41V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14:paraId="1CE0DF16" w14:textId="513B8117" w:rsidR="001D14E1" w:rsidRPr="00EB642F" w:rsidRDefault="00EB642F">
            <w:p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EB642F">
              <w:rPr>
                <w:rFonts w:asciiTheme="majorHAnsi" w:eastAsiaTheme="majorHAnsi" w:hAnsiTheme="majorHAnsi"/>
                <w:sz w:val="18"/>
                <w:szCs w:val="18"/>
              </w:rPr>
              <w:t>10.05V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9DB1B57" w14:textId="4AA3EBCC" w:rsidR="001D14E1" w:rsidRPr="00EB642F" w:rsidRDefault="00EB642F">
            <w:p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EB642F">
              <w:rPr>
                <w:rFonts w:asciiTheme="majorHAnsi" w:eastAsiaTheme="majorHAnsi" w:hAnsiTheme="majorHAnsi"/>
                <w:sz w:val="18"/>
                <w:szCs w:val="18"/>
              </w:rPr>
              <w:t>-0.16mA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5B4DC54" w14:textId="55790D31" w:rsidR="001D14E1" w:rsidRPr="00EB642F" w:rsidRDefault="00EB642F">
            <w:p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EB642F">
              <w:rPr>
                <w:rFonts w:asciiTheme="majorHAnsi" w:eastAsiaTheme="majorHAnsi" w:hAnsiTheme="majorHAnsi"/>
                <w:sz w:val="18"/>
                <w:szCs w:val="18"/>
              </w:rPr>
              <w:t>-0.70mA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67568F1" w14:textId="0D0ADB33" w:rsidR="001D14E1" w:rsidRPr="00EB642F" w:rsidRDefault="00EB642F">
            <w:p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EB642F">
              <w:rPr>
                <w:rFonts w:asciiTheme="majorHAnsi" w:eastAsiaTheme="majorHAnsi" w:hAnsiTheme="majorHAnsi"/>
                <w:sz w:val="18"/>
                <w:szCs w:val="18"/>
              </w:rPr>
              <w:t>0.53mA</w:t>
            </w:r>
          </w:p>
        </w:tc>
      </w:tr>
      <w:tr w:rsidR="001D14E1" w14:paraId="6BA9A50D" w14:textId="77777777" w:rsidTr="00EB642F">
        <w:trPr>
          <w:trHeight w:val="64"/>
          <w:jc w:val="center"/>
        </w:trPr>
        <w:tc>
          <w:tcPr>
            <w:tcW w:w="0" w:type="auto"/>
            <w:vAlign w:val="center"/>
          </w:tcPr>
          <w:p w14:paraId="7A43BCF4" w14:textId="77777777" w:rsidR="001D14E1" w:rsidRPr="002C622C" w:rsidRDefault="001D14E1">
            <w:pPr>
              <w:autoSpaceDE/>
              <w:autoSpaceDN/>
              <w:adjustRightInd w:val="0"/>
              <w:spacing w:line="360" w:lineRule="atLeast"/>
              <w:jc w:val="left"/>
              <w:textAlignment w:val="baseline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  <w:sz w:val="22"/>
                <w:szCs w:val="22"/>
              </w:rPr>
              <w:t>(d) V</w:t>
            </w:r>
            <w:r w:rsidRPr="001E36F2">
              <w:rPr>
                <w:rFonts w:asciiTheme="majorHAnsi" w:eastAsiaTheme="majorHAnsi" w:hAnsiTheme="majorHAnsi"/>
                <w:sz w:val="22"/>
                <w:szCs w:val="22"/>
                <w:vertAlign w:val="subscript"/>
              </w:rPr>
              <w:t>ref1</w:t>
            </w:r>
            <w:r>
              <w:rPr>
                <w:rFonts w:asciiTheme="majorHAnsi" w:eastAsiaTheme="majorHAnsi" w:hAnsiTheme="majorHAnsi" w:hint="eastAsia"/>
                <w:sz w:val="22"/>
                <w:szCs w:val="22"/>
              </w:rPr>
              <w:t>,</w:t>
            </w:r>
            <w:r>
              <w:rPr>
                <w:rFonts w:asciiTheme="majorHAnsi" w:eastAsiaTheme="majorHAnsi" w:hAnsiTheme="majorHAnsi"/>
                <w:sz w:val="22"/>
                <w:szCs w:val="22"/>
              </w:rPr>
              <w:t xml:space="preserve"> V</w:t>
            </w:r>
            <w:r w:rsidRPr="001E36F2">
              <w:rPr>
                <w:rFonts w:asciiTheme="majorHAnsi" w:eastAsiaTheme="majorHAnsi" w:hAnsiTheme="majorHAnsi"/>
                <w:sz w:val="22"/>
                <w:szCs w:val="22"/>
                <w:vertAlign w:val="subscript"/>
              </w:rPr>
              <w:t>ref</w:t>
            </w:r>
            <w:r>
              <w:rPr>
                <w:rFonts w:asciiTheme="majorHAnsi" w:eastAsiaTheme="majorHAnsi" w:hAnsiTheme="majorHAnsi"/>
                <w:sz w:val="22"/>
                <w:szCs w:val="22"/>
                <w:vertAlign w:val="subscript"/>
              </w:rPr>
              <w:t xml:space="preserve">2 </w:t>
            </w:r>
            <w:r>
              <w:rPr>
                <w:rFonts w:asciiTheme="majorHAnsi" w:eastAsiaTheme="majorHAnsi" w:hAnsiTheme="majorHAnsi" w:hint="eastAsia"/>
                <w:sz w:val="22"/>
                <w:szCs w:val="22"/>
              </w:rPr>
              <w:t>모두</w:t>
            </w:r>
            <w:r>
              <w:rPr>
                <w:rFonts w:asciiTheme="majorHAnsi" w:eastAsiaTheme="majorHAnsi" w:hAnsiTheme="majorHAnsi"/>
                <w:sz w:val="22"/>
                <w:szCs w:val="22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22"/>
                <w:szCs w:val="22"/>
              </w:rPr>
              <w:t>인가된 경우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14:paraId="13B4C372" w14:textId="6BDBE72A" w:rsidR="001D14E1" w:rsidRPr="00EB642F" w:rsidRDefault="00EB642F">
            <w:p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5.09V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14:paraId="18BAA7FC" w14:textId="6407319E" w:rsidR="001D14E1" w:rsidRPr="00EB642F" w:rsidRDefault="00EB642F">
            <w:p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5.43V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14:paraId="4BCB3188" w14:textId="397A2564" w:rsidR="001D14E1" w:rsidRPr="00EB642F" w:rsidRDefault="00EB642F">
            <w:p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10.05V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14:paraId="4D381715" w14:textId="62D88AA5" w:rsidR="001D14E1" w:rsidRPr="00EB642F" w:rsidRDefault="00EB642F">
            <w:p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-0.16mA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14:paraId="7BDA50F3" w14:textId="5FFB2DAD" w:rsidR="001D14E1" w:rsidRPr="00EB642F" w:rsidRDefault="00EB642F">
            <w:p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-0.70mA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14:paraId="01606FB2" w14:textId="06035CB1" w:rsidR="001D14E1" w:rsidRPr="00EB642F" w:rsidRDefault="00EB642F">
            <w:pPr>
              <w:jc w:val="center"/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0.54mA</w:t>
            </w:r>
          </w:p>
        </w:tc>
      </w:tr>
    </w:tbl>
    <w:p w14:paraId="662DD610" w14:textId="77777777" w:rsidR="001D14E1" w:rsidRPr="00A42DED" w:rsidRDefault="001D14E1" w:rsidP="001D14E1">
      <w:pPr>
        <w:rPr>
          <w:rFonts w:asciiTheme="majorHAnsi" w:eastAsiaTheme="majorHAnsi" w:hAnsiTheme="majorHAnsi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E04E5" w14:paraId="17DC8A36" w14:textId="77777777" w:rsidTr="00BD1825">
        <w:trPr>
          <w:trHeight w:val="2884"/>
        </w:trPr>
        <w:tc>
          <w:tcPr>
            <w:tcW w:w="8494" w:type="dxa"/>
          </w:tcPr>
          <w:p w14:paraId="26147CEB" w14:textId="685D15B4" w:rsidR="00103101" w:rsidRDefault="006B3A0D">
            <w:pPr>
              <w:widowControl/>
              <w:wordWrap/>
              <w:autoSpaceDE/>
              <w:autoSpaceDN/>
              <w:jc w:val="left"/>
              <w:rPr>
                <w:rFonts w:eastAsiaTheme="minorEastAsia"/>
              </w:rPr>
            </w:pPr>
            <w:r w:rsidRPr="006B3A0D">
              <w:rPr>
                <w:rFonts w:eastAsiaTheme="minorEastAsia" w:hint="eastAsia"/>
              </w:rPr>
              <w:t>[</w:t>
            </w:r>
            <w:r w:rsidRPr="006B3A0D">
              <w:rPr>
                <w:rFonts w:eastAsiaTheme="minorEastAsia" w:hint="eastAsia"/>
              </w:rPr>
              <w:t>설명</w:t>
            </w:r>
            <w:r w:rsidR="008F435A">
              <w:rPr>
                <w:rFonts w:eastAsiaTheme="minorEastAsia" w:hint="eastAsia"/>
              </w:rPr>
              <w:t xml:space="preserve"> </w:t>
            </w:r>
            <w:r w:rsidR="008F435A">
              <w:rPr>
                <w:rFonts w:eastAsiaTheme="minorEastAsia" w:hint="eastAsia"/>
              </w:rPr>
              <w:t>및</w:t>
            </w:r>
            <w:r w:rsidR="008F435A">
              <w:rPr>
                <w:rFonts w:eastAsiaTheme="minorEastAsia" w:hint="eastAsia"/>
              </w:rPr>
              <w:t xml:space="preserve"> </w:t>
            </w:r>
            <w:r w:rsidR="008F435A">
              <w:rPr>
                <w:rFonts w:eastAsiaTheme="minorEastAsia" w:hint="eastAsia"/>
              </w:rPr>
              <w:t>분석</w:t>
            </w:r>
            <w:r w:rsidRPr="006B3A0D">
              <w:rPr>
                <w:rFonts w:eastAsiaTheme="minorEastAsia" w:hint="eastAsia"/>
              </w:rPr>
              <w:t>]</w:t>
            </w:r>
          </w:p>
          <w:p w14:paraId="38C31298" w14:textId="77777777" w:rsidR="00103101" w:rsidRDefault="00103101">
            <w:pPr>
              <w:widowControl/>
              <w:wordWrap/>
              <w:autoSpaceDE/>
              <w:autoSpaceDN/>
              <w:jc w:val="left"/>
              <w:rPr>
                <w:rFonts w:eastAsiaTheme="minorEastAsia"/>
              </w:rPr>
            </w:pPr>
          </w:p>
          <w:p w14:paraId="78FB0EC4" w14:textId="77777777" w:rsidR="00D04F96" w:rsidRDefault="00D04F96">
            <w:pPr>
              <w:widowControl/>
              <w:wordWrap/>
              <w:autoSpaceDE/>
              <w:autoSpaceDN/>
              <w:jc w:val="left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중첩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원리</w:t>
            </w:r>
            <w:r>
              <w:rPr>
                <w:rFonts w:eastAsiaTheme="minorEastAsia" w:hint="eastAsia"/>
              </w:rPr>
              <w:t>(</w:t>
            </w:r>
            <w:r>
              <w:rPr>
                <w:rFonts w:eastAsiaTheme="minorEastAsia"/>
              </w:rPr>
              <w:t>superposition)</w:t>
            </w:r>
            <w:r>
              <w:rPr>
                <w:rFonts w:eastAsiaTheme="minorEastAsia" w:hint="eastAsia"/>
              </w:rPr>
              <w:t>은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각각의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독립된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전원을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분리해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계산하는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원리를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말한다</w:t>
            </w:r>
            <w:r>
              <w:rPr>
                <w:rFonts w:eastAsiaTheme="minorEastAsia" w:hint="eastAsia"/>
              </w:rPr>
              <w:t xml:space="preserve">. </w:t>
            </w:r>
            <w:r>
              <w:rPr>
                <w:rFonts w:eastAsiaTheme="minorEastAsia" w:hint="eastAsia"/>
              </w:rPr>
              <w:t>즉</w:t>
            </w:r>
            <w:r>
              <w:rPr>
                <w:rFonts w:eastAsiaTheme="minorEastAsia" w:hint="eastAsia"/>
              </w:rPr>
              <w:t xml:space="preserve">, </w:t>
            </w:r>
            <w:r>
              <w:rPr>
                <w:rFonts w:eastAsiaTheme="minorEastAsia" w:hint="eastAsia"/>
              </w:rPr>
              <w:t>위의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실험에서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두</w:t>
            </w:r>
            <w:r>
              <w:rPr>
                <w:rFonts w:eastAsiaTheme="minorEastAsia" w:hint="eastAsia"/>
              </w:rPr>
              <w:t xml:space="preserve"> </w:t>
            </w:r>
            <w:proofErr w:type="spellStart"/>
            <w:r>
              <w:rPr>
                <w:rFonts w:eastAsiaTheme="minorEastAsia" w:hint="eastAsia"/>
              </w:rPr>
              <w:t>전압원</w:t>
            </w:r>
            <w:proofErr w:type="spellEnd"/>
            <w:r>
              <w:rPr>
                <w:rFonts w:eastAsiaTheme="minorEastAsia" w:hint="eastAsia"/>
              </w:rPr>
              <w:t>(</w:t>
            </w:r>
            <w:r>
              <w:rPr>
                <w:rFonts w:eastAsiaTheme="minorEastAsia"/>
              </w:rPr>
              <w:t>Vref1, Vref2</w:t>
            </w:r>
            <w:r>
              <w:rPr>
                <w:rFonts w:eastAsiaTheme="minorEastAsia" w:hint="eastAsia"/>
              </w:rPr>
              <w:t xml:space="preserve">) </w:t>
            </w:r>
            <w:r>
              <w:rPr>
                <w:rFonts w:eastAsiaTheme="minorEastAsia" w:hint="eastAsia"/>
              </w:rPr>
              <w:t>중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각각</w:t>
            </w:r>
            <w:r>
              <w:rPr>
                <w:rFonts w:eastAsiaTheme="minorEastAsia" w:hint="eastAsia"/>
              </w:rPr>
              <w:t xml:space="preserve"> </w:t>
            </w:r>
            <w:proofErr w:type="spellStart"/>
            <w:r>
              <w:rPr>
                <w:rFonts w:eastAsiaTheme="minorEastAsia" w:hint="eastAsia"/>
              </w:rPr>
              <w:t>하나씩만을</w:t>
            </w:r>
            <w:proofErr w:type="spellEnd"/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남기고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전압과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전류를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구하면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그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합이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원회로의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값과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일치한다</w:t>
            </w:r>
            <w:r>
              <w:rPr>
                <w:rFonts w:eastAsiaTheme="minorEastAsia" w:hint="eastAsia"/>
              </w:rPr>
              <w:t xml:space="preserve">. </w:t>
            </w:r>
          </w:p>
          <w:p w14:paraId="272598A1" w14:textId="77777777" w:rsidR="00103101" w:rsidRDefault="00103101">
            <w:pPr>
              <w:widowControl/>
              <w:wordWrap/>
              <w:autoSpaceDE/>
              <w:autoSpaceDN/>
              <w:jc w:val="left"/>
              <w:rPr>
                <w:rFonts w:eastAsiaTheme="minorEastAsia"/>
              </w:rPr>
            </w:pPr>
          </w:p>
          <w:p w14:paraId="363484EF" w14:textId="2CDC1F12" w:rsidR="00D04F96" w:rsidRPr="00D04F96" w:rsidRDefault="00D04F96">
            <w:pPr>
              <w:widowControl/>
              <w:wordWrap/>
              <w:autoSpaceDE/>
              <w:autoSpaceDN/>
              <w:jc w:val="left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실제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실험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결과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/>
              </w:rPr>
              <w:t>(c</w:t>
            </w:r>
            <w:r>
              <w:rPr>
                <w:rFonts w:eastAsiaTheme="minorEastAsia" w:hint="eastAsia"/>
              </w:rPr>
              <w:t>)</w:t>
            </w:r>
            <w:r>
              <w:rPr>
                <w:rFonts w:eastAsiaTheme="minorEastAsia" w:hint="eastAsia"/>
              </w:rPr>
              <w:t>의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값과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/>
              </w:rPr>
              <w:t>(d)</w:t>
            </w:r>
            <w:r>
              <w:rPr>
                <w:rFonts w:eastAsiaTheme="minorEastAsia" w:hint="eastAsia"/>
              </w:rPr>
              <w:t>의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값이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거의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일치함을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볼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수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있다</w:t>
            </w:r>
            <w:r>
              <w:rPr>
                <w:rFonts w:eastAsiaTheme="minorEastAsia" w:hint="eastAsia"/>
              </w:rPr>
              <w:t xml:space="preserve">. </w:t>
            </w:r>
            <w:r>
              <w:rPr>
                <w:rFonts w:eastAsiaTheme="minorEastAsia" w:hint="eastAsia"/>
              </w:rPr>
              <w:t>이론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값과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실제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값이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차이나는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이유는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저항</w:t>
            </w:r>
            <w:r w:rsidR="002622DF">
              <w:rPr>
                <w:rFonts w:eastAsiaTheme="minorEastAsia" w:hint="eastAsia"/>
              </w:rPr>
              <w:t>의</w:t>
            </w:r>
            <w:r w:rsidR="002622DF">
              <w:rPr>
                <w:rFonts w:eastAsiaTheme="minorEastAsia" w:hint="eastAsia"/>
              </w:rPr>
              <w:t xml:space="preserve"> </w:t>
            </w:r>
            <w:r w:rsidR="002622DF">
              <w:rPr>
                <w:rFonts w:eastAsiaTheme="minorEastAsia" w:hint="eastAsia"/>
              </w:rPr>
              <w:t>실제</w:t>
            </w:r>
            <w:r w:rsidR="002622DF">
              <w:rPr>
                <w:rFonts w:eastAsiaTheme="minorEastAsia" w:hint="eastAsia"/>
              </w:rPr>
              <w:t xml:space="preserve"> </w:t>
            </w:r>
            <w:r w:rsidR="002622DF">
              <w:rPr>
                <w:rFonts w:eastAsiaTheme="minorEastAsia" w:hint="eastAsia"/>
              </w:rPr>
              <w:t>값이</w:t>
            </w:r>
            <w:r w:rsidR="002622DF">
              <w:rPr>
                <w:rFonts w:eastAsiaTheme="minorEastAsia" w:hint="eastAsia"/>
              </w:rPr>
              <w:t xml:space="preserve"> </w:t>
            </w:r>
            <w:r w:rsidR="002622DF">
              <w:rPr>
                <w:rFonts w:eastAsiaTheme="minorEastAsia" w:hint="eastAsia"/>
              </w:rPr>
              <w:t>이론</w:t>
            </w:r>
            <w:r w:rsidR="002622DF">
              <w:rPr>
                <w:rFonts w:eastAsiaTheme="minorEastAsia" w:hint="eastAsia"/>
              </w:rPr>
              <w:t xml:space="preserve"> </w:t>
            </w:r>
            <w:r w:rsidR="002622DF">
              <w:rPr>
                <w:rFonts w:eastAsiaTheme="minorEastAsia" w:hint="eastAsia"/>
              </w:rPr>
              <w:t>값과</w:t>
            </w:r>
            <w:r w:rsidR="002622DF">
              <w:rPr>
                <w:rFonts w:eastAsiaTheme="minorEastAsia" w:hint="eastAsia"/>
              </w:rPr>
              <w:t xml:space="preserve"> </w:t>
            </w:r>
            <w:r w:rsidR="002622DF">
              <w:rPr>
                <w:rFonts w:eastAsiaTheme="minorEastAsia" w:hint="eastAsia"/>
              </w:rPr>
              <w:t>오차</w:t>
            </w:r>
            <w:r w:rsidR="002622DF">
              <w:rPr>
                <w:rFonts w:eastAsiaTheme="minorEastAsia" w:hint="eastAsia"/>
              </w:rPr>
              <w:t xml:space="preserve"> </w:t>
            </w:r>
            <w:r w:rsidR="002622DF">
              <w:rPr>
                <w:rFonts w:eastAsiaTheme="minorEastAsia" w:hint="eastAsia"/>
              </w:rPr>
              <w:t>범위</w:t>
            </w:r>
            <w:r w:rsidR="002622DF">
              <w:rPr>
                <w:rFonts w:eastAsiaTheme="minorEastAsia" w:hint="eastAsia"/>
              </w:rPr>
              <w:t xml:space="preserve"> </w:t>
            </w:r>
            <w:r w:rsidR="002622DF">
              <w:rPr>
                <w:rFonts w:eastAsiaTheme="minorEastAsia" w:hint="eastAsia"/>
              </w:rPr>
              <w:t>안에서</w:t>
            </w:r>
            <w:r w:rsidR="002622DF">
              <w:rPr>
                <w:rFonts w:eastAsiaTheme="minorEastAsia" w:hint="eastAsia"/>
              </w:rPr>
              <w:t xml:space="preserve"> </w:t>
            </w:r>
            <w:r w:rsidR="002622DF">
              <w:rPr>
                <w:rFonts w:eastAsiaTheme="minorEastAsia" w:hint="eastAsia"/>
              </w:rPr>
              <w:t>차이가</w:t>
            </w:r>
            <w:r w:rsidR="002622DF">
              <w:rPr>
                <w:rFonts w:eastAsiaTheme="minorEastAsia" w:hint="eastAsia"/>
              </w:rPr>
              <w:t xml:space="preserve"> </w:t>
            </w:r>
            <w:r w:rsidR="002622DF">
              <w:rPr>
                <w:rFonts w:eastAsiaTheme="minorEastAsia" w:hint="eastAsia"/>
              </w:rPr>
              <w:t>나기</w:t>
            </w:r>
            <w:r w:rsidR="002622DF">
              <w:rPr>
                <w:rFonts w:eastAsiaTheme="minorEastAsia" w:hint="eastAsia"/>
              </w:rPr>
              <w:t xml:space="preserve"> </w:t>
            </w:r>
            <w:r w:rsidR="002622DF">
              <w:rPr>
                <w:rFonts w:eastAsiaTheme="minorEastAsia" w:hint="eastAsia"/>
              </w:rPr>
              <w:t>때문이다</w:t>
            </w:r>
            <w:r w:rsidR="002622DF">
              <w:rPr>
                <w:rFonts w:eastAsiaTheme="minorEastAsia" w:hint="eastAsia"/>
              </w:rPr>
              <w:t>.</w:t>
            </w:r>
          </w:p>
        </w:tc>
      </w:tr>
    </w:tbl>
    <w:p w14:paraId="4428D252" w14:textId="77777777" w:rsidR="00103101" w:rsidRDefault="00103101" w:rsidP="00D32348">
      <w:pPr>
        <w:rPr>
          <w:rFonts w:asciiTheme="majorEastAsia" w:eastAsiaTheme="majorEastAsia" w:hAnsiTheme="majorEastAsia"/>
          <w:b/>
        </w:rPr>
      </w:pPr>
    </w:p>
    <w:p w14:paraId="027E7773" w14:textId="77777777" w:rsidR="00103101" w:rsidRDefault="00103101">
      <w:pPr>
        <w:widowControl/>
        <w:wordWrap/>
        <w:autoSpaceDE/>
        <w:autoSpaceDN/>
        <w:jc w:val="left"/>
        <w:rPr>
          <w:rFonts w:asciiTheme="majorEastAsia" w:eastAsiaTheme="majorEastAsia" w:hAnsiTheme="majorEastAsia"/>
          <w:b/>
        </w:rPr>
      </w:pPr>
      <w:r>
        <w:rPr>
          <w:rFonts w:asciiTheme="majorEastAsia" w:eastAsiaTheme="majorEastAsia" w:hAnsiTheme="majorEastAsia"/>
          <w:b/>
        </w:rPr>
        <w:br w:type="page"/>
      </w:r>
    </w:p>
    <w:p w14:paraId="0F3392C8" w14:textId="6D196682" w:rsidR="00517140" w:rsidRDefault="007873E9" w:rsidP="00D32348">
      <w:pPr>
        <w:rPr>
          <w:rFonts w:asciiTheme="majorEastAsia" w:eastAsiaTheme="majorEastAsia" w:hAnsiTheme="majorEastAsia"/>
          <w:b/>
        </w:rPr>
      </w:pPr>
      <w:r>
        <w:rPr>
          <w:rFonts w:asciiTheme="majorEastAsia" w:eastAsiaTheme="majorEastAsia" w:hAnsiTheme="majorEastAsia" w:hint="eastAsia"/>
          <w:b/>
        </w:rPr>
        <w:lastRenderedPageBreak/>
        <w:t>2</w:t>
      </w:r>
      <w:r w:rsidR="00D32348" w:rsidRPr="003239B2">
        <w:rPr>
          <w:rFonts w:asciiTheme="majorEastAsia" w:eastAsiaTheme="majorEastAsia" w:hAnsiTheme="majorEastAsia"/>
          <w:b/>
        </w:rPr>
        <w:t xml:space="preserve">. </w:t>
      </w:r>
      <w:r w:rsidR="00AA5058">
        <w:rPr>
          <w:rFonts w:asciiTheme="majorEastAsia" w:eastAsiaTheme="majorEastAsia" w:hAnsiTheme="majorEastAsia" w:hint="eastAsia"/>
          <w:b/>
        </w:rPr>
        <w:t>실험에서 측정하여 얻은 결과를 아래 표에 기록하고,</w:t>
      </w:r>
      <w:r w:rsidR="00AA5058">
        <w:rPr>
          <w:rFonts w:asciiTheme="majorEastAsia" w:eastAsiaTheme="majorEastAsia" w:hAnsiTheme="majorEastAsia"/>
          <w:b/>
        </w:rPr>
        <w:t xml:space="preserve"> </w:t>
      </w:r>
      <w:r w:rsidR="004E2CF6">
        <w:rPr>
          <w:rFonts w:asciiTheme="majorEastAsia" w:eastAsiaTheme="majorEastAsia" w:hAnsiTheme="majorEastAsia" w:hint="eastAsia"/>
          <w:b/>
        </w:rPr>
        <w:t>Thevenin</w:t>
      </w:r>
      <w:r w:rsidR="004E2CF6">
        <w:rPr>
          <w:rFonts w:asciiTheme="majorEastAsia" w:eastAsiaTheme="majorEastAsia" w:hAnsiTheme="majorEastAsia"/>
          <w:b/>
        </w:rPr>
        <w:t xml:space="preserve"> </w:t>
      </w:r>
      <w:r w:rsidR="004E2CF6">
        <w:rPr>
          <w:rFonts w:asciiTheme="majorEastAsia" w:eastAsiaTheme="majorEastAsia" w:hAnsiTheme="majorEastAsia" w:hint="eastAsia"/>
          <w:b/>
        </w:rPr>
        <w:t>등가회로가 무엇인지 설명하고,</w:t>
      </w:r>
      <w:r w:rsidR="004E2CF6">
        <w:rPr>
          <w:rFonts w:asciiTheme="majorEastAsia" w:eastAsiaTheme="majorEastAsia" w:hAnsiTheme="majorEastAsia"/>
          <w:b/>
        </w:rPr>
        <w:t xml:space="preserve"> </w:t>
      </w:r>
      <w:r w:rsidR="004E2CF6">
        <w:rPr>
          <w:rFonts w:asciiTheme="majorEastAsia" w:eastAsiaTheme="majorEastAsia" w:hAnsiTheme="majorEastAsia" w:hint="eastAsia"/>
          <w:b/>
        </w:rPr>
        <w:t xml:space="preserve">측정을 통해 이론이 성립했음을 </w:t>
      </w:r>
      <w:proofErr w:type="spellStart"/>
      <w:r w:rsidR="004E2CF6">
        <w:rPr>
          <w:rFonts w:asciiTheme="majorEastAsia" w:eastAsiaTheme="majorEastAsia" w:hAnsiTheme="majorEastAsia" w:hint="eastAsia"/>
          <w:b/>
        </w:rPr>
        <w:t>보이시오</w:t>
      </w:r>
      <w:proofErr w:type="spellEnd"/>
      <w:r w:rsidR="00946C6A">
        <w:rPr>
          <w:rFonts w:asciiTheme="majorEastAsia" w:eastAsiaTheme="majorEastAsia" w:hAnsiTheme="majorEastAsia"/>
          <w:b/>
        </w:rPr>
        <w:t xml:space="preserve"> </w:t>
      </w:r>
      <w:r w:rsidR="00946C6A">
        <w:rPr>
          <w:rFonts w:asciiTheme="majorEastAsia" w:eastAsiaTheme="majorEastAsia" w:hAnsiTheme="majorEastAsia" w:hint="eastAsia"/>
          <w:b/>
        </w:rPr>
        <w:t>(3점)</w:t>
      </w:r>
    </w:p>
    <w:p w14:paraId="63321103" w14:textId="15D1CB72" w:rsidR="009B4B96" w:rsidRDefault="00FD2250" w:rsidP="009A487E">
      <w:pPr>
        <w:jc w:val="center"/>
        <w:rPr>
          <w:rFonts w:asciiTheme="majorEastAsia" w:eastAsiaTheme="majorEastAsia" w:hAnsiTheme="majorEastAsia"/>
        </w:rPr>
      </w:pPr>
      <w:r>
        <w:rPr>
          <w:rFonts w:asciiTheme="majorHAnsi" w:eastAsiaTheme="majorHAnsi" w:hAnsiTheme="majorHAnsi"/>
          <w:b/>
          <w:noProof/>
        </w:rPr>
        <w:drawing>
          <wp:inline distT="0" distB="0" distL="0" distR="0" wp14:anchorId="58A93321" wp14:editId="71A4D5CA">
            <wp:extent cx="3026520" cy="1445401"/>
            <wp:effectExtent l="0" t="0" r="254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1428" cy="145252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C769D9F" w14:textId="3084F04E" w:rsidR="009B4B96" w:rsidRDefault="00C5115A" w:rsidP="009A487E">
      <w:pPr>
        <w:jc w:val="center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&lt;</w:t>
      </w:r>
      <w:r w:rsidR="00BA3296">
        <w:rPr>
          <w:rFonts w:asciiTheme="majorEastAsia" w:eastAsiaTheme="majorEastAsia" w:hAnsiTheme="majorEastAsia" w:hint="eastAsia"/>
        </w:rPr>
        <w:t>원회로&gt;</w:t>
      </w:r>
    </w:p>
    <w:p w14:paraId="7703BB25" w14:textId="77777777" w:rsidR="005E4CE5" w:rsidRDefault="005E4CE5" w:rsidP="00B63626">
      <w:pPr>
        <w:rPr>
          <w:rFonts w:asciiTheme="majorEastAsia" w:eastAsiaTheme="majorEastAsia" w:hAnsiTheme="majorEastAsia"/>
        </w:rPr>
      </w:pPr>
    </w:p>
    <w:p w14:paraId="53671E4E" w14:textId="12C3979B" w:rsidR="00D32348" w:rsidRDefault="009B4B96" w:rsidP="009A487E">
      <w:pPr>
        <w:jc w:val="center"/>
        <w:rPr>
          <w:rFonts w:asciiTheme="majorEastAsia" w:eastAsiaTheme="majorEastAsia" w:hAnsiTheme="majorEastAsia"/>
        </w:rPr>
      </w:pPr>
      <w:r>
        <w:rPr>
          <w:rFonts w:asciiTheme="majorHAnsi" w:eastAsiaTheme="majorHAnsi" w:hAnsiTheme="majorHAnsi"/>
          <w:noProof/>
          <w:sz w:val="22"/>
          <w:szCs w:val="22"/>
        </w:rPr>
        <w:drawing>
          <wp:inline distT="0" distB="0" distL="0" distR="0" wp14:anchorId="4B4CD763" wp14:editId="5DEFD897">
            <wp:extent cx="2585085" cy="1487805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5085" cy="14878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D607E55" w14:textId="7D3D9B35" w:rsidR="00BA3296" w:rsidRDefault="00BA3296" w:rsidP="00D16F9F">
      <w:pPr>
        <w:jc w:val="center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&lt;</w:t>
      </w:r>
      <w:r>
        <w:rPr>
          <w:rFonts w:asciiTheme="majorEastAsia" w:eastAsiaTheme="majorEastAsia" w:hAnsiTheme="majorEastAsia"/>
        </w:rPr>
        <w:t xml:space="preserve">Thevenin </w:t>
      </w:r>
      <w:r>
        <w:rPr>
          <w:rFonts w:asciiTheme="majorEastAsia" w:eastAsiaTheme="majorEastAsia" w:hAnsiTheme="majorEastAsia" w:hint="eastAsia"/>
        </w:rPr>
        <w:t>등가회로&gt;</w:t>
      </w:r>
    </w:p>
    <w:p w14:paraId="3F784853" w14:textId="77777777" w:rsidR="00B63626" w:rsidRPr="00D16F9F" w:rsidRDefault="00B63626" w:rsidP="00D16F9F">
      <w:pPr>
        <w:jc w:val="center"/>
        <w:rPr>
          <w:rFonts w:asciiTheme="majorEastAsia" w:eastAsiaTheme="majorEastAsia" w:hAnsiTheme="majorEastAsia"/>
        </w:rPr>
      </w:pP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1701"/>
        <w:gridCol w:w="2268"/>
        <w:gridCol w:w="2415"/>
      </w:tblGrid>
      <w:tr w:rsidR="00BA3296" w14:paraId="71AA2839" w14:textId="486267E8" w:rsidTr="009843D4">
        <w:trPr>
          <w:trHeight w:val="360"/>
          <w:jc w:val="center"/>
        </w:trPr>
        <w:tc>
          <w:tcPr>
            <w:tcW w:w="1413" w:type="dxa"/>
            <w:vMerge w:val="restart"/>
            <w:shd w:val="clear" w:color="auto" w:fill="D9D9D9" w:themeFill="background1" w:themeFillShade="D9"/>
          </w:tcPr>
          <w:p w14:paraId="49DB35D4" w14:textId="77777777" w:rsidR="00BA3296" w:rsidRDefault="00BA3296" w:rsidP="00BA3296">
            <w:pPr>
              <w:pStyle w:val="a"/>
              <w:ind w:left="0" w:hanging="400"/>
              <w:rPr>
                <w:rFonts w:asciiTheme="majorHAnsi" w:eastAsiaTheme="majorHAnsi" w:hAnsiTheme="majorHAnsi"/>
              </w:rPr>
            </w:pPr>
          </w:p>
          <w:p w14:paraId="79ACF3A2" w14:textId="77777777" w:rsidR="00BA3296" w:rsidRPr="00A31D9F" w:rsidRDefault="00BA3296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R</w:t>
            </w:r>
            <w:r w:rsidRPr="00A31D9F">
              <w:rPr>
                <w:rFonts w:asciiTheme="majorHAnsi" w:eastAsiaTheme="majorHAnsi" w:hAnsiTheme="majorHAnsi"/>
                <w:vertAlign w:val="subscript"/>
              </w:rPr>
              <w:t>L</w:t>
            </w:r>
          </w:p>
        </w:tc>
        <w:tc>
          <w:tcPr>
            <w:tcW w:w="1701" w:type="dxa"/>
            <w:vMerge w:val="restart"/>
            <w:shd w:val="clear" w:color="auto" w:fill="FBD4B4" w:themeFill="accent6" w:themeFillTint="66"/>
            <w:vAlign w:val="center"/>
          </w:tcPr>
          <w:p w14:paraId="7B0B8416" w14:textId="77777777" w:rsidR="00BA3296" w:rsidRPr="009E029B" w:rsidRDefault="00BA3296" w:rsidP="00BA3296">
            <w:pPr>
              <w:pStyle w:val="a"/>
              <w:ind w:left="0" w:hanging="400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 xml:space="preserve">Measured </w:t>
            </w:r>
            <m:oMath>
              <m:sSub>
                <m:sSubPr>
                  <m:ctrlPr>
                    <w:rPr>
                      <w:rFonts w:ascii="Cambria Math" w:eastAsia="맑은 고딕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맑은 고딕" w:hAnsi="Cambria Math"/>
                    </w:rPr>
                    <m:t>R</m:t>
                  </m:r>
                </m:e>
                <m:sub>
                  <m:r>
                    <w:rPr>
                      <w:rFonts w:ascii="Cambria Math" w:eastAsia="맑은 고딕" w:hAnsi="Cambria Math"/>
                    </w:rPr>
                    <m:t>L</m:t>
                  </m:r>
                </m:sub>
              </m:sSub>
            </m:oMath>
          </w:p>
        </w:tc>
        <w:tc>
          <w:tcPr>
            <w:tcW w:w="2268" w:type="dxa"/>
            <w:shd w:val="clear" w:color="auto" w:fill="FBD4B4" w:themeFill="accent6" w:themeFillTint="66"/>
          </w:tcPr>
          <w:p w14:paraId="03D7321D" w14:textId="77777777" w:rsidR="00BA3296" w:rsidRDefault="00000000" w:rsidP="00BA3296">
            <w:pPr>
              <w:pStyle w:val="a"/>
              <w:ind w:left="0" w:hanging="400"/>
              <w:rPr>
                <w:rFonts w:ascii="맑은 고딕" w:eastAsia="맑은 고딕" w:hAnsi="맑은 고딕"/>
              </w:rPr>
            </w:pPr>
            <m:oMath>
              <m:sSub>
                <m:sSubPr>
                  <m:ctrlPr>
                    <w:rPr>
                      <w:rFonts w:ascii="Cambria Math" w:eastAsiaTheme="majorHAnsi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ajorHAnsi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ajorHAnsi" w:hAnsi="Cambria Math"/>
                    </w:rPr>
                    <m:t>AB</m:t>
                  </m:r>
                </m:sub>
              </m:sSub>
              <m:r>
                <w:rPr>
                  <w:rFonts w:ascii="Cambria Math" w:eastAsiaTheme="majorHAnsi" w:hAnsi="Cambria Math"/>
                </w:rPr>
                <m:t>(V)</m:t>
              </m:r>
            </m:oMath>
          </w:p>
        </w:tc>
        <w:tc>
          <w:tcPr>
            <w:tcW w:w="2415" w:type="dxa"/>
            <w:shd w:val="clear" w:color="auto" w:fill="FBD4B4" w:themeFill="accent6" w:themeFillTint="66"/>
          </w:tcPr>
          <w:p w14:paraId="023900CF" w14:textId="78E2714F" w:rsidR="00BA3296" w:rsidRDefault="00000000" w:rsidP="00BA3296">
            <w:pPr>
              <w:pStyle w:val="a"/>
              <w:ind w:left="0" w:hanging="400"/>
              <w:rPr>
                <w:rFonts w:ascii="바탕" w:eastAsia="맑은 고딕" w:hAnsi="Times New Roman" w:cs="Times New Roman"/>
              </w:rPr>
            </w:pPr>
            <m:oMath>
              <m:sSub>
                <m:sSubPr>
                  <m:ctrlPr>
                    <w:rPr>
                      <w:rFonts w:ascii="Cambria Math" w:eastAsiaTheme="majorHAnsi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ajorHAnsi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ajorHAnsi" w:hAnsi="Cambria Math"/>
                    </w:rPr>
                    <m:t>AB</m:t>
                  </m:r>
                </m:sub>
              </m:sSub>
              <m:r>
                <w:rPr>
                  <w:rFonts w:ascii="Cambria Math" w:eastAsiaTheme="majorHAnsi" w:hAnsi="Cambria Math"/>
                </w:rPr>
                <m:t>(V)</m:t>
              </m:r>
            </m:oMath>
          </w:p>
        </w:tc>
      </w:tr>
      <w:tr w:rsidR="00BA3296" w14:paraId="0AD7A409" w14:textId="7AE0F1B3" w:rsidTr="009843D4">
        <w:trPr>
          <w:trHeight w:val="452"/>
          <w:jc w:val="center"/>
        </w:trPr>
        <w:tc>
          <w:tcPr>
            <w:tcW w:w="1413" w:type="dxa"/>
            <w:vMerge/>
            <w:shd w:val="clear" w:color="auto" w:fill="D9D9D9" w:themeFill="background1" w:themeFillShade="D9"/>
          </w:tcPr>
          <w:p w14:paraId="27D5FA8F" w14:textId="77777777" w:rsidR="00BA3296" w:rsidRPr="005024A5" w:rsidRDefault="00BA3296" w:rsidP="00BA3296">
            <w:pPr>
              <w:pStyle w:val="a"/>
              <w:ind w:left="0" w:hanging="400"/>
              <w:rPr>
                <w:rFonts w:asciiTheme="majorHAnsi" w:eastAsiaTheme="majorHAnsi" w:hAnsiTheme="majorHAnsi"/>
                <w:i/>
              </w:rPr>
            </w:pPr>
          </w:p>
        </w:tc>
        <w:tc>
          <w:tcPr>
            <w:tcW w:w="1701" w:type="dxa"/>
            <w:vMerge/>
            <w:shd w:val="clear" w:color="auto" w:fill="FBD4B4" w:themeFill="accent6" w:themeFillTint="66"/>
          </w:tcPr>
          <w:p w14:paraId="56FA107F" w14:textId="77777777" w:rsidR="00BA3296" w:rsidRDefault="00BA3296" w:rsidP="00BA3296">
            <w:pPr>
              <w:pStyle w:val="a"/>
              <w:ind w:left="0" w:hanging="400"/>
              <w:rPr>
                <w:rFonts w:asciiTheme="majorHAnsi" w:eastAsiaTheme="majorHAnsi" w:hAnsiTheme="majorHAnsi"/>
              </w:rPr>
            </w:pPr>
          </w:p>
        </w:tc>
        <w:tc>
          <w:tcPr>
            <w:tcW w:w="2268" w:type="dxa"/>
            <w:shd w:val="clear" w:color="auto" w:fill="FBD4B4" w:themeFill="accent6" w:themeFillTint="66"/>
          </w:tcPr>
          <w:p w14:paraId="77F89AB7" w14:textId="77777777" w:rsidR="00BA3296" w:rsidRDefault="00BA3296" w:rsidP="00BA3296">
            <w:pPr>
              <w:pStyle w:val="a"/>
              <w:ind w:left="0" w:hanging="40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Measured</w:t>
            </w:r>
          </w:p>
          <w:p w14:paraId="5257BC17" w14:textId="03EAF3A6" w:rsidR="00AA5058" w:rsidRDefault="00AA5058" w:rsidP="00AA5058">
            <w:pPr>
              <w:pStyle w:val="a"/>
              <w:numPr>
                <w:ilvl w:val="0"/>
                <w:numId w:val="0"/>
              </w:num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(원회로</w:t>
            </w:r>
            <w:r w:rsidR="009843D4">
              <w:rPr>
                <w:rFonts w:asciiTheme="majorHAnsi" w:eastAsiaTheme="majorHAnsi" w:hAnsiTheme="majorHAnsi" w:hint="eastAsia"/>
              </w:rPr>
              <w:t>에서 측정</w:t>
            </w:r>
            <w:r>
              <w:rPr>
                <w:rFonts w:asciiTheme="majorHAnsi" w:eastAsiaTheme="majorHAnsi" w:hAnsiTheme="majorHAnsi" w:hint="eastAsia"/>
              </w:rPr>
              <w:t>)</w:t>
            </w:r>
          </w:p>
        </w:tc>
        <w:tc>
          <w:tcPr>
            <w:tcW w:w="2415" w:type="dxa"/>
            <w:shd w:val="clear" w:color="auto" w:fill="FBD4B4" w:themeFill="accent6" w:themeFillTint="66"/>
          </w:tcPr>
          <w:p w14:paraId="6D6093C4" w14:textId="77777777" w:rsidR="00BA3296" w:rsidRDefault="00BA3296" w:rsidP="00BA3296">
            <w:pPr>
              <w:pStyle w:val="a"/>
              <w:ind w:left="0" w:hanging="40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Measured</w:t>
            </w:r>
          </w:p>
          <w:p w14:paraId="22A55059" w14:textId="3CF39DC3" w:rsidR="00AA5058" w:rsidRDefault="00AA5058" w:rsidP="00BA3296">
            <w:pPr>
              <w:pStyle w:val="a"/>
              <w:ind w:left="0" w:hanging="40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(등가회로</w:t>
            </w:r>
            <w:r w:rsidR="009843D4">
              <w:rPr>
                <w:rFonts w:asciiTheme="majorHAnsi" w:eastAsiaTheme="majorHAnsi" w:hAnsiTheme="majorHAnsi" w:hint="eastAsia"/>
              </w:rPr>
              <w:t>에서 측정</w:t>
            </w:r>
            <w:r>
              <w:rPr>
                <w:rFonts w:asciiTheme="majorHAnsi" w:eastAsiaTheme="majorHAnsi" w:hAnsiTheme="majorHAnsi" w:hint="eastAsia"/>
              </w:rPr>
              <w:t>)</w:t>
            </w:r>
          </w:p>
        </w:tc>
      </w:tr>
      <w:tr w:rsidR="00BA3296" w14:paraId="1F1899D2" w14:textId="7E4B33A7" w:rsidTr="009843D4">
        <w:trPr>
          <w:trHeight w:val="452"/>
          <w:jc w:val="center"/>
        </w:trPr>
        <w:tc>
          <w:tcPr>
            <w:tcW w:w="1413" w:type="dxa"/>
            <w:shd w:val="clear" w:color="auto" w:fill="D9D9D9" w:themeFill="background1" w:themeFillShade="D9"/>
          </w:tcPr>
          <w:p w14:paraId="0DBCB368" w14:textId="77777777" w:rsidR="00BA3296" w:rsidRDefault="00000000" w:rsidP="00BA3296">
            <w:pPr>
              <w:pStyle w:val="a"/>
              <w:ind w:left="0" w:hanging="400"/>
              <w:rPr>
                <w:rFonts w:asciiTheme="majorHAnsi" w:eastAsiaTheme="majorHAnsi" w:hAnsiTheme="majorHAnsi"/>
              </w:rPr>
            </w:pPr>
            <m:oMath>
              <m:sSub>
                <m:sSubPr>
                  <m:ctrlPr>
                    <w:rPr>
                      <w:rFonts w:ascii="Cambria Math" w:eastAsiaTheme="majorHAnsi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ajorHAnsi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ajorHAnsi" w:hAnsi="Cambria Math"/>
                    </w:rPr>
                    <m:t>L</m:t>
                  </m:r>
                </m:sub>
              </m:sSub>
              <m:r>
                <w:rPr>
                  <w:rFonts w:ascii="Cambria Math" w:eastAsiaTheme="majorHAnsi" w:hAnsi="Cambria Math"/>
                </w:rPr>
                <m:t>=150</m:t>
              </m:r>
              <m:r>
                <m:rPr>
                  <m:sty m:val="p"/>
                </m:rPr>
                <w:rPr>
                  <w:rFonts w:ascii="Cambria Math" w:eastAsiaTheme="majorHAnsi" w:hAnsi="Cambria Math"/>
                </w:rPr>
                <m:t>Ω</m:t>
              </m:r>
            </m:oMath>
          </w:p>
        </w:tc>
        <w:tc>
          <w:tcPr>
            <w:tcW w:w="1701" w:type="dxa"/>
          </w:tcPr>
          <w:p w14:paraId="1B3B50DC" w14:textId="583CC168" w:rsidR="00BA3296" w:rsidRDefault="00ED543A" w:rsidP="00BA3296">
            <w:pPr>
              <w:pStyle w:val="a"/>
              <w:ind w:left="0" w:hanging="40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147</w:t>
            </w:r>
            <w:r>
              <w:rPr>
                <w:rFonts w:asciiTheme="majorHAnsi" w:eastAsiaTheme="majorHAnsi" w:hAnsiTheme="majorHAnsi"/>
              </w:rPr>
              <w:t>Ω</w:t>
            </w:r>
          </w:p>
        </w:tc>
        <w:tc>
          <w:tcPr>
            <w:tcW w:w="2268" w:type="dxa"/>
          </w:tcPr>
          <w:p w14:paraId="4D99C49D" w14:textId="475A95E4" w:rsidR="00BA3296" w:rsidRDefault="000D2308" w:rsidP="00BA3296">
            <w:pPr>
              <w:pStyle w:val="a"/>
              <w:ind w:left="0" w:hanging="40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1.</w:t>
            </w:r>
            <w:r w:rsidR="0083458F">
              <w:rPr>
                <w:rFonts w:asciiTheme="majorHAnsi" w:eastAsiaTheme="majorHAnsi" w:hAnsiTheme="majorHAnsi"/>
              </w:rPr>
              <w:t>61</w:t>
            </w:r>
            <w:r>
              <w:rPr>
                <w:rFonts w:asciiTheme="majorHAnsi" w:eastAsiaTheme="majorHAnsi" w:hAnsiTheme="majorHAnsi"/>
              </w:rPr>
              <w:t>V</w:t>
            </w:r>
          </w:p>
        </w:tc>
        <w:tc>
          <w:tcPr>
            <w:tcW w:w="2415" w:type="dxa"/>
          </w:tcPr>
          <w:p w14:paraId="260991D8" w14:textId="5ED3AFCB" w:rsidR="00BA3296" w:rsidRDefault="00346A10" w:rsidP="00BA3296">
            <w:pPr>
              <w:pStyle w:val="a"/>
              <w:ind w:left="0" w:hanging="40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1.71</w:t>
            </w:r>
            <w:r>
              <w:rPr>
                <w:rFonts w:asciiTheme="majorHAnsi" w:eastAsiaTheme="majorHAnsi" w:hAnsiTheme="majorHAnsi"/>
              </w:rPr>
              <w:t>V</w:t>
            </w:r>
          </w:p>
        </w:tc>
      </w:tr>
    </w:tbl>
    <w:p w14:paraId="1433D962" w14:textId="77777777" w:rsidR="0043259D" w:rsidRPr="006E22ED" w:rsidRDefault="0043259D" w:rsidP="006858A1">
      <w:pPr>
        <w:rPr>
          <w:rFonts w:asciiTheme="majorHAnsi" w:eastAsiaTheme="majorHAnsi" w:hAnsiTheme="majorHAnsi"/>
          <w:szCs w:val="20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494"/>
      </w:tblGrid>
      <w:tr w:rsidR="00AF487A" w14:paraId="21978B6E" w14:textId="77777777" w:rsidTr="000559A4">
        <w:trPr>
          <w:trHeight w:val="3579"/>
        </w:trPr>
        <w:tc>
          <w:tcPr>
            <w:tcW w:w="8494" w:type="dxa"/>
          </w:tcPr>
          <w:p w14:paraId="6E8FBB0A" w14:textId="77777777" w:rsidR="00AF487A" w:rsidRDefault="005425BC" w:rsidP="00E835D7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[</w:t>
            </w:r>
            <w:r>
              <w:rPr>
                <w:rFonts w:eastAsiaTheme="minorEastAsia" w:hint="eastAsia"/>
              </w:rPr>
              <w:t>설명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및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분석</w:t>
            </w:r>
            <w:r>
              <w:rPr>
                <w:rFonts w:eastAsiaTheme="minorEastAsia" w:hint="eastAsia"/>
              </w:rPr>
              <w:t>]</w:t>
            </w:r>
          </w:p>
          <w:p w14:paraId="4C57EC93" w14:textId="77777777" w:rsidR="00103101" w:rsidRDefault="00103101" w:rsidP="00E835D7">
            <w:pPr>
              <w:rPr>
                <w:rFonts w:eastAsiaTheme="minorEastAsia"/>
              </w:rPr>
            </w:pPr>
          </w:p>
          <w:p w14:paraId="108A122B" w14:textId="7EEBD166" w:rsidR="00103101" w:rsidRDefault="00103101" w:rsidP="00E835D7">
            <w:pPr>
              <w:rPr>
                <w:rFonts w:eastAsiaTheme="minorEastAsia"/>
              </w:rPr>
            </w:pPr>
            <w:proofErr w:type="spellStart"/>
            <w:r>
              <w:rPr>
                <w:rFonts w:eastAsiaTheme="minorEastAsia" w:hint="eastAsia"/>
              </w:rPr>
              <w:t>테브냉의</w:t>
            </w:r>
            <w:proofErr w:type="spellEnd"/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정리는</w:t>
            </w:r>
            <w:r>
              <w:rPr>
                <w:rFonts w:eastAsiaTheme="minorEastAsia" w:hint="eastAsia"/>
              </w:rPr>
              <w:t xml:space="preserve"> 2</w:t>
            </w:r>
            <w:r>
              <w:rPr>
                <w:rFonts w:eastAsiaTheme="minorEastAsia" w:hint="eastAsia"/>
              </w:rPr>
              <w:t>개의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단자를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가진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선형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회로는</w:t>
            </w:r>
            <w:r>
              <w:rPr>
                <w:rFonts w:eastAsiaTheme="minorEastAsia" w:hint="eastAsia"/>
              </w:rPr>
              <w:t xml:space="preserve"> </w:t>
            </w:r>
            <w:proofErr w:type="spellStart"/>
            <w:r>
              <w:rPr>
                <w:rFonts w:eastAsiaTheme="minorEastAsia" w:hint="eastAsia"/>
              </w:rPr>
              <w:t>전압원</w:t>
            </w:r>
            <w:proofErr w:type="spellEnd"/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/>
              </w:rPr>
              <w:t>Vth</w:t>
            </w:r>
            <w:r>
              <w:rPr>
                <w:rFonts w:eastAsiaTheme="minorEastAsia" w:hint="eastAsia"/>
              </w:rPr>
              <w:t>와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저항</w:t>
            </w:r>
            <w:r>
              <w:rPr>
                <w:rFonts w:eastAsiaTheme="minorEastAsia" w:hint="eastAsia"/>
              </w:rPr>
              <w:t xml:space="preserve"> </w:t>
            </w:r>
            <w:proofErr w:type="spellStart"/>
            <w:r>
              <w:rPr>
                <w:rFonts w:eastAsiaTheme="minorEastAsia"/>
              </w:rPr>
              <w:t>Rth</w:t>
            </w:r>
            <w:proofErr w:type="spellEnd"/>
            <w:r>
              <w:rPr>
                <w:rFonts w:eastAsiaTheme="minorEastAsia" w:hint="eastAsia"/>
              </w:rPr>
              <w:t>가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직렬로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연결된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등가회로로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대체될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수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있다</w:t>
            </w:r>
            <w:r w:rsidR="003D1974">
              <w:rPr>
                <w:rFonts w:eastAsiaTheme="minorEastAsia" w:hint="eastAsia"/>
              </w:rPr>
              <w:t>는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것을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의미한다</w:t>
            </w:r>
            <w:r>
              <w:rPr>
                <w:rFonts w:eastAsiaTheme="minorEastAsia" w:hint="eastAsia"/>
              </w:rPr>
              <w:t>.</w:t>
            </w:r>
          </w:p>
          <w:p w14:paraId="319AA8FC" w14:textId="77777777" w:rsidR="00103101" w:rsidRDefault="00103101" w:rsidP="00E835D7">
            <w:pPr>
              <w:rPr>
                <w:rFonts w:eastAsiaTheme="minorEastAsia"/>
              </w:rPr>
            </w:pPr>
          </w:p>
          <w:p w14:paraId="5CC93D3F" w14:textId="77777777" w:rsidR="00103101" w:rsidRDefault="00103101" w:rsidP="00E835D7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실제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실험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측정에서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원회로에서</w:t>
            </w:r>
            <w:r>
              <w:rPr>
                <w:rFonts w:eastAsiaTheme="minorEastAsia" w:hint="eastAsia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ajorHAnsi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ajorHAnsi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ajorHAnsi" w:hAnsi="Cambria Math"/>
                    </w:rPr>
                    <m:t>AB</m:t>
                  </m:r>
                </m:sub>
              </m:sSub>
            </m:oMath>
            <w:r>
              <w:rPr>
                <w:rFonts w:eastAsiaTheme="minorEastAsia" w:hint="eastAsia"/>
              </w:rPr>
              <w:t>가</w:t>
            </w:r>
            <w:r>
              <w:rPr>
                <w:rFonts w:eastAsiaTheme="minorEastAsia" w:hint="eastAsia"/>
              </w:rPr>
              <w:t xml:space="preserve"> 1.61</w:t>
            </w:r>
            <w:r>
              <w:rPr>
                <w:rFonts w:eastAsiaTheme="minorEastAsia"/>
              </w:rPr>
              <w:t xml:space="preserve">V, </w:t>
            </w:r>
            <w:r>
              <w:rPr>
                <w:rFonts w:eastAsiaTheme="minorEastAsia" w:hint="eastAsia"/>
              </w:rPr>
              <w:t>등가회로에서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/>
              </w:rPr>
              <w:t>Vth</w:t>
            </w:r>
            <w:r>
              <w:rPr>
                <w:rFonts w:eastAsiaTheme="minorEastAsia" w:hint="eastAsia"/>
              </w:rPr>
              <w:t>가</w:t>
            </w:r>
            <w:r>
              <w:rPr>
                <w:rFonts w:eastAsiaTheme="minorEastAsia" w:hint="eastAsia"/>
              </w:rPr>
              <w:t xml:space="preserve"> 7.12</w:t>
            </w:r>
            <w:r>
              <w:rPr>
                <w:rFonts w:eastAsiaTheme="minorEastAsia"/>
              </w:rPr>
              <w:t xml:space="preserve">V, </w:t>
            </w:r>
            <w:proofErr w:type="spellStart"/>
            <w:r>
              <w:rPr>
                <w:rFonts w:eastAsiaTheme="minorEastAsia"/>
              </w:rPr>
              <w:t>Rth</w:t>
            </w:r>
            <w:proofErr w:type="spellEnd"/>
            <w:r>
              <w:rPr>
                <w:rFonts w:eastAsiaTheme="minorEastAsia" w:hint="eastAsia"/>
              </w:rPr>
              <w:t>가</w:t>
            </w:r>
            <w:r>
              <w:rPr>
                <w:rFonts w:eastAsiaTheme="minorEastAsia" w:hint="eastAsia"/>
              </w:rPr>
              <w:t xml:space="preserve"> 526</w:t>
            </w:r>
            <w:r w:rsidRPr="00103101">
              <w:rPr>
                <w:rFonts w:eastAsiaTheme="minorEastAsia"/>
              </w:rPr>
              <w:t>Ω</w:t>
            </w:r>
            <w:r>
              <w:rPr>
                <w:rFonts w:eastAsiaTheme="minorEastAsia" w:hint="eastAsia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ajorHAnsi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ajorHAnsi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ajorHAnsi" w:hAnsi="Cambria Math"/>
                    </w:rPr>
                    <m:t>AB</m:t>
                  </m:r>
                </m:sub>
              </m:sSub>
            </m:oMath>
            <w:r>
              <w:rPr>
                <w:rFonts w:eastAsiaTheme="minorEastAsia" w:hint="eastAsia"/>
              </w:rPr>
              <w:t>= 1.71V</w:t>
            </w:r>
            <w:r>
              <w:rPr>
                <w:rFonts w:eastAsiaTheme="minorEastAsia" w:hint="eastAsia"/>
              </w:rPr>
              <w:t>이므로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두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값이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거의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일치하므로</w:t>
            </w:r>
            <w:r>
              <w:rPr>
                <w:rFonts w:eastAsiaTheme="minorEastAsia" w:hint="eastAsia"/>
              </w:rPr>
              <w:t xml:space="preserve"> </w:t>
            </w:r>
            <w:proofErr w:type="spellStart"/>
            <w:r>
              <w:rPr>
                <w:rFonts w:eastAsiaTheme="minorEastAsia" w:hint="eastAsia"/>
              </w:rPr>
              <w:t>태브냉의</w:t>
            </w:r>
            <w:proofErr w:type="spellEnd"/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정리가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성립함을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알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수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있다</w:t>
            </w:r>
            <w:r>
              <w:rPr>
                <w:rFonts w:eastAsiaTheme="minorEastAsia" w:hint="eastAsia"/>
              </w:rPr>
              <w:t>.</w:t>
            </w:r>
          </w:p>
          <w:p w14:paraId="744EC628" w14:textId="77777777" w:rsidR="00103101" w:rsidRDefault="00103101" w:rsidP="00E835D7">
            <w:pPr>
              <w:rPr>
                <w:rFonts w:eastAsiaTheme="minorEastAsia"/>
              </w:rPr>
            </w:pPr>
          </w:p>
          <w:p w14:paraId="15816F4D" w14:textId="280D8324" w:rsidR="00103101" w:rsidRPr="00103101" w:rsidRDefault="00103101" w:rsidP="00E835D7">
            <w:pPr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실험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결과에서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발생한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오차는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실험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측정자의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한계와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/>
              </w:rPr>
              <w:t>Waveform</w:t>
            </w:r>
            <w:proofErr w:type="spellStart"/>
            <w:r>
              <w:rPr>
                <w:rFonts w:eastAsiaTheme="minorEastAsia" w:hint="eastAsia"/>
              </w:rPr>
              <w:t>으로</w:t>
            </w:r>
            <w:proofErr w:type="spellEnd"/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연결되는</w:t>
            </w:r>
            <w:r>
              <w:rPr>
                <w:rFonts w:eastAsiaTheme="minorEastAsia" w:hint="eastAsia"/>
              </w:rPr>
              <w:t xml:space="preserve"> D</w:t>
            </w:r>
            <w:r>
              <w:rPr>
                <w:rFonts w:eastAsiaTheme="minorEastAsia"/>
              </w:rPr>
              <w:t xml:space="preserve">C </w:t>
            </w:r>
            <w:r>
              <w:rPr>
                <w:rFonts w:eastAsiaTheme="minorEastAsia" w:hint="eastAsia"/>
              </w:rPr>
              <w:t>전압의</w:t>
            </w:r>
            <w:r>
              <w:rPr>
                <w:rFonts w:eastAsiaTheme="minorEastAsia"/>
              </w:rPr>
              <w:t xml:space="preserve"> </w:t>
            </w:r>
            <w:r>
              <w:rPr>
                <w:rFonts w:eastAsiaTheme="minorEastAsia" w:hint="eastAsia"/>
              </w:rPr>
              <w:t>차이로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인한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것으로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볼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수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있다</w:t>
            </w:r>
            <w:r>
              <w:rPr>
                <w:rFonts w:eastAsiaTheme="minorEastAsia" w:hint="eastAsia"/>
              </w:rPr>
              <w:t>.</w:t>
            </w:r>
          </w:p>
        </w:tc>
      </w:tr>
    </w:tbl>
    <w:p w14:paraId="14983909" w14:textId="77777777" w:rsidR="00C55C4A" w:rsidRPr="008449FA" w:rsidRDefault="00C55C4A" w:rsidP="00461A79">
      <w:pPr>
        <w:rPr>
          <w:rFonts w:eastAsiaTheme="minorEastAsia"/>
        </w:rPr>
      </w:pPr>
    </w:p>
    <w:sectPr w:rsidR="00C55C4A" w:rsidRPr="008449FA">
      <w:headerReference w:type="default" r:id="rId11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4834F4" w14:textId="77777777" w:rsidR="00474D2A" w:rsidRDefault="00474D2A" w:rsidP="003301D5">
      <w:r>
        <w:separator/>
      </w:r>
    </w:p>
  </w:endnote>
  <w:endnote w:type="continuationSeparator" w:id="0">
    <w:p w14:paraId="7579BDAB" w14:textId="77777777" w:rsidR="00474D2A" w:rsidRDefault="00474D2A" w:rsidP="003301D5">
      <w:r>
        <w:rPr>
          <w:rFonts w:asciiTheme="minorEastAsia" w:eastAsiaTheme="minorEastAsia" w:hAnsiTheme="minorEastAsia" w:hint="eastAsia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2AF" w:usb1="29D77CFB" w:usb2="00000012" w:usb3="00000000" w:csb0="0008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함초롬바탕">
    <w:altName w:val="맑은 고딕"/>
    <w:panose1 w:val="020B0604020202020204"/>
    <w:charset w:val="81"/>
    <w:family w:val="modern"/>
    <w:pitch w:val="variable"/>
    <w:sig w:usb0="F7002EFF" w:usb1="19DFFFFF" w:usb2="001BFDD7" w:usb3="00000000" w:csb0="001F01FF" w:csb1="00000000"/>
  </w:font>
  <w:font w:name="바탕체">
    <w:altName w:val="BatangChe"/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굴림체">
    <w:altName w:val="Guli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21BB88" w14:textId="77777777" w:rsidR="00474D2A" w:rsidRDefault="00474D2A" w:rsidP="003301D5">
      <w:r>
        <w:separator/>
      </w:r>
    </w:p>
  </w:footnote>
  <w:footnote w:type="continuationSeparator" w:id="0">
    <w:p w14:paraId="74260D3D" w14:textId="77777777" w:rsidR="00474D2A" w:rsidRDefault="00474D2A" w:rsidP="003301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2C2BF5" w14:textId="4259C574" w:rsidR="00876E5E" w:rsidRDefault="00876E5E" w:rsidP="000C4ECD">
    <w:pPr>
      <w:pStyle w:val="a9"/>
      <w:jc w:val="right"/>
      <w:rPr>
        <w:rFonts w:asciiTheme="minorHAnsi" w:eastAsiaTheme="minorHAnsi" w:hAnsiTheme="minorHAnsi" w:cs="맑은 고딕"/>
      </w:rPr>
    </w:pPr>
    <w:r w:rsidRPr="00876E5E">
      <w:rPr>
        <w:rFonts w:asciiTheme="minorHAnsi" w:eastAsiaTheme="minorHAnsi" w:hAnsiTheme="minorHAnsi"/>
      </w:rPr>
      <w:t>202</w:t>
    </w:r>
    <w:r w:rsidR="00432BBE">
      <w:rPr>
        <w:rFonts w:asciiTheme="minorHAnsi" w:eastAsiaTheme="minorHAnsi" w:hAnsiTheme="minorHAnsi" w:hint="eastAsia"/>
      </w:rPr>
      <w:t>4</w:t>
    </w:r>
    <w:r w:rsidRPr="00876E5E">
      <w:rPr>
        <w:rFonts w:asciiTheme="minorHAnsi" w:eastAsiaTheme="minorHAnsi" w:hAnsiTheme="minorHAnsi"/>
      </w:rPr>
      <w:t xml:space="preserve"> </w:t>
    </w:r>
    <w:r w:rsidRPr="00876E5E">
      <w:rPr>
        <w:rFonts w:asciiTheme="minorHAnsi" w:eastAsiaTheme="minorHAnsi" w:hAnsiTheme="minorHAnsi" w:cs="맑은 고딕" w:hint="eastAsia"/>
      </w:rPr>
      <w:t>봄</w:t>
    </w:r>
    <w:r w:rsidR="000C4ECD">
      <w:rPr>
        <w:rFonts w:asciiTheme="minorHAnsi" w:eastAsiaTheme="minorHAnsi" w:hAnsiTheme="minorHAnsi" w:cs="맑은 고딕" w:hint="eastAsia"/>
      </w:rPr>
      <w:t xml:space="preserve"> </w:t>
    </w:r>
    <w:r w:rsidRPr="00876E5E">
      <w:rPr>
        <w:rFonts w:asciiTheme="minorHAnsi" w:eastAsiaTheme="minorHAnsi" w:hAnsiTheme="minorHAnsi" w:cs="맑은 고딕" w:hint="eastAsia"/>
      </w:rPr>
      <w:t xml:space="preserve">학기 </w:t>
    </w:r>
    <w:r w:rsidR="00432BBE">
      <w:rPr>
        <w:rFonts w:asciiTheme="minorHAnsi" w:eastAsiaTheme="minorHAnsi" w:hAnsiTheme="minorHAnsi" w:cs="맑은 고딕" w:hint="eastAsia"/>
      </w:rPr>
      <w:t>기초회로 및 논리실습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23DF8"/>
    <w:multiLevelType w:val="hybridMultilevel"/>
    <w:tmpl w:val="58A89FF2"/>
    <w:lvl w:ilvl="0" w:tplc="B92EC44E">
      <w:start w:val="1"/>
      <w:numFmt w:val="decimal"/>
      <w:lvlText w:val="(%1)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1" w15:restartNumberingAfterBreak="0">
    <w:nsid w:val="1A991D98"/>
    <w:multiLevelType w:val="hybridMultilevel"/>
    <w:tmpl w:val="024C5B0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E3E66E8"/>
    <w:multiLevelType w:val="hybridMultilevel"/>
    <w:tmpl w:val="58B8E8E6"/>
    <w:lvl w:ilvl="0" w:tplc="6D388E36">
      <w:start w:val="1"/>
      <w:numFmt w:val="decimal"/>
      <w:pStyle w:val="a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3EA7BCA"/>
    <w:multiLevelType w:val="hybridMultilevel"/>
    <w:tmpl w:val="355A3328"/>
    <w:lvl w:ilvl="0" w:tplc="D75A441C">
      <w:start w:val="1"/>
      <w:numFmt w:val="upperLetter"/>
      <w:lvlText w:val="%1&gt;"/>
      <w:lvlJc w:val="left"/>
      <w:pPr>
        <w:ind w:left="116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3" w:hanging="400"/>
      </w:pPr>
    </w:lvl>
    <w:lvl w:ilvl="2" w:tplc="0409001B" w:tentative="1">
      <w:start w:val="1"/>
      <w:numFmt w:val="lowerRoman"/>
      <w:lvlText w:val="%3."/>
      <w:lvlJc w:val="right"/>
      <w:pPr>
        <w:ind w:left="2003" w:hanging="400"/>
      </w:pPr>
    </w:lvl>
    <w:lvl w:ilvl="3" w:tplc="0409000F" w:tentative="1">
      <w:start w:val="1"/>
      <w:numFmt w:val="decimal"/>
      <w:lvlText w:val="%4."/>
      <w:lvlJc w:val="left"/>
      <w:pPr>
        <w:ind w:left="2403" w:hanging="400"/>
      </w:pPr>
    </w:lvl>
    <w:lvl w:ilvl="4" w:tplc="04090019" w:tentative="1">
      <w:start w:val="1"/>
      <w:numFmt w:val="upperLetter"/>
      <w:lvlText w:val="%5."/>
      <w:lvlJc w:val="left"/>
      <w:pPr>
        <w:ind w:left="2803" w:hanging="400"/>
      </w:pPr>
    </w:lvl>
    <w:lvl w:ilvl="5" w:tplc="0409001B" w:tentative="1">
      <w:start w:val="1"/>
      <w:numFmt w:val="lowerRoman"/>
      <w:lvlText w:val="%6."/>
      <w:lvlJc w:val="right"/>
      <w:pPr>
        <w:ind w:left="3203" w:hanging="400"/>
      </w:pPr>
    </w:lvl>
    <w:lvl w:ilvl="6" w:tplc="0409000F" w:tentative="1">
      <w:start w:val="1"/>
      <w:numFmt w:val="decimal"/>
      <w:lvlText w:val="%7."/>
      <w:lvlJc w:val="left"/>
      <w:pPr>
        <w:ind w:left="3603" w:hanging="400"/>
      </w:pPr>
    </w:lvl>
    <w:lvl w:ilvl="7" w:tplc="04090019" w:tentative="1">
      <w:start w:val="1"/>
      <w:numFmt w:val="upperLetter"/>
      <w:lvlText w:val="%8."/>
      <w:lvlJc w:val="left"/>
      <w:pPr>
        <w:ind w:left="4003" w:hanging="400"/>
      </w:pPr>
    </w:lvl>
    <w:lvl w:ilvl="8" w:tplc="0409001B" w:tentative="1">
      <w:start w:val="1"/>
      <w:numFmt w:val="lowerRoman"/>
      <w:lvlText w:val="%9."/>
      <w:lvlJc w:val="right"/>
      <w:pPr>
        <w:ind w:left="4403" w:hanging="400"/>
      </w:pPr>
    </w:lvl>
  </w:abstractNum>
  <w:abstractNum w:abstractNumId="4" w15:restartNumberingAfterBreak="0">
    <w:nsid w:val="281E4222"/>
    <w:multiLevelType w:val="multilevel"/>
    <w:tmpl w:val="562EB582"/>
    <w:lvl w:ilvl="0">
      <w:start w:val="4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2AD9764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2D4A27CB"/>
    <w:multiLevelType w:val="multilevel"/>
    <w:tmpl w:val="081C8702"/>
    <w:lvl w:ilvl="0">
      <w:start w:val="1"/>
      <w:numFmt w:val="decimal"/>
      <w:suff w:val="space"/>
      <w:lvlText w:val="%1"/>
      <w:lvlJc w:val="left"/>
      <w:pPr>
        <w:ind w:left="284" w:hanging="284"/>
      </w:pPr>
      <w:rPr>
        <w:rFonts w:hint="eastAsia"/>
        <w:lang w:eastAsia="ko-KR"/>
      </w:rPr>
    </w:lvl>
    <w:lvl w:ilvl="1">
      <w:start w:val="1"/>
      <w:numFmt w:val="decimal"/>
      <w:pStyle w:val="2"/>
      <w:suff w:val="space"/>
      <w:lvlText w:val="%1.%2"/>
      <w:lvlJc w:val="left"/>
      <w:pPr>
        <w:ind w:left="597" w:firstLine="0"/>
      </w:pPr>
      <w:rPr>
        <w:rFonts w:hint="eastAsia"/>
        <w:sz w:val="28"/>
        <w:szCs w:val="28"/>
      </w:rPr>
    </w:lvl>
    <w:lvl w:ilvl="2">
      <w:start w:val="1"/>
      <w:numFmt w:val="decimal"/>
      <w:pStyle w:val="3"/>
      <w:suff w:val="space"/>
      <w:lvlText w:val="%1.%2.%3"/>
      <w:lvlJc w:val="left"/>
      <w:pPr>
        <w:ind w:left="994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484"/>
        </w:tabs>
        <w:ind w:left="4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281"/>
        </w:tabs>
        <w:ind w:left="10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760"/>
        </w:tabs>
        <w:ind w:left="17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2327"/>
        </w:tabs>
        <w:ind w:left="23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894"/>
        </w:tabs>
        <w:ind w:left="28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3602"/>
        </w:tabs>
        <w:ind w:left="3602" w:hanging="1700"/>
      </w:pPr>
      <w:rPr>
        <w:rFonts w:hint="eastAsia"/>
      </w:rPr>
    </w:lvl>
  </w:abstractNum>
  <w:abstractNum w:abstractNumId="7" w15:restartNumberingAfterBreak="0">
    <w:nsid w:val="3D12122C"/>
    <w:multiLevelType w:val="multilevel"/>
    <w:tmpl w:val="E2D6AFF4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b w:val="0"/>
        <w:sz w:val="22"/>
        <w:szCs w:val="22"/>
      </w:rPr>
    </w:lvl>
    <w:lvl w:ilvl="1" w:tentative="1">
      <w:start w:val="1"/>
      <w:numFmt w:val="upperLetter"/>
      <w:lvlText w:val="%2."/>
      <w:lvlJc w:val="left"/>
      <w:pPr>
        <w:ind w:left="1225" w:hanging="400"/>
      </w:pPr>
    </w:lvl>
    <w:lvl w:ilvl="2" w:tentative="1">
      <w:start w:val="1"/>
      <w:numFmt w:val="lowerRoman"/>
      <w:lvlText w:val="%3."/>
      <w:lvlJc w:val="right"/>
      <w:pPr>
        <w:ind w:left="1625" w:hanging="400"/>
      </w:pPr>
    </w:lvl>
    <w:lvl w:ilvl="3" w:tentative="1">
      <w:start w:val="1"/>
      <w:numFmt w:val="decimal"/>
      <w:lvlText w:val="%4."/>
      <w:lvlJc w:val="left"/>
      <w:pPr>
        <w:ind w:left="2025" w:hanging="400"/>
      </w:pPr>
    </w:lvl>
    <w:lvl w:ilvl="4" w:tentative="1">
      <w:start w:val="1"/>
      <w:numFmt w:val="upperLetter"/>
      <w:lvlText w:val="%5."/>
      <w:lvlJc w:val="left"/>
      <w:pPr>
        <w:ind w:left="2425" w:hanging="400"/>
      </w:pPr>
    </w:lvl>
    <w:lvl w:ilvl="5" w:tentative="1">
      <w:start w:val="1"/>
      <w:numFmt w:val="lowerRoman"/>
      <w:lvlText w:val="%6."/>
      <w:lvlJc w:val="right"/>
      <w:pPr>
        <w:ind w:left="2825" w:hanging="400"/>
      </w:pPr>
    </w:lvl>
    <w:lvl w:ilvl="6" w:tentative="1">
      <w:start w:val="1"/>
      <w:numFmt w:val="decimal"/>
      <w:lvlText w:val="%7."/>
      <w:lvlJc w:val="left"/>
      <w:pPr>
        <w:ind w:left="3225" w:hanging="400"/>
      </w:pPr>
    </w:lvl>
    <w:lvl w:ilvl="7" w:tentative="1">
      <w:start w:val="1"/>
      <w:numFmt w:val="upperLetter"/>
      <w:lvlText w:val="%8."/>
      <w:lvlJc w:val="left"/>
      <w:pPr>
        <w:ind w:left="3625" w:hanging="400"/>
      </w:pPr>
    </w:lvl>
    <w:lvl w:ilvl="8" w:tentative="1">
      <w:start w:val="1"/>
      <w:numFmt w:val="lowerRoman"/>
      <w:lvlText w:val="%9."/>
      <w:lvlJc w:val="right"/>
      <w:pPr>
        <w:ind w:left="4025" w:hanging="400"/>
      </w:pPr>
    </w:lvl>
  </w:abstractNum>
  <w:abstractNum w:abstractNumId="8" w15:restartNumberingAfterBreak="0">
    <w:nsid w:val="4AAD1434"/>
    <w:multiLevelType w:val="hybridMultilevel"/>
    <w:tmpl w:val="C22EFA60"/>
    <w:lvl w:ilvl="0" w:tplc="2A9635C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58CF55B1"/>
    <w:multiLevelType w:val="hybridMultilevel"/>
    <w:tmpl w:val="3BAA7A9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5E7463E2"/>
    <w:multiLevelType w:val="hybridMultilevel"/>
    <w:tmpl w:val="233AC8FE"/>
    <w:lvl w:ilvl="0" w:tplc="18B8CC46">
      <w:start w:val="1"/>
      <w:numFmt w:val="decimal"/>
      <w:lvlText w:val="(%1)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11" w15:restartNumberingAfterBreak="0">
    <w:nsid w:val="643F224B"/>
    <w:multiLevelType w:val="hybridMultilevel"/>
    <w:tmpl w:val="226026DC"/>
    <w:lvl w:ilvl="0" w:tplc="F1EEFABA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6CAD6A3B"/>
    <w:multiLevelType w:val="hybridMultilevel"/>
    <w:tmpl w:val="B5FCF198"/>
    <w:lvl w:ilvl="0" w:tplc="091E26E8">
      <w:start w:val="1"/>
      <w:numFmt w:val="decimal"/>
      <w:pStyle w:val="a0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971477197">
    <w:abstractNumId w:val="6"/>
  </w:num>
  <w:num w:numId="2" w16cid:durableId="836766916">
    <w:abstractNumId w:val="9"/>
  </w:num>
  <w:num w:numId="3" w16cid:durableId="636451139">
    <w:abstractNumId w:val="7"/>
  </w:num>
  <w:num w:numId="4" w16cid:durableId="993601213">
    <w:abstractNumId w:val="2"/>
  </w:num>
  <w:num w:numId="5" w16cid:durableId="514268640">
    <w:abstractNumId w:val="2"/>
    <w:lvlOverride w:ilvl="0">
      <w:startOverride w:val="1"/>
    </w:lvlOverride>
  </w:num>
  <w:num w:numId="6" w16cid:durableId="1921985279">
    <w:abstractNumId w:val="11"/>
  </w:num>
  <w:num w:numId="7" w16cid:durableId="2048918416">
    <w:abstractNumId w:val="1"/>
  </w:num>
  <w:num w:numId="8" w16cid:durableId="1248730654">
    <w:abstractNumId w:val="5"/>
  </w:num>
  <w:num w:numId="9" w16cid:durableId="250428933">
    <w:abstractNumId w:val="4"/>
  </w:num>
  <w:num w:numId="10" w16cid:durableId="395857139">
    <w:abstractNumId w:val="12"/>
  </w:num>
  <w:num w:numId="11" w16cid:durableId="848715643">
    <w:abstractNumId w:val="12"/>
  </w:num>
  <w:num w:numId="12" w16cid:durableId="1304239390">
    <w:abstractNumId w:val="0"/>
  </w:num>
  <w:num w:numId="13" w16cid:durableId="238907432">
    <w:abstractNumId w:val="10"/>
  </w:num>
  <w:num w:numId="14" w16cid:durableId="1688554202">
    <w:abstractNumId w:val="2"/>
    <w:lvlOverride w:ilvl="0">
      <w:startOverride w:val="1"/>
    </w:lvlOverride>
  </w:num>
  <w:num w:numId="15" w16cid:durableId="1235045037">
    <w:abstractNumId w:val="2"/>
    <w:lvlOverride w:ilvl="0">
      <w:startOverride w:val="1"/>
    </w:lvlOverride>
  </w:num>
  <w:num w:numId="16" w16cid:durableId="924802611">
    <w:abstractNumId w:val="3"/>
  </w:num>
  <w:num w:numId="17" w16cid:durableId="627855705">
    <w:abstractNumId w:val="8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bordersDoNotSurroundHeader/>
  <w:bordersDoNotSurroundFooter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99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3A0"/>
    <w:rsid w:val="0000000F"/>
    <w:rsid w:val="00000414"/>
    <w:rsid w:val="00000808"/>
    <w:rsid w:val="000015FE"/>
    <w:rsid w:val="000043FF"/>
    <w:rsid w:val="00007A43"/>
    <w:rsid w:val="000121B7"/>
    <w:rsid w:val="000158D5"/>
    <w:rsid w:val="000219BC"/>
    <w:rsid w:val="00021A81"/>
    <w:rsid w:val="00022518"/>
    <w:rsid w:val="00034B93"/>
    <w:rsid w:val="00036BA1"/>
    <w:rsid w:val="000379AD"/>
    <w:rsid w:val="000405AA"/>
    <w:rsid w:val="0004280F"/>
    <w:rsid w:val="00044D83"/>
    <w:rsid w:val="00044F84"/>
    <w:rsid w:val="0004579D"/>
    <w:rsid w:val="00045FBC"/>
    <w:rsid w:val="00047A3F"/>
    <w:rsid w:val="00050FE1"/>
    <w:rsid w:val="00051131"/>
    <w:rsid w:val="000520FE"/>
    <w:rsid w:val="00054268"/>
    <w:rsid w:val="000559A4"/>
    <w:rsid w:val="000571F2"/>
    <w:rsid w:val="00061740"/>
    <w:rsid w:val="000636B4"/>
    <w:rsid w:val="00063E29"/>
    <w:rsid w:val="00066A2E"/>
    <w:rsid w:val="00066E47"/>
    <w:rsid w:val="00067FB1"/>
    <w:rsid w:val="00070576"/>
    <w:rsid w:val="0007371F"/>
    <w:rsid w:val="000776AC"/>
    <w:rsid w:val="0008065B"/>
    <w:rsid w:val="000806AC"/>
    <w:rsid w:val="00083276"/>
    <w:rsid w:val="00085C5B"/>
    <w:rsid w:val="00086B63"/>
    <w:rsid w:val="0009029C"/>
    <w:rsid w:val="000960D7"/>
    <w:rsid w:val="00096849"/>
    <w:rsid w:val="000A0384"/>
    <w:rsid w:val="000A4E6E"/>
    <w:rsid w:val="000A75E1"/>
    <w:rsid w:val="000B1AB9"/>
    <w:rsid w:val="000B1F55"/>
    <w:rsid w:val="000B7D53"/>
    <w:rsid w:val="000B7EA9"/>
    <w:rsid w:val="000C1C7A"/>
    <w:rsid w:val="000C2603"/>
    <w:rsid w:val="000C3CC8"/>
    <w:rsid w:val="000C3E45"/>
    <w:rsid w:val="000C4ECD"/>
    <w:rsid w:val="000C5806"/>
    <w:rsid w:val="000C613C"/>
    <w:rsid w:val="000C68C2"/>
    <w:rsid w:val="000D2308"/>
    <w:rsid w:val="000D33F1"/>
    <w:rsid w:val="000D4BCC"/>
    <w:rsid w:val="000D60D9"/>
    <w:rsid w:val="000D67ED"/>
    <w:rsid w:val="000D6908"/>
    <w:rsid w:val="000E067D"/>
    <w:rsid w:val="000E1CBF"/>
    <w:rsid w:val="000E2FF8"/>
    <w:rsid w:val="000E72AB"/>
    <w:rsid w:val="000E761D"/>
    <w:rsid w:val="000F1C26"/>
    <w:rsid w:val="000F2F3A"/>
    <w:rsid w:val="000F3020"/>
    <w:rsid w:val="000F31B5"/>
    <w:rsid w:val="000F31C4"/>
    <w:rsid w:val="000F349F"/>
    <w:rsid w:val="000F4607"/>
    <w:rsid w:val="0010107D"/>
    <w:rsid w:val="001017FF"/>
    <w:rsid w:val="00102392"/>
    <w:rsid w:val="001026CB"/>
    <w:rsid w:val="00103101"/>
    <w:rsid w:val="00104820"/>
    <w:rsid w:val="00104CE9"/>
    <w:rsid w:val="0011242E"/>
    <w:rsid w:val="00114FAC"/>
    <w:rsid w:val="00117C28"/>
    <w:rsid w:val="00120B1F"/>
    <w:rsid w:val="00131347"/>
    <w:rsid w:val="001329A4"/>
    <w:rsid w:val="00133BBA"/>
    <w:rsid w:val="001344AC"/>
    <w:rsid w:val="0013576D"/>
    <w:rsid w:val="00136FD1"/>
    <w:rsid w:val="00145470"/>
    <w:rsid w:val="0014552E"/>
    <w:rsid w:val="0014650E"/>
    <w:rsid w:val="00150A0F"/>
    <w:rsid w:val="00151D99"/>
    <w:rsid w:val="00154E2E"/>
    <w:rsid w:val="00160CC0"/>
    <w:rsid w:val="00165FBA"/>
    <w:rsid w:val="001665B0"/>
    <w:rsid w:val="00166A69"/>
    <w:rsid w:val="00167747"/>
    <w:rsid w:val="00175607"/>
    <w:rsid w:val="00180253"/>
    <w:rsid w:val="00180ABE"/>
    <w:rsid w:val="00190ED3"/>
    <w:rsid w:val="00192E67"/>
    <w:rsid w:val="00193C34"/>
    <w:rsid w:val="00195AB2"/>
    <w:rsid w:val="001A2FB9"/>
    <w:rsid w:val="001A518E"/>
    <w:rsid w:val="001A65CA"/>
    <w:rsid w:val="001B3E5E"/>
    <w:rsid w:val="001B54BB"/>
    <w:rsid w:val="001C4426"/>
    <w:rsid w:val="001C4EB9"/>
    <w:rsid w:val="001C5CF1"/>
    <w:rsid w:val="001C6BA6"/>
    <w:rsid w:val="001D0D15"/>
    <w:rsid w:val="001D103B"/>
    <w:rsid w:val="001D14E1"/>
    <w:rsid w:val="001D3825"/>
    <w:rsid w:val="001D3D94"/>
    <w:rsid w:val="001D5382"/>
    <w:rsid w:val="001D6DD9"/>
    <w:rsid w:val="001E05A1"/>
    <w:rsid w:val="001E2280"/>
    <w:rsid w:val="001E2328"/>
    <w:rsid w:val="001E4039"/>
    <w:rsid w:val="001E5D46"/>
    <w:rsid w:val="001F4568"/>
    <w:rsid w:val="001F4A5A"/>
    <w:rsid w:val="00201783"/>
    <w:rsid w:val="00203531"/>
    <w:rsid w:val="002044F6"/>
    <w:rsid w:val="00204F6D"/>
    <w:rsid w:val="00210663"/>
    <w:rsid w:val="0021507D"/>
    <w:rsid w:val="0021573E"/>
    <w:rsid w:val="002168CB"/>
    <w:rsid w:val="002206FC"/>
    <w:rsid w:val="00231C53"/>
    <w:rsid w:val="00232E83"/>
    <w:rsid w:val="002362E0"/>
    <w:rsid w:val="00241DE9"/>
    <w:rsid w:val="00244D81"/>
    <w:rsid w:val="00246509"/>
    <w:rsid w:val="002510CC"/>
    <w:rsid w:val="00251329"/>
    <w:rsid w:val="002520C1"/>
    <w:rsid w:val="002543F5"/>
    <w:rsid w:val="002553F9"/>
    <w:rsid w:val="00255520"/>
    <w:rsid w:val="002622DF"/>
    <w:rsid w:val="00262B5E"/>
    <w:rsid w:val="00265D3D"/>
    <w:rsid w:val="00272156"/>
    <w:rsid w:val="002767FD"/>
    <w:rsid w:val="00277451"/>
    <w:rsid w:val="00280FF2"/>
    <w:rsid w:val="0028121D"/>
    <w:rsid w:val="00283849"/>
    <w:rsid w:val="00283F29"/>
    <w:rsid w:val="002851E8"/>
    <w:rsid w:val="00286C5C"/>
    <w:rsid w:val="0029064B"/>
    <w:rsid w:val="002945E5"/>
    <w:rsid w:val="002947EF"/>
    <w:rsid w:val="002A0ED9"/>
    <w:rsid w:val="002A2C54"/>
    <w:rsid w:val="002A2C87"/>
    <w:rsid w:val="002A384B"/>
    <w:rsid w:val="002A476E"/>
    <w:rsid w:val="002A7502"/>
    <w:rsid w:val="002B2874"/>
    <w:rsid w:val="002B6976"/>
    <w:rsid w:val="002C15AF"/>
    <w:rsid w:val="002C23E8"/>
    <w:rsid w:val="002C3753"/>
    <w:rsid w:val="002C4D7F"/>
    <w:rsid w:val="002C7E3C"/>
    <w:rsid w:val="002D018A"/>
    <w:rsid w:val="002D1545"/>
    <w:rsid w:val="002D2430"/>
    <w:rsid w:val="002D516D"/>
    <w:rsid w:val="002D75F5"/>
    <w:rsid w:val="002E5957"/>
    <w:rsid w:val="002E61FA"/>
    <w:rsid w:val="002E6481"/>
    <w:rsid w:val="002E7537"/>
    <w:rsid w:val="002F042F"/>
    <w:rsid w:val="002F15DC"/>
    <w:rsid w:val="002F290C"/>
    <w:rsid w:val="002F32F3"/>
    <w:rsid w:val="002F4B86"/>
    <w:rsid w:val="00302EC3"/>
    <w:rsid w:val="003043A0"/>
    <w:rsid w:val="00306A35"/>
    <w:rsid w:val="00306DEF"/>
    <w:rsid w:val="00314885"/>
    <w:rsid w:val="00316C6F"/>
    <w:rsid w:val="00317DA6"/>
    <w:rsid w:val="00320563"/>
    <w:rsid w:val="00322309"/>
    <w:rsid w:val="003239B2"/>
    <w:rsid w:val="00325351"/>
    <w:rsid w:val="00325F16"/>
    <w:rsid w:val="00327DC4"/>
    <w:rsid w:val="00327DF7"/>
    <w:rsid w:val="003301D5"/>
    <w:rsid w:val="0033150F"/>
    <w:rsid w:val="00332190"/>
    <w:rsid w:val="0033476A"/>
    <w:rsid w:val="00336539"/>
    <w:rsid w:val="00340F88"/>
    <w:rsid w:val="003414F7"/>
    <w:rsid w:val="00343A19"/>
    <w:rsid w:val="00346A10"/>
    <w:rsid w:val="00347272"/>
    <w:rsid w:val="003515DD"/>
    <w:rsid w:val="00352DD7"/>
    <w:rsid w:val="00353724"/>
    <w:rsid w:val="00355D1E"/>
    <w:rsid w:val="00356569"/>
    <w:rsid w:val="00356B2E"/>
    <w:rsid w:val="003661EB"/>
    <w:rsid w:val="00366236"/>
    <w:rsid w:val="00366913"/>
    <w:rsid w:val="00367F6A"/>
    <w:rsid w:val="00370337"/>
    <w:rsid w:val="003749AF"/>
    <w:rsid w:val="00374D4E"/>
    <w:rsid w:val="00380645"/>
    <w:rsid w:val="00382BAF"/>
    <w:rsid w:val="00383141"/>
    <w:rsid w:val="00383882"/>
    <w:rsid w:val="003839F2"/>
    <w:rsid w:val="00383F8D"/>
    <w:rsid w:val="00391B2F"/>
    <w:rsid w:val="003951DF"/>
    <w:rsid w:val="003964BA"/>
    <w:rsid w:val="003971B9"/>
    <w:rsid w:val="00397727"/>
    <w:rsid w:val="003A276C"/>
    <w:rsid w:val="003A2BDB"/>
    <w:rsid w:val="003A3401"/>
    <w:rsid w:val="003A4F9E"/>
    <w:rsid w:val="003A5D92"/>
    <w:rsid w:val="003A66B3"/>
    <w:rsid w:val="003B3458"/>
    <w:rsid w:val="003B3F71"/>
    <w:rsid w:val="003B488C"/>
    <w:rsid w:val="003C1FCF"/>
    <w:rsid w:val="003C636F"/>
    <w:rsid w:val="003C641F"/>
    <w:rsid w:val="003C7AE4"/>
    <w:rsid w:val="003D06D6"/>
    <w:rsid w:val="003D1974"/>
    <w:rsid w:val="003E5304"/>
    <w:rsid w:val="003E5CCD"/>
    <w:rsid w:val="003F03FD"/>
    <w:rsid w:val="003F129C"/>
    <w:rsid w:val="003F4584"/>
    <w:rsid w:val="003F6726"/>
    <w:rsid w:val="0040009A"/>
    <w:rsid w:val="00402BBC"/>
    <w:rsid w:val="00402CAD"/>
    <w:rsid w:val="00403555"/>
    <w:rsid w:val="004048F2"/>
    <w:rsid w:val="0041462D"/>
    <w:rsid w:val="004148B1"/>
    <w:rsid w:val="00414F24"/>
    <w:rsid w:val="004152F5"/>
    <w:rsid w:val="00415820"/>
    <w:rsid w:val="00417012"/>
    <w:rsid w:val="004178DE"/>
    <w:rsid w:val="00417DB8"/>
    <w:rsid w:val="00420096"/>
    <w:rsid w:val="00423093"/>
    <w:rsid w:val="00424ADB"/>
    <w:rsid w:val="004317EB"/>
    <w:rsid w:val="0043259D"/>
    <w:rsid w:val="00432BBE"/>
    <w:rsid w:val="0043335E"/>
    <w:rsid w:val="0043485B"/>
    <w:rsid w:val="00440A70"/>
    <w:rsid w:val="00443BCA"/>
    <w:rsid w:val="00445173"/>
    <w:rsid w:val="00445A19"/>
    <w:rsid w:val="00445E4E"/>
    <w:rsid w:val="0044662A"/>
    <w:rsid w:val="00447216"/>
    <w:rsid w:val="004473E1"/>
    <w:rsid w:val="00450E24"/>
    <w:rsid w:val="00451F34"/>
    <w:rsid w:val="004562DB"/>
    <w:rsid w:val="0045690B"/>
    <w:rsid w:val="00461A79"/>
    <w:rsid w:val="004635BF"/>
    <w:rsid w:val="00464796"/>
    <w:rsid w:val="00465253"/>
    <w:rsid w:val="00465A8F"/>
    <w:rsid w:val="00466C57"/>
    <w:rsid w:val="00472992"/>
    <w:rsid w:val="00473AE1"/>
    <w:rsid w:val="00474D2A"/>
    <w:rsid w:val="00477F6F"/>
    <w:rsid w:val="00480023"/>
    <w:rsid w:val="004911FF"/>
    <w:rsid w:val="00491FD6"/>
    <w:rsid w:val="0049290A"/>
    <w:rsid w:val="00494FF1"/>
    <w:rsid w:val="004A00A5"/>
    <w:rsid w:val="004A07A8"/>
    <w:rsid w:val="004A0BEB"/>
    <w:rsid w:val="004A42A2"/>
    <w:rsid w:val="004A539E"/>
    <w:rsid w:val="004A6485"/>
    <w:rsid w:val="004B1494"/>
    <w:rsid w:val="004B4F51"/>
    <w:rsid w:val="004B5451"/>
    <w:rsid w:val="004B6DEE"/>
    <w:rsid w:val="004B71B3"/>
    <w:rsid w:val="004B7BBA"/>
    <w:rsid w:val="004B7D54"/>
    <w:rsid w:val="004C06C3"/>
    <w:rsid w:val="004C1283"/>
    <w:rsid w:val="004C2527"/>
    <w:rsid w:val="004C2AF7"/>
    <w:rsid w:val="004C2B4E"/>
    <w:rsid w:val="004C42B2"/>
    <w:rsid w:val="004C5D61"/>
    <w:rsid w:val="004D229B"/>
    <w:rsid w:val="004D4128"/>
    <w:rsid w:val="004D4755"/>
    <w:rsid w:val="004E04E5"/>
    <w:rsid w:val="004E2CF6"/>
    <w:rsid w:val="004E4D67"/>
    <w:rsid w:val="004F091E"/>
    <w:rsid w:val="004F500C"/>
    <w:rsid w:val="004F7E05"/>
    <w:rsid w:val="00500111"/>
    <w:rsid w:val="005001DD"/>
    <w:rsid w:val="0050165D"/>
    <w:rsid w:val="00501B96"/>
    <w:rsid w:val="005076B1"/>
    <w:rsid w:val="00513DA7"/>
    <w:rsid w:val="00514231"/>
    <w:rsid w:val="00515116"/>
    <w:rsid w:val="0051694D"/>
    <w:rsid w:val="00517140"/>
    <w:rsid w:val="00517453"/>
    <w:rsid w:val="00521664"/>
    <w:rsid w:val="00523AC8"/>
    <w:rsid w:val="00524AF0"/>
    <w:rsid w:val="00524B0A"/>
    <w:rsid w:val="0052501C"/>
    <w:rsid w:val="005252F2"/>
    <w:rsid w:val="00525EBA"/>
    <w:rsid w:val="00526D85"/>
    <w:rsid w:val="00531EAE"/>
    <w:rsid w:val="00532600"/>
    <w:rsid w:val="00540C9B"/>
    <w:rsid w:val="00541AFB"/>
    <w:rsid w:val="005425BC"/>
    <w:rsid w:val="005426C7"/>
    <w:rsid w:val="00544C9F"/>
    <w:rsid w:val="00545142"/>
    <w:rsid w:val="00550E97"/>
    <w:rsid w:val="00551E6F"/>
    <w:rsid w:val="00561281"/>
    <w:rsid w:val="00564060"/>
    <w:rsid w:val="00565751"/>
    <w:rsid w:val="00565AEC"/>
    <w:rsid w:val="00565FB9"/>
    <w:rsid w:val="00566955"/>
    <w:rsid w:val="00566AAE"/>
    <w:rsid w:val="00570A53"/>
    <w:rsid w:val="00570C3A"/>
    <w:rsid w:val="00571C2B"/>
    <w:rsid w:val="00572606"/>
    <w:rsid w:val="00573D81"/>
    <w:rsid w:val="00575802"/>
    <w:rsid w:val="005766B4"/>
    <w:rsid w:val="005816FF"/>
    <w:rsid w:val="005818BA"/>
    <w:rsid w:val="00582128"/>
    <w:rsid w:val="005842A4"/>
    <w:rsid w:val="00585A02"/>
    <w:rsid w:val="00592534"/>
    <w:rsid w:val="00592C0C"/>
    <w:rsid w:val="00594A7C"/>
    <w:rsid w:val="0059537D"/>
    <w:rsid w:val="005A4644"/>
    <w:rsid w:val="005A5F35"/>
    <w:rsid w:val="005B0527"/>
    <w:rsid w:val="005B1258"/>
    <w:rsid w:val="005B2E47"/>
    <w:rsid w:val="005B3F05"/>
    <w:rsid w:val="005B5254"/>
    <w:rsid w:val="005C0806"/>
    <w:rsid w:val="005C0B4E"/>
    <w:rsid w:val="005C1D36"/>
    <w:rsid w:val="005C3E7D"/>
    <w:rsid w:val="005C5361"/>
    <w:rsid w:val="005D1315"/>
    <w:rsid w:val="005D2703"/>
    <w:rsid w:val="005D3627"/>
    <w:rsid w:val="005D776F"/>
    <w:rsid w:val="005E1219"/>
    <w:rsid w:val="005E1CA7"/>
    <w:rsid w:val="005E2B6B"/>
    <w:rsid w:val="005E4237"/>
    <w:rsid w:val="005E47F4"/>
    <w:rsid w:val="005E4CE5"/>
    <w:rsid w:val="005E4F74"/>
    <w:rsid w:val="005E5CB8"/>
    <w:rsid w:val="005F0C9F"/>
    <w:rsid w:val="005F202F"/>
    <w:rsid w:val="005F5860"/>
    <w:rsid w:val="00603FE6"/>
    <w:rsid w:val="0061080D"/>
    <w:rsid w:val="0061117A"/>
    <w:rsid w:val="00612172"/>
    <w:rsid w:val="00612270"/>
    <w:rsid w:val="00620C8B"/>
    <w:rsid w:val="006219E0"/>
    <w:rsid w:val="006251F3"/>
    <w:rsid w:val="00627776"/>
    <w:rsid w:val="00631F8A"/>
    <w:rsid w:val="00634865"/>
    <w:rsid w:val="0063709F"/>
    <w:rsid w:val="00644CB7"/>
    <w:rsid w:val="00644CBA"/>
    <w:rsid w:val="0065511E"/>
    <w:rsid w:val="00655557"/>
    <w:rsid w:val="006577DE"/>
    <w:rsid w:val="00657910"/>
    <w:rsid w:val="00660DD9"/>
    <w:rsid w:val="00661678"/>
    <w:rsid w:val="00664BCD"/>
    <w:rsid w:val="00666F1C"/>
    <w:rsid w:val="00673E3D"/>
    <w:rsid w:val="00674375"/>
    <w:rsid w:val="00674FCF"/>
    <w:rsid w:val="00680E0F"/>
    <w:rsid w:val="006856B1"/>
    <w:rsid w:val="006858A1"/>
    <w:rsid w:val="00690639"/>
    <w:rsid w:val="00696848"/>
    <w:rsid w:val="006975FD"/>
    <w:rsid w:val="006A01C6"/>
    <w:rsid w:val="006A0288"/>
    <w:rsid w:val="006A2E67"/>
    <w:rsid w:val="006A32CD"/>
    <w:rsid w:val="006A5325"/>
    <w:rsid w:val="006A5640"/>
    <w:rsid w:val="006B03AB"/>
    <w:rsid w:val="006B1ED0"/>
    <w:rsid w:val="006B3A0D"/>
    <w:rsid w:val="006B5686"/>
    <w:rsid w:val="006B64F9"/>
    <w:rsid w:val="006B71BB"/>
    <w:rsid w:val="006C1150"/>
    <w:rsid w:val="006C3C70"/>
    <w:rsid w:val="006C44D4"/>
    <w:rsid w:val="006C6DD4"/>
    <w:rsid w:val="006D054F"/>
    <w:rsid w:val="006D0AAA"/>
    <w:rsid w:val="006D1E44"/>
    <w:rsid w:val="006D63E6"/>
    <w:rsid w:val="006E1B6E"/>
    <w:rsid w:val="006E2F1B"/>
    <w:rsid w:val="006E4A66"/>
    <w:rsid w:val="006F304C"/>
    <w:rsid w:val="006F3AC9"/>
    <w:rsid w:val="006F77CF"/>
    <w:rsid w:val="00700D3B"/>
    <w:rsid w:val="00706D4A"/>
    <w:rsid w:val="00707FD1"/>
    <w:rsid w:val="00710106"/>
    <w:rsid w:val="00712738"/>
    <w:rsid w:val="007221D4"/>
    <w:rsid w:val="007223C1"/>
    <w:rsid w:val="00722715"/>
    <w:rsid w:val="00723916"/>
    <w:rsid w:val="0072568A"/>
    <w:rsid w:val="00725D25"/>
    <w:rsid w:val="007306E1"/>
    <w:rsid w:val="00730C7E"/>
    <w:rsid w:val="00732ED4"/>
    <w:rsid w:val="00734F3E"/>
    <w:rsid w:val="00737876"/>
    <w:rsid w:val="00737950"/>
    <w:rsid w:val="00741906"/>
    <w:rsid w:val="007430A1"/>
    <w:rsid w:val="007442B7"/>
    <w:rsid w:val="00745CA3"/>
    <w:rsid w:val="007502D3"/>
    <w:rsid w:val="00754B2F"/>
    <w:rsid w:val="007607C2"/>
    <w:rsid w:val="00762106"/>
    <w:rsid w:val="00762D22"/>
    <w:rsid w:val="007632BF"/>
    <w:rsid w:val="00763AD0"/>
    <w:rsid w:val="00766B55"/>
    <w:rsid w:val="00773081"/>
    <w:rsid w:val="00773354"/>
    <w:rsid w:val="00773616"/>
    <w:rsid w:val="00774C16"/>
    <w:rsid w:val="00777546"/>
    <w:rsid w:val="00780100"/>
    <w:rsid w:val="007814C2"/>
    <w:rsid w:val="00783771"/>
    <w:rsid w:val="00785398"/>
    <w:rsid w:val="0078552D"/>
    <w:rsid w:val="007865C3"/>
    <w:rsid w:val="00786C6B"/>
    <w:rsid w:val="007873E9"/>
    <w:rsid w:val="00795D39"/>
    <w:rsid w:val="007969EA"/>
    <w:rsid w:val="00796A36"/>
    <w:rsid w:val="0079733D"/>
    <w:rsid w:val="007A2ABD"/>
    <w:rsid w:val="007A315A"/>
    <w:rsid w:val="007A4585"/>
    <w:rsid w:val="007A46BB"/>
    <w:rsid w:val="007A53B7"/>
    <w:rsid w:val="007A7B4C"/>
    <w:rsid w:val="007B1178"/>
    <w:rsid w:val="007B1620"/>
    <w:rsid w:val="007B2938"/>
    <w:rsid w:val="007B4941"/>
    <w:rsid w:val="007C0B3E"/>
    <w:rsid w:val="007C349E"/>
    <w:rsid w:val="007C38E2"/>
    <w:rsid w:val="007C46F8"/>
    <w:rsid w:val="007C747D"/>
    <w:rsid w:val="007D1D5F"/>
    <w:rsid w:val="007D22AE"/>
    <w:rsid w:val="007D3A56"/>
    <w:rsid w:val="007D5D90"/>
    <w:rsid w:val="007E2190"/>
    <w:rsid w:val="007E35E8"/>
    <w:rsid w:val="007E73CF"/>
    <w:rsid w:val="007F4F59"/>
    <w:rsid w:val="0080290E"/>
    <w:rsid w:val="00804954"/>
    <w:rsid w:val="00804EBE"/>
    <w:rsid w:val="00806484"/>
    <w:rsid w:val="00807BED"/>
    <w:rsid w:val="00810B6E"/>
    <w:rsid w:val="00812189"/>
    <w:rsid w:val="00813774"/>
    <w:rsid w:val="00817441"/>
    <w:rsid w:val="00823220"/>
    <w:rsid w:val="00823A60"/>
    <w:rsid w:val="00825654"/>
    <w:rsid w:val="0082592A"/>
    <w:rsid w:val="00827063"/>
    <w:rsid w:val="0083127F"/>
    <w:rsid w:val="00832C78"/>
    <w:rsid w:val="0083458F"/>
    <w:rsid w:val="0084208B"/>
    <w:rsid w:val="00842B88"/>
    <w:rsid w:val="008431B4"/>
    <w:rsid w:val="00843447"/>
    <w:rsid w:val="008445B5"/>
    <w:rsid w:val="008449FA"/>
    <w:rsid w:val="00850469"/>
    <w:rsid w:val="0085607F"/>
    <w:rsid w:val="00857E1B"/>
    <w:rsid w:val="00862AD3"/>
    <w:rsid w:val="00863388"/>
    <w:rsid w:val="008678CF"/>
    <w:rsid w:val="008763E3"/>
    <w:rsid w:val="00876C6A"/>
    <w:rsid w:val="00876E5E"/>
    <w:rsid w:val="00877C03"/>
    <w:rsid w:val="00877E57"/>
    <w:rsid w:val="00880CCB"/>
    <w:rsid w:val="0088529D"/>
    <w:rsid w:val="0088706F"/>
    <w:rsid w:val="008924D1"/>
    <w:rsid w:val="008B1152"/>
    <w:rsid w:val="008B7B45"/>
    <w:rsid w:val="008C3E9F"/>
    <w:rsid w:val="008C5073"/>
    <w:rsid w:val="008D4684"/>
    <w:rsid w:val="008D497B"/>
    <w:rsid w:val="008D71BA"/>
    <w:rsid w:val="008D73A6"/>
    <w:rsid w:val="008D7682"/>
    <w:rsid w:val="008E2BDD"/>
    <w:rsid w:val="008E45F3"/>
    <w:rsid w:val="008E463E"/>
    <w:rsid w:val="008E5E02"/>
    <w:rsid w:val="008F053D"/>
    <w:rsid w:val="008F435A"/>
    <w:rsid w:val="008F4973"/>
    <w:rsid w:val="008F799C"/>
    <w:rsid w:val="009012ED"/>
    <w:rsid w:val="0090370C"/>
    <w:rsid w:val="009121C9"/>
    <w:rsid w:val="00914705"/>
    <w:rsid w:val="00916EF4"/>
    <w:rsid w:val="00920336"/>
    <w:rsid w:val="0092171D"/>
    <w:rsid w:val="00924B15"/>
    <w:rsid w:val="009324E2"/>
    <w:rsid w:val="00934B8D"/>
    <w:rsid w:val="00935013"/>
    <w:rsid w:val="00936280"/>
    <w:rsid w:val="00937330"/>
    <w:rsid w:val="009403BA"/>
    <w:rsid w:val="00942288"/>
    <w:rsid w:val="00943D48"/>
    <w:rsid w:val="009454B9"/>
    <w:rsid w:val="00946C6A"/>
    <w:rsid w:val="009474E9"/>
    <w:rsid w:val="00953634"/>
    <w:rsid w:val="00954F49"/>
    <w:rsid w:val="009564AE"/>
    <w:rsid w:val="00960B1F"/>
    <w:rsid w:val="00962EDC"/>
    <w:rsid w:val="00965D81"/>
    <w:rsid w:val="00966616"/>
    <w:rsid w:val="009728CE"/>
    <w:rsid w:val="00977BDA"/>
    <w:rsid w:val="009819BE"/>
    <w:rsid w:val="00981F09"/>
    <w:rsid w:val="009843D4"/>
    <w:rsid w:val="009906E0"/>
    <w:rsid w:val="009918C1"/>
    <w:rsid w:val="009A00B3"/>
    <w:rsid w:val="009A1DF1"/>
    <w:rsid w:val="009A22E0"/>
    <w:rsid w:val="009A487E"/>
    <w:rsid w:val="009A5BB4"/>
    <w:rsid w:val="009B0705"/>
    <w:rsid w:val="009B1CA0"/>
    <w:rsid w:val="009B2973"/>
    <w:rsid w:val="009B4B96"/>
    <w:rsid w:val="009B4CCC"/>
    <w:rsid w:val="009C72C5"/>
    <w:rsid w:val="009D120F"/>
    <w:rsid w:val="009D16DC"/>
    <w:rsid w:val="009D2278"/>
    <w:rsid w:val="009D3112"/>
    <w:rsid w:val="009D475B"/>
    <w:rsid w:val="009D5EC8"/>
    <w:rsid w:val="009E0672"/>
    <w:rsid w:val="009E2121"/>
    <w:rsid w:val="009E374F"/>
    <w:rsid w:val="009E3ABF"/>
    <w:rsid w:val="009E538A"/>
    <w:rsid w:val="009E5EC4"/>
    <w:rsid w:val="009E7E26"/>
    <w:rsid w:val="009F5822"/>
    <w:rsid w:val="00A00A20"/>
    <w:rsid w:val="00A00FAB"/>
    <w:rsid w:val="00A0135E"/>
    <w:rsid w:val="00A049DA"/>
    <w:rsid w:val="00A07BCE"/>
    <w:rsid w:val="00A11DE7"/>
    <w:rsid w:val="00A1795E"/>
    <w:rsid w:val="00A206B7"/>
    <w:rsid w:val="00A20BB5"/>
    <w:rsid w:val="00A2362F"/>
    <w:rsid w:val="00A25589"/>
    <w:rsid w:val="00A26EFC"/>
    <w:rsid w:val="00A27922"/>
    <w:rsid w:val="00A34A3E"/>
    <w:rsid w:val="00A356E0"/>
    <w:rsid w:val="00A410B0"/>
    <w:rsid w:val="00A43019"/>
    <w:rsid w:val="00A43B94"/>
    <w:rsid w:val="00A43BC5"/>
    <w:rsid w:val="00A44A8F"/>
    <w:rsid w:val="00A45989"/>
    <w:rsid w:val="00A513EF"/>
    <w:rsid w:val="00A5183C"/>
    <w:rsid w:val="00A54352"/>
    <w:rsid w:val="00A56190"/>
    <w:rsid w:val="00A64530"/>
    <w:rsid w:val="00A71530"/>
    <w:rsid w:val="00A7557A"/>
    <w:rsid w:val="00A7692A"/>
    <w:rsid w:val="00A76C0A"/>
    <w:rsid w:val="00A82A8D"/>
    <w:rsid w:val="00A83147"/>
    <w:rsid w:val="00A86AAC"/>
    <w:rsid w:val="00A90409"/>
    <w:rsid w:val="00A91BC1"/>
    <w:rsid w:val="00A931B5"/>
    <w:rsid w:val="00A94E51"/>
    <w:rsid w:val="00A97BEB"/>
    <w:rsid w:val="00AA13CD"/>
    <w:rsid w:val="00AA15F8"/>
    <w:rsid w:val="00AA24C4"/>
    <w:rsid w:val="00AA302E"/>
    <w:rsid w:val="00AA4068"/>
    <w:rsid w:val="00AA5058"/>
    <w:rsid w:val="00AA514E"/>
    <w:rsid w:val="00AA752B"/>
    <w:rsid w:val="00AB237C"/>
    <w:rsid w:val="00AB3BAE"/>
    <w:rsid w:val="00AB45C2"/>
    <w:rsid w:val="00AB7874"/>
    <w:rsid w:val="00AB7E66"/>
    <w:rsid w:val="00AC57AB"/>
    <w:rsid w:val="00AC57B7"/>
    <w:rsid w:val="00AC6A74"/>
    <w:rsid w:val="00AC7942"/>
    <w:rsid w:val="00AC7A0B"/>
    <w:rsid w:val="00AD6289"/>
    <w:rsid w:val="00AD7F73"/>
    <w:rsid w:val="00AE0F44"/>
    <w:rsid w:val="00AE3C97"/>
    <w:rsid w:val="00AE40F7"/>
    <w:rsid w:val="00AE5642"/>
    <w:rsid w:val="00AE63A8"/>
    <w:rsid w:val="00AF34B1"/>
    <w:rsid w:val="00AF487A"/>
    <w:rsid w:val="00AF52DF"/>
    <w:rsid w:val="00AF5537"/>
    <w:rsid w:val="00AF5564"/>
    <w:rsid w:val="00AF6124"/>
    <w:rsid w:val="00AF671E"/>
    <w:rsid w:val="00B0301F"/>
    <w:rsid w:val="00B05918"/>
    <w:rsid w:val="00B059E6"/>
    <w:rsid w:val="00B064FC"/>
    <w:rsid w:val="00B0782C"/>
    <w:rsid w:val="00B1028C"/>
    <w:rsid w:val="00B15869"/>
    <w:rsid w:val="00B21E12"/>
    <w:rsid w:val="00B24917"/>
    <w:rsid w:val="00B2584C"/>
    <w:rsid w:val="00B269FF"/>
    <w:rsid w:val="00B26AD0"/>
    <w:rsid w:val="00B27128"/>
    <w:rsid w:val="00B30DE2"/>
    <w:rsid w:val="00B33139"/>
    <w:rsid w:val="00B35703"/>
    <w:rsid w:val="00B35BDC"/>
    <w:rsid w:val="00B3748B"/>
    <w:rsid w:val="00B37F2E"/>
    <w:rsid w:val="00B41E21"/>
    <w:rsid w:val="00B41EEA"/>
    <w:rsid w:val="00B43FB0"/>
    <w:rsid w:val="00B45A6F"/>
    <w:rsid w:val="00B46F3E"/>
    <w:rsid w:val="00B500A1"/>
    <w:rsid w:val="00B50E2C"/>
    <w:rsid w:val="00B545D3"/>
    <w:rsid w:val="00B5631E"/>
    <w:rsid w:val="00B56AC8"/>
    <w:rsid w:val="00B63626"/>
    <w:rsid w:val="00B63B15"/>
    <w:rsid w:val="00B6442F"/>
    <w:rsid w:val="00B706B1"/>
    <w:rsid w:val="00B71399"/>
    <w:rsid w:val="00B719A5"/>
    <w:rsid w:val="00B72800"/>
    <w:rsid w:val="00B7416E"/>
    <w:rsid w:val="00B81862"/>
    <w:rsid w:val="00B82B36"/>
    <w:rsid w:val="00B84C10"/>
    <w:rsid w:val="00B85F6F"/>
    <w:rsid w:val="00B860B3"/>
    <w:rsid w:val="00B8709F"/>
    <w:rsid w:val="00B87729"/>
    <w:rsid w:val="00B93454"/>
    <w:rsid w:val="00BA2E22"/>
    <w:rsid w:val="00BA3296"/>
    <w:rsid w:val="00BB05D6"/>
    <w:rsid w:val="00BB0F4C"/>
    <w:rsid w:val="00BB18ED"/>
    <w:rsid w:val="00BB3070"/>
    <w:rsid w:val="00BB4B91"/>
    <w:rsid w:val="00BC15AD"/>
    <w:rsid w:val="00BC42A3"/>
    <w:rsid w:val="00BC7776"/>
    <w:rsid w:val="00BD1825"/>
    <w:rsid w:val="00BD1DFE"/>
    <w:rsid w:val="00BD225E"/>
    <w:rsid w:val="00BD281F"/>
    <w:rsid w:val="00BD301D"/>
    <w:rsid w:val="00BD5B41"/>
    <w:rsid w:val="00BE050A"/>
    <w:rsid w:val="00BE088E"/>
    <w:rsid w:val="00C05C05"/>
    <w:rsid w:val="00C071A5"/>
    <w:rsid w:val="00C1208F"/>
    <w:rsid w:val="00C12900"/>
    <w:rsid w:val="00C15A9B"/>
    <w:rsid w:val="00C21A16"/>
    <w:rsid w:val="00C232C5"/>
    <w:rsid w:val="00C23CA7"/>
    <w:rsid w:val="00C25CAB"/>
    <w:rsid w:val="00C304F8"/>
    <w:rsid w:val="00C33300"/>
    <w:rsid w:val="00C34286"/>
    <w:rsid w:val="00C3520D"/>
    <w:rsid w:val="00C368FC"/>
    <w:rsid w:val="00C3761B"/>
    <w:rsid w:val="00C4017C"/>
    <w:rsid w:val="00C40522"/>
    <w:rsid w:val="00C4223D"/>
    <w:rsid w:val="00C42654"/>
    <w:rsid w:val="00C44A28"/>
    <w:rsid w:val="00C45BD5"/>
    <w:rsid w:val="00C46145"/>
    <w:rsid w:val="00C47D5C"/>
    <w:rsid w:val="00C5115A"/>
    <w:rsid w:val="00C52363"/>
    <w:rsid w:val="00C5312D"/>
    <w:rsid w:val="00C547DF"/>
    <w:rsid w:val="00C54F2E"/>
    <w:rsid w:val="00C54F64"/>
    <w:rsid w:val="00C55C4A"/>
    <w:rsid w:val="00C563E0"/>
    <w:rsid w:val="00C60D34"/>
    <w:rsid w:val="00C636DD"/>
    <w:rsid w:val="00C659BB"/>
    <w:rsid w:val="00C66B6B"/>
    <w:rsid w:val="00C6733C"/>
    <w:rsid w:val="00C718BE"/>
    <w:rsid w:val="00C72879"/>
    <w:rsid w:val="00C75DD6"/>
    <w:rsid w:val="00C75FEF"/>
    <w:rsid w:val="00C76745"/>
    <w:rsid w:val="00C80FAA"/>
    <w:rsid w:val="00C81612"/>
    <w:rsid w:val="00C840A6"/>
    <w:rsid w:val="00C846E5"/>
    <w:rsid w:val="00C87A46"/>
    <w:rsid w:val="00C911D0"/>
    <w:rsid w:val="00C91DE7"/>
    <w:rsid w:val="00C97D64"/>
    <w:rsid w:val="00CA6B44"/>
    <w:rsid w:val="00CB34D7"/>
    <w:rsid w:val="00CB5598"/>
    <w:rsid w:val="00CB588D"/>
    <w:rsid w:val="00CB5FB1"/>
    <w:rsid w:val="00CB7810"/>
    <w:rsid w:val="00CC2F89"/>
    <w:rsid w:val="00CC3727"/>
    <w:rsid w:val="00CC41A6"/>
    <w:rsid w:val="00CC5BFD"/>
    <w:rsid w:val="00CD0A9D"/>
    <w:rsid w:val="00CD3519"/>
    <w:rsid w:val="00CD35F9"/>
    <w:rsid w:val="00CD3993"/>
    <w:rsid w:val="00CE2146"/>
    <w:rsid w:val="00CE33C9"/>
    <w:rsid w:val="00CF622D"/>
    <w:rsid w:val="00D00437"/>
    <w:rsid w:val="00D01334"/>
    <w:rsid w:val="00D02D62"/>
    <w:rsid w:val="00D04F96"/>
    <w:rsid w:val="00D056B8"/>
    <w:rsid w:val="00D05C00"/>
    <w:rsid w:val="00D06108"/>
    <w:rsid w:val="00D06F86"/>
    <w:rsid w:val="00D1099C"/>
    <w:rsid w:val="00D11F05"/>
    <w:rsid w:val="00D13478"/>
    <w:rsid w:val="00D14C00"/>
    <w:rsid w:val="00D15A4D"/>
    <w:rsid w:val="00D1605A"/>
    <w:rsid w:val="00D16C4C"/>
    <w:rsid w:val="00D16F9F"/>
    <w:rsid w:val="00D30126"/>
    <w:rsid w:val="00D32348"/>
    <w:rsid w:val="00D32F8B"/>
    <w:rsid w:val="00D350DC"/>
    <w:rsid w:val="00D356B3"/>
    <w:rsid w:val="00D365A2"/>
    <w:rsid w:val="00D40109"/>
    <w:rsid w:val="00D409A8"/>
    <w:rsid w:val="00D41B9A"/>
    <w:rsid w:val="00D42B06"/>
    <w:rsid w:val="00D447F0"/>
    <w:rsid w:val="00D44EE8"/>
    <w:rsid w:val="00D45AA4"/>
    <w:rsid w:val="00D47D24"/>
    <w:rsid w:val="00D51837"/>
    <w:rsid w:val="00D56B5B"/>
    <w:rsid w:val="00D5722E"/>
    <w:rsid w:val="00D577A2"/>
    <w:rsid w:val="00D71B7E"/>
    <w:rsid w:val="00D7253D"/>
    <w:rsid w:val="00D72C16"/>
    <w:rsid w:val="00D72DEC"/>
    <w:rsid w:val="00D734EC"/>
    <w:rsid w:val="00D74138"/>
    <w:rsid w:val="00D743D7"/>
    <w:rsid w:val="00D76212"/>
    <w:rsid w:val="00D77EB7"/>
    <w:rsid w:val="00D80349"/>
    <w:rsid w:val="00D86147"/>
    <w:rsid w:val="00D87301"/>
    <w:rsid w:val="00D94222"/>
    <w:rsid w:val="00D945A8"/>
    <w:rsid w:val="00D97C24"/>
    <w:rsid w:val="00DA2793"/>
    <w:rsid w:val="00DA797E"/>
    <w:rsid w:val="00DB03AB"/>
    <w:rsid w:val="00DB244A"/>
    <w:rsid w:val="00DB247E"/>
    <w:rsid w:val="00DB6804"/>
    <w:rsid w:val="00DB7933"/>
    <w:rsid w:val="00DC191E"/>
    <w:rsid w:val="00DC7DB0"/>
    <w:rsid w:val="00DD2825"/>
    <w:rsid w:val="00DD4B6D"/>
    <w:rsid w:val="00DD5B70"/>
    <w:rsid w:val="00DD646B"/>
    <w:rsid w:val="00DD68E1"/>
    <w:rsid w:val="00DD7BC4"/>
    <w:rsid w:val="00DE1FDD"/>
    <w:rsid w:val="00DE2A4B"/>
    <w:rsid w:val="00DE2B88"/>
    <w:rsid w:val="00DE3647"/>
    <w:rsid w:val="00DE74EA"/>
    <w:rsid w:val="00DF1E6D"/>
    <w:rsid w:val="00DF290B"/>
    <w:rsid w:val="00DF3B64"/>
    <w:rsid w:val="00DF41A5"/>
    <w:rsid w:val="00DF48C7"/>
    <w:rsid w:val="00DF4AD9"/>
    <w:rsid w:val="00DF5571"/>
    <w:rsid w:val="00DF612C"/>
    <w:rsid w:val="00DF7596"/>
    <w:rsid w:val="00E03A66"/>
    <w:rsid w:val="00E10F23"/>
    <w:rsid w:val="00E12CA4"/>
    <w:rsid w:val="00E13404"/>
    <w:rsid w:val="00E137F7"/>
    <w:rsid w:val="00E16B82"/>
    <w:rsid w:val="00E17D5C"/>
    <w:rsid w:val="00E20642"/>
    <w:rsid w:val="00E21AF1"/>
    <w:rsid w:val="00E2442E"/>
    <w:rsid w:val="00E24FFD"/>
    <w:rsid w:val="00E31768"/>
    <w:rsid w:val="00E330D1"/>
    <w:rsid w:val="00E33D55"/>
    <w:rsid w:val="00E34711"/>
    <w:rsid w:val="00E35B3F"/>
    <w:rsid w:val="00E35E7E"/>
    <w:rsid w:val="00E374E8"/>
    <w:rsid w:val="00E43577"/>
    <w:rsid w:val="00E44D6B"/>
    <w:rsid w:val="00E456DF"/>
    <w:rsid w:val="00E565C6"/>
    <w:rsid w:val="00E56B67"/>
    <w:rsid w:val="00E57E4A"/>
    <w:rsid w:val="00E61E8A"/>
    <w:rsid w:val="00E64FB3"/>
    <w:rsid w:val="00E7410B"/>
    <w:rsid w:val="00E7580D"/>
    <w:rsid w:val="00E77BBA"/>
    <w:rsid w:val="00E80FEE"/>
    <w:rsid w:val="00E835D7"/>
    <w:rsid w:val="00E869B6"/>
    <w:rsid w:val="00E90049"/>
    <w:rsid w:val="00E901F2"/>
    <w:rsid w:val="00E90F34"/>
    <w:rsid w:val="00E91F4D"/>
    <w:rsid w:val="00E946FF"/>
    <w:rsid w:val="00E94BA7"/>
    <w:rsid w:val="00E96A05"/>
    <w:rsid w:val="00EA0139"/>
    <w:rsid w:val="00EA3C90"/>
    <w:rsid w:val="00EA3DE9"/>
    <w:rsid w:val="00EA517D"/>
    <w:rsid w:val="00EB0291"/>
    <w:rsid w:val="00EB2AEB"/>
    <w:rsid w:val="00EB5071"/>
    <w:rsid w:val="00EB535B"/>
    <w:rsid w:val="00EB564C"/>
    <w:rsid w:val="00EB642F"/>
    <w:rsid w:val="00EB7166"/>
    <w:rsid w:val="00EB7E37"/>
    <w:rsid w:val="00EC0C7B"/>
    <w:rsid w:val="00EC24F1"/>
    <w:rsid w:val="00EC35E4"/>
    <w:rsid w:val="00EC3D47"/>
    <w:rsid w:val="00EC4285"/>
    <w:rsid w:val="00ED0BBD"/>
    <w:rsid w:val="00ED543A"/>
    <w:rsid w:val="00ED636B"/>
    <w:rsid w:val="00EE505E"/>
    <w:rsid w:val="00EF038E"/>
    <w:rsid w:val="00EF684F"/>
    <w:rsid w:val="00F047C7"/>
    <w:rsid w:val="00F1049E"/>
    <w:rsid w:val="00F1217A"/>
    <w:rsid w:val="00F1237B"/>
    <w:rsid w:val="00F1396F"/>
    <w:rsid w:val="00F16871"/>
    <w:rsid w:val="00F1702E"/>
    <w:rsid w:val="00F1793B"/>
    <w:rsid w:val="00F213C6"/>
    <w:rsid w:val="00F21F4F"/>
    <w:rsid w:val="00F22955"/>
    <w:rsid w:val="00F24636"/>
    <w:rsid w:val="00F25D05"/>
    <w:rsid w:val="00F27775"/>
    <w:rsid w:val="00F32482"/>
    <w:rsid w:val="00F32A0C"/>
    <w:rsid w:val="00F32BD3"/>
    <w:rsid w:val="00F3628C"/>
    <w:rsid w:val="00F4099F"/>
    <w:rsid w:val="00F410C9"/>
    <w:rsid w:val="00F4212C"/>
    <w:rsid w:val="00F44BA3"/>
    <w:rsid w:val="00F510B7"/>
    <w:rsid w:val="00F51436"/>
    <w:rsid w:val="00F514E2"/>
    <w:rsid w:val="00F55AF3"/>
    <w:rsid w:val="00F64130"/>
    <w:rsid w:val="00F64342"/>
    <w:rsid w:val="00F663CF"/>
    <w:rsid w:val="00F67557"/>
    <w:rsid w:val="00F72695"/>
    <w:rsid w:val="00F74F23"/>
    <w:rsid w:val="00F77F96"/>
    <w:rsid w:val="00F81796"/>
    <w:rsid w:val="00F81F2E"/>
    <w:rsid w:val="00F82067"/>
    <w:rsid w:val="00F831BC"/>
    <w:rsid w:val="00F84996"/>
    <w:rsid w:val="00F84B0F"/>
    <w:rsid w:val="00F90529"/>
    <w:rsid w:val="00F90EA3"/>
    <w:rsid w:val="00F90F3D"/>
    <w:rsid w:val="00F919F0"/>
    <w:rsid w:val="00F93C0C"/>
    <w:rsid w:val="00F94CD0"/>
    <w:rsid w:val="00F95576"/>
    <w:rsid w:val="00F96C57"/>
    <w:rsid w:val="00FA0147"/>
    <w:rsid w:val="00FA1470"/>
    <w:rsid w:val="00FA153F"/>
    <w:rsid w:val="00FA192F"/>
    <w:rsid w:val="00FA1D53"/>
    <w:rsid w:val="00FA53B2"/>
    <w:rsid w:val="00FA624F"/>
    <w:rsid w:val="00FA6E64"/>
    <w:rsid w:val="00FA74A0"/>
    <w:rsid w:val="00FB01FA"/>
    <w:rsid w:val="00FB0C1C"/>
    <w:rsid w:val="00FB271F"/>
    <w:rsid w:val="00FB40C4"/>
    <w:rsid w:val="00FB56E2"/>
    <w:rsid w:val="00FC215D"/>
    <w:rsid w:val="00FC2B22"/>
    <w:rsid w:val="00FC3402"/>
    <w:rsid w:val="00FC736A"/>
    <w:rsid w:val="00FD1B32"/>
    <w:rsid w:val="00FD2250"/>
    <w:rsid w:val="00FD2612"/>
    <w:rsid w:val="00FD516A"/>
    <w:rsid w:val="00FD750C"/>
    <w:rsid w:val="00FE0B58"/>
    <w:rsid w:val="00FE1A2E"/>
    <w:rsid w:val="00FE3BC4"/>
    <w:rsid w:val="00FE405E"/>
    <w:rsid w:val="00FE49A9"/>
    <w:rsid w:val="00FE5A21"/>
    <w:rsid w:val="00FE6BF9"/>
    <w:rsid w:val="00FF035B"/>
    <w:rsid w:val="00FF0384"/>
    <w:rsid w:val="00FF1983"/>
    <w:rsid w:val="00FF1AD4"/>
    <w:rsid w:val="00FF21B3"/>
    <w:rsid w:val="00FF62AE"/>
    <w:rsid w:val="00FF64CE"/>
    <w:rsid w:val="00FF7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B49BD9"/>
  <w15:docId w15:val="{FF983FDA-57BB-A14C-B39B-07FEE97D7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523AC8"/>
    <w:pPr>
      <w:widowControl w:val="0"/>
      <w:wordWrap w:val="0"/>
      <w:autoSpaceDE w:val="0"/>
      <w:autoSpaceDN w:val="0"/>
      <w:jc w:val="both"/>
    </w:pPr>
    <w:rPr>
      <w:rFonts w:ascii="바탕" w:eastAsia="MS Gothic"/>
      <w:kern w:val="2"/>
      <w:szCs w:val="24"/>
    </w:rPr>
  </w:style>
  <w:style w:type="paragraph" w:styleId="1">
    <w:name w:val="heading 1"/>
    <w:basedOn w:val="a1"/>
    <w:next w:val="a1"/>
    <w:link w:val="1Char"/>
    <w:qFormat/>
    <w:rsid w:val="00F663CF"/>
    <w:pPr>
      <w:keepNext/>
      <w:spacing w:beforeLines="50" w:before="180" w:after="120" w:line="360" w:lineRule="auto"/>
      <w:outlineLvl w:val="0"/>
    </w:pPr>
    <w:rPr>
      <w:rFonts w:ascii="Arial" w:eastAsia="맑은 고딕" w:hAnsi="Arial"/>
      <w:b/>
      <w:sz w:val="32"/>
      <w:szCs w:val="28"/>
    </w:rPr>
  </w:style>
  <w:style w:type="paragraph" w:styleId="2">
    <w:name w:val="heading 2"/>
    <w:basedOn w:val="a1"/>
    <w:next w:val="a1"/>
    <w:link w:val="2Char"/>
    <w:qFormat/>
    <w:rsid w:val="00CD35F9"/>
    <w:pPr>
      <w:keepNext/>
      <w:numPr>
        <w:ilvl w:val="1"/>
        <w:numId w:val="1"/>
      </w:numPr>
      <w:spacing w:before="240" w:after="120" w:line="360" w:lineRule="auto"/>
      <w:outlineLvl w:val="1"/>
    </w:pPr>
    <w:rPr>
      <w:rFonts w:ascii="Arial" w:eastAsia="맑은 고딕" w:hAnsi="Arial"/>
      <w:b/>
      <w:sz w:val="28"/>
    </w:rPr>
  </w:style>
  <w:style w:type="paragraph" w:styleId="3">
    <w:name w:val="heading 3"/>
    <w:basedOn w:val="2"/>
    <w:next w:val="a1"/>
    <w:link w:val="3Char"/>
    <w:qFormat/>
    <w:rsid w:val="00773081"/>
    <w:pPr>
      <w:numPr>
        <w:ilvl w:val="2"/>
      </w:numPr>
      <w:outlineLvl w:val="2"/>
    </w:pPr>
    <w:rPr>
      <w:sz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caption"/>
    <w:basedOn w:val="a1"/>
    <w:next w:val="a1"/>
    <w:link w:val="Char"/>
    <w:qFormat/>
    <w:rsid w:val="000121B7"/>
    <w:pPr>
      <w:spacing w:before="120" w:after="240"/>
    </w:pPr>
    <w:rPr>
      <w:bCs/>
      <w:szCs w:val="20"/>
    </w:rPr>
  </w:style>
  <w:style w:type="table" w:styleId="a6">
    <w:name w:val="Table Grid"/>
    <w:basedOn w:val="a3"/>
    <w:uiPriority w:val="59"/>
    <w:rsid w:val="008F799C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">
    <w:name w:val="캡션 Char"/>
    <w:basedOn w:val="a2"/>
    <w:link w:val="a5"/>
    <w:uiPriority w:val="35"/>
    <w:rsid w:val="000121B7"/>
    <w:rPr>
      <w:rFonts w:ascii="바탕" w:eastAsia="MS Gothic"/>
      <w:bCs/>
      <w:kern w:val="2"/>
      <w:lang w:val="en-US" w:eastAsia="ko-KR" w:bidi="ar-SA"/>
    </w:rPr>
  </w:style>
  <w:style w:type="character" w:styleId="a7">
    <w:name w:val="FollowedHyperlink"/>
    <w:basedOn w:val="a2"/>
    <w:rsid w:val="00383141"/>
    <w:rPr>
      <w:color w:val="800080"/>
      <w:u w:val="single"/>
    </w:rPr>
  </w:style>
  <w:style w:type="paragraph" w:styleId="a8">
    <w:name w:val="Document Map"/>
    <w:basedOn w:val="a1"/>
    <w:link w:val="Char0"/>
    <w:uiPriority w:val="99"/>
    <w:semiHidden/>
    <w:unhideWhenUsed/>
    <w:rsid w:val="003301D5"/>
    <w:rPr>
      <w:rFonts w:ascii="굴림" w:eastAsia="굴림"/>
      <w:sz w:val="16"/>
      <w:szCs w:val="16"/>
    </w:rPr>
  </w:style>
  <w:style w:type="character" w:customStyle="1" w:styleId="Char0">
    <w:name w:val="문서 구조 Char"/>
    <w:basedOn w:val="a2"/>
    <w:link w:val="a8"/>
    <w:uiPriority w:val="99"/>
    <w:semiHidden/>
    <w:rsid w:val="003301D5"/>
    <w:rPr>
      <w:rFonts w:ascii="굴림" w:eastAsia="굴림"/>
      <w:kern w:val="2"/>
      <w:sz w:val="16"/>
      <w:szCs w:val="16"/>
    </w:rPr>
  </w:style>
  <w:style w:type="character" w:customStyle="1" w:styleId="MTEquationSection">
    <w:name w:val="MTEquationSection"/>
    <w:basedOn w:val="a2"/>
    <w:rsid w:val="009E5EC4"/>
    <w:rPr>
      <w:vanish/>
      <w:color w:val="FF0000"/>
    </w:rPr>
  </w:style>
  <w:style w:type="paragraph" w:customStyle="1" w:styleId="MTDisplayEquation">
    <w:name w:val="MTDisplayEquation"/>
    <w:basedOn w:val="a1"/>
    <w:next w:val="a1"/>
    <w:rsid w:val="009E5EC4"/>
    <w:pPr>
      <w:tabs>
        <w:tab w:val="center" w:pos="4240"/>
        <w:tab w:val="right" w:pos="8500"/>
      </w:tabs>
    </w:pPr>
    <w:rPr>
      <w:rFonts w:eastAsia="바탕"/>
    </w:rPr>
  </w:style>
  <w:style w:type="paragraph" w:styleId="a9">
    <w:name w:val="header"/>
    <w:basedOn w:val="a1"/>
    <w:link w:val="Char1"/>
    <w:uiPriority w:val="99"/>
    <w:unhideWhenUsed/>
    <w:rsid w:val="003301D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2"/>
    <w:link w:val="a9"/>
    <w:uiPriority w:val="99"/>
    <w:rsid w:val="003301D5"/>
    <w:rPr>
      <w:rFonts w:ascii="바탕" w:eastAsia="MS Gothic"/>
      <w:kern w:val="2"/>
      <w:szCs w:val="24"/>
    </w:rPr>
  </w:style>
  <w:style w:type="paragraph" w:styleId="aa">
    <w:name w:val="footer"/>
    <w:basedOn w:val="a1"/>
    <w:link w:val="Char2"/>
    <w:uiPriority w:val="99"/>
    <w:unhideWhenUsed/>
    <w:rsid w:val="003301D5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2"/>
    <w:link w:val="aa"/>
    <w:uiPriority w:val="99"/>
    <w:rsid w:val="003301D5"/>
    <w:rPr>
      <w:rFonts w:ascii="바탕" w:eastAsia="MS Gothic"/>
      <w:kern w:val="2"/>
      <w:szCs w:val="24"/>
    </w:rPr>
  </w:style>
  <w:style w:type="character" w:customStyle="1" w:styleId="3Char">
    <w:name w:val="제목 3 Char"/>
    <w:basedOn w:val="a2"/>
    <w:link w:val="3"/>
    <w:rsid w:val="00773081"/>
    <w:rPr>
      <w:rFonts w:ascii="Arial" w:eastAsia="맑은 고딕" w:hAnsi="Arial"/>
      <w:b/>
      <w:kern w:val="2"/>
      <w:sz w:val="24"/>
      <w:szCs w:val="24"/>
    </w:rPr>
  </w:style>
  <w:style w:type="character" w:styleId="ab">
    <w:name w:val="Hyperlink"/>
    <w:basedOn w:val="a2"/>
    <w:uiPriority w:val="99"/>
    <w:unhideWhenUsed/>
    <w:rPr>
      <w:color w:val="0000FF"/>
      <w:u w:val="single"/>
    </w:rPr>
  </w:style>
  <w:style w:type="character" w:customStyle="1" w:styleId="1Char">
    <w:name w:val="제목 1 Char"/>
    <w:basedOn w:val="a2"/>
    <w:link w:val="1"/>
    <w:rsid w:val="00F663CF"/>
    <w:rPr>
      <w:rFonts w:ascii="Arial" w:eastAsia="맑은 고딕" w:hAnsi="Arial"/>
      <w:b/>
      <w:kern w:val="2"/>
      <w:sz w:val="32"/>
      <w:szCs w:val="28"/>
    </w:rPr>
  </w:style>
  <w:style w:type="character" w:customStyle="1" w:styleId="2Char">
    <w:name w:val="제목 2 Char"/>
    <w:basedOn w:val="a2"/>
    <w:link w:val="2"/>
    <w:rsid w:val="00CD35F9"/>
    <w:rPr>
      <w:rFonts w:ascii="Arial" w:eastAsia="맑은 고딕" w:hAnsi="Arial"/>
      <w:b/>
      <w:kern w:val="2"/>
      <w:sz w:val="28"/>
      <w:szCs w:val="24"/>
    </w:rPr>
  </w:style>
  <w:style w:type="paragraph" w:styleId="ac">
    <w:name w:val="Balloon Text"/>
    <w:basedOn w:val="a1"/>
    <w:link w:val="Char3"/>
    <w:uiPriority w:val="99"/>
    <w:semiHidden/>
    <w:unhideWhenUsed/>
    <w:rsid w:val="004A0BEB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2"/>
    <w:link w:val="ac"/>
    <w:uiPriority w:val="99"/>
    <w:semiHidden/>
    <w:rsid w:val="004A0BEB"/>
    <w:rPr>
      <w:rFonts w:asciiTheme="majorHAnsi" w:eastAsiaTheme="majorEastAsia" w:hAnsiTheme="majorHAnsi" w:cstheme="majorBidi"/>
      <w:kern w:val="2"/>
      <w:sz w:val="18"/>
      <w:szCs w:val="18"/>
    </w:rPr>
  </w:style>
  <w:style w:type="character" w:styleId="ad">
    <w:name w:val="Placeholder Text"/>
    <w:basedOn w:val="a2"/>
    <w:uiPriority w:val="99"/>
    <w:semiHidden/>
    <w:rsid w:val="004A0BEB"/>
    <w:rPr>
      <w:color w:val="808080"/>
    </w:rPr>
  </w:style>
  <w:style w:type="paragraph" w:styleId="a">
    <w:name w:val="List Paragraph"/>
    <w:basedOn w:val="a1"/>
    <w:uiPriority w:val="34"/>
    <w:qFormat/>
    <w:rsid w:val="00CD35F9"/>
    <w:pPr>
      <w:numPr>
        <w:numId w:val="4"/>
      </w:numPr>
      <w:snapToGrid w:val="0"/>
      <w:ind w:left="806" w:hanging="403"/>
    </w:pPr>
    <w:rPr>
      <w:rFonts w:ascii="함초롬바탕" w:eastAsia="함초롬바탕" w:hAnsi="함초롬바탕" w:cs="함초롬바탕"/>
      <w:sz w:val="22"/>
      <w:szCs w:val="22"/>
    </w:rPr>
  </w:style>
  <w:style w:type="paragraph" w:customStyle="1" w:styleId="MTDisplayEquation2">
    <w:name w:val="MTDisplayEquation2"/>
    <w:basedOn w:val="a1"/>
    <w:next w:val="a1"/>
    <w:rsid w:val="003B488C"/>
    <w:pPr>
      <w:tabs>
        <w:tab w:val="center" w:pos="4240"/>
        <w:tab w:val="right" w:pos="8500"/>
      </w:tabs>
    </w:pPr>
    <w:rPr>
      <w:rFonts w:eastAsia="바탕"/>
    </w:rPr>
  </w:style>
  <w:style w:type="paragraph" w:styleId="10">
    <w:name w:val="toc 1"/>
    <w:basedOn w:val="a1"/>
    <w:next w:val="a1"/>
    <w:autoRedefine/>
    <w:uiPriority w:val="39"/>
    <w:unhideWhenUsed/>
    <w:rsid w:val="00526D85"/>
  </w:style>
  <w:style w:type="table" w:styleId="-1">
    <w:name w:val="Light Shading Accent 1"/>
    <w:basedOn w:val="a3"/>
    <w:uiPriority w:val="60"/>
    <w:rsid w:val="0033150F"/>
    <w:rPr>
      <w:rFonts w:eastAsia="바탕체"/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20">
    <w:name w:val="toc 2"/>
    <w:basedOn w:val="a1"/>
    <w:next w:val="a1"/>
    <w:autoRedefine/>
    <w:uiPriority w:val="39"/>
    <w:unhideWhenUsed/>
    <w:rsid w:val="002A0ED9"/>
    <w:pPr>
      <w:ind w:leftChars="200" w:left="425"/>
    </w:pPr>
  </w:style>
  <w:style w:type="paragraph" w:styleId="ae">
    <w:name w:val="footnote text"/>
    <w:basedOn w:val="a1"/>
    <w:link w:val="Char4"/>
    <w:uiPriority w:val="99"/>
    <w:semiHidden/>
    <w:unhideWhenUsed/>
    <w:rsid w:val="002A0ED9"/>
    <w:pPr>
      <w:snapToGrid w:val="0"/>
      <w:jc w:val="left"/>
    </w:pPr>
  </w:style>
  <w:style w:type="character" w:customStyle="1" w:styleId="Char4">
    <w:name w:val="각주 텍스트 Char"/>
    <w:basedOn w:val="a2"/>
    <w:link w:val="ae"/>
    <w:uiPriority w:val="99"/>
    <w:semiHidden/>
    <w:rsid w:val="002A0ED9"/>
    <w:rPr>
      <w:rFonts w:ascii="바탕" w:eastAsia="MS Gothic"/>
      <w:kern w:val="2"/>
      <w:szCs w:val="24"/>
    </w:rPr>
  </w:style>
  <w:style w:type="character" w:customStyle="1" w:styleId="Char10">
    <w:name w:val="각주 텍스트 Char1"/>
    <w:basedOn w:val="a2"/>
    <w:uiPriority w:val="99"/>
    <w:semiHidden/>
    <w:rsid w:val="002A0ED9"/>
    <w:rPr>
      <w:rFonts w:ascii="바탕" w:eastAsia="MS Gothic"/>
      <w:kern w:val="2"/>
      <w:szCs w:val="24"/>
    </w:rPr>
  </w:style>
  <w:style w:type="character" w:styleId="af">
    <w:name w:val="footnote reference"/>
    <w:basedOn w:val="a2"/>
    <w:uiPriority w:val="99"/>
    <w:semiHidden/>
    <w:unhideWhenUsed/>
    <w:rsid w:val="002A0ED9"/>
    <w:rPr>
      <w:vertAlign w:val="superscript"/>
    </w:rPr>
  </w:style>
  <w:style w:type="character" w:customStyle="1" w:styleId="Char20">
    <w:name w:val="각주 텍스트 Char2"/>
    <w:basedOn w:val="a2"/>
    <w:uiPriority w:val="99"/>
    <w:semiHidden/>
    <w:rsid w:val="002A0ED9"/>
    <w:rPr>
      <w:rFonts w:ascii="바탕" w:eastAsia="MS Gothic"/>
      <w:kern w:val="2"/>
      <w:szCs w:val="24"/>
    </w:rPr>
  </w:style>
  <w:style w:type="character" w:customStyle="1" w:styleId="Char30">
    <w:name w:val="각주 텍스트 Char3"/>
    <w:basedOn w:val="a2"/>
    <w:uiPriority w:val="99"/>
    <w:semiHidden/>
    <w:rsid w:val="002A0ED9"/>
    <w:rPr>
      <w:rFonts w:ascii="바탕" w:eastAsia="MS Gothic"/>
      <w:kern w:val="2"/>
      <w:szCs w:val="24"/>
    </w:rPr>
  </w:style>
  <w:style w:type="character" w:styleId="HTML">
    <w:name w:val="HTML Typewriter"/>
    <w:basedOn w:val="a2"/>
    <w:uiPriority w:val="99"/>
    <w:semiHidden/>
    <w:unhideWhenUsed/>
    <w:rsid w:val="002A0ED9"/>
    <w:rPr>
      <w:rFonts w:ascii="굴림체" w:eastAsia="굴림체" w:hAnsi="굴림체" w:cs="굴림체"/>
      <w:sz w:val="24"/>
      <w:szCs w:val="24"/>
    </w:rPr>
  </w:style>
  <w:style w:type="character" w:styleId="af0">
    <w:name w:val="page number"/>
    <w:basedOn w:val="a2"/>
    <w:semiHidden/>
    <w:rsid w:val="002A0ED9"/>
  </w:style>
  <w:style w:type="paragraph" w:styleId="af1">
    <w:name w:val="Normal Indent"/>
    <w:basedOn w:val="a1"/>
    <w:rsid w:val="002A0ED9"/>
    <w:pPr>
      <w:autoSpaceDE/>
      <w:autoSpaceDN/>
      <w:adjustRightInd w:val="0"/>
      <w:spacing w:line="360" w:lineRule="atLeast"/>
      <w:ind w:left="851"/>
      <w:textAlignment w:val="baseline"/>
    </w:pPr>
    <w:rPr>
      <w:rFonts w:ascii="Times New Roman" w:eastAsia="바탕체"/>
      <w:kern w:val="0"/>
      <w:szCs w:val="20"/>
    </w:rPr>
  </w:style>
  <w:style w:type="character" w:customStyle="1" w:styleId="11">
    <w:name w:val="확인되지 않은 멘션1"/>
    <w:basedOn w:val="a2"/>
    <w:uiPriority w:val="99"/>
    <w:semiHidden/>
    <w:unhideWhenUsed/>
    <w:rsid w:val="002A0ED9"/>
    <w:rPr>
      <w:color w:val="808080"/>
      <w:shd w:val="clear" w:color="auto" w:fill="E6E6E6"/>
    </w:rPr>
  </w:style>
  <w:style w:type="paragraph" w:styleId="HTML0">
    <w:name w:val="HTML Preformatted"/>
    <w:basedOn w:val="a1"/>
    <w:link w:val="HTMLChar"/>
    <w:uiPriority w:val="99"/>
    <w:unhideWhenUsed/>
    <w:rsid w:val="002A0ED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굴림체" w:eastAsia="굴림체" w:hAnsi="굴림체" w:cs="굴림체"/>
      <w:kern w:val="0"/>
      <w:sz w:val="24"/>
    </w:rPr>
  </w:style>
  <w:style w:type="character" w:customStyle="1" w:styleId="HTMLChar">
    <w:name w:val="미리 서식이 지정된 HTML Char"/>
    <w:basedOn w:val="a2"/>
    <w:link w:val="HTML0"/>
    <w:uiPriority w:val="99"/>
    <w:rsid w:val="002A0ED9"/>
    <w:rPr>
      <w:rFonts w:ascii="굴림체" w:eastAsia="굴림체" w:hAnsi="굴림체" w:cs="굴림체"/>
      <w:sz w:val="24"/>
      <w:szCs w:val="24"/>
    </w:rPr>
  </w:style>
  <w:style w:type="character" w:customStyle="1" w:styleId="HTMLChar1">
    <w:name w:val="미리 서식이 지정된 HTML Char1"/>
    <w:basedOn w:val="a2"/>
    <w:uiPriority w:val="99"/>
    <w:rsid w:val="002A0ED9"/>
    <w:rPr>
      <w:rFonts w:ascii="굴림체" w:eastAsia="굴림체" w:hAnsi="굴림체" w:cs="굴림체"/>
      <w:sz w:val="24"/>
      <w:szCs w:val="24"/>
    </w:rPr>
  </w:style>
  <w:style w:type="character" w:styleId="HTML1">
    <w:name w:val="HTML Code"/>
    <w:basedOn w:val="a2"/>
    <w:uiPriority w:val="99"/>
    <w:semiHidden/>
    <w:unhideWhenUsed/>
    <w:rsid w:val="002A0ED9"/>
    <w:rPr>
      <w:rFonts w:ascii="굴림체" w:eastAsia="굴림체" w:hAnsi="굴림체" w:cs="굴림체"/>
      <w:sz w:val="24"/>
      <w:szCs w:val="24"/>
    </w:rPr>
  </w:style>
  <w:style w:type="character" w:customStyle="1" w:styleId="nv">
    <w:name w:val="nv"/>
    <w:basedOn w:val="a2"/>
    <w:rsid w:val="002A0ED9"/>
  </w:style>
  <w:style w:type="character" w:customStyle="1" w:styleId="nb">
    <w:name w:val="nb"/>
    <w:basedOn w:val="a2"/>
    <w:rsid w:val="002A0ED9"/>
  </w:style>
  <w:style w:type="character" w:customStyle="1" w:styleId="o">
    <w:name w:val="o"/>
    <w:basedOn w:val="a2"/>
    <w:rsid w:val="002A0ED9"/>
  </w:style>
  <w:style w:type="paragraph" w:customStyle="1" w:styleId="line874">
    <w:name w:val="line874"/>
    <w:basedOn w:val="a1"/>
    <w:rsid w:val="002A0ED9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paragraph" w:styleId="af2">
    <w:name w:val="Normal (Web)"/>
    <w:basedOn w:val="a1"/>
    <w:uiPriority w:val="99"/>
    <w:semiHidden/>
    <w:unhideWhenUsed/>
    <w:rsid w:val="002A0ED9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character" w:customStyle="1" w:styleId="cs-sublime-black-markup-keyword2">
    <w:name w:val="cs-sublime-black-markup-keyword2"/>
    <w:basedOn w:val="a2"/>
    <w:rsid w:val="002A0ED9"/>
  </w:style>
  <w:style w:type="character" w:customStyle="1" w:styleId="cs-sublime-black-markup-keyword0">
    <w:name w:val="cs-sublime-black-markup-keyword0"/>
    <w:basedOn w:val="a2"/>
    <w:rsid w:val="002A0ED9"/>
  </w:style>
  <w:style w:type="character" w:customStyle="1" w:styleId="cs-sublime-black-markup-keyword1">
    <w:name w:val="cs-sublime-black-markup-keyword1"/>
    <w:basedOn w:val="a2"/>
    <w:rsid w:val="002A0ED9"/>
  </w:style>
  <w:style w:type="character" w:customStyle="1" w:styleId="cs-sublime-black-markup-string">
    <w:name w:val="cs-sublime-black-markup-string"/>
    <w:basedOn w:val="a2"/>
    <w:rsid w:val="002A0ED9"/>
  </w:style>
  <w:style w:type="paragraph" w:styleId="af3">
    <w:name w:val="Revision"/>
    <w:hidden/>
    <w:uiPriority w:val="99"/>
    <w:semiHidden/>
    <w:rsid w:val="002A0ED9"/>
    <w:rPr>
      <w:rFonts w:ascii="바탕" w:eastAsia="MS Gothic"/>
      <w:kern w:val="2"/>
      <w:szCs w:val="24"/>
    </w:rPr>
  </w:style>
  <w:style w:type="character" w:customStyle="1" w:styleId="cs-sublime-black-common-number">
    <w:name w:val="cs-sublime-black-common-number"/>
    <w:basedOn w:val="a2"/>
    <w:rsid w:val="002A0ED9"/>
  </w:style>
  <w:style w:type="character" w:customStyle="1" w:styleId="cs-sublime-black-common-keyword1">
    <w:name w:val="cs-sublime-black-common-keyword1"/>
    <w:basedOn w:val="a2"/>
    <w:rsid w:val="002A0ED9"/>
  </w:style>
  <w:style w:type="character" w:customStyle="1" w:styleId="cs-sublime-black-common-keyword2">
    <w:name w:val="cs-sublime-black-common-keyword2"/>
    <w:basedOn w:val="a2"/>
    <w:rsid w:val="002A0ED9"/>
  </w:style>
  <w:style w:type="character" w:customStyle="1" w:styleId="cs-sublime-black-common-keyword0">
    <w:name w:val="cs-sublime-black-common-keyword0"/>
    <w:basedOn w:val="a2"/>
    <w:rsid w:val="002A0ED9"/>
  </w:style>
  <w:style w:type="character" w:customStyle="1" w:styleId="cs-sublime-black-common-comment">
    <w:name w:val="cs-sublime-black-common-comment"/>
    <w:basedOn w:val="a2"/>
    <w:rsid w:val="002A0ED9"/>
  </w:style>
  <w:style w:type="character" w:customStyle="1" w:styleId="cs-sublime-black-common-string">
    <w:name w:val="cs-sublime-black-common-string"/>
    <w:basedOn w:val="a2"/>
    <w:rsid w:val="002A0ED9"/>
  </w:style>
  <w:style w:type="paragraph" w:styleId="af4">
    <w:name w:val="Date"/>
    <w:basedOn w:val="a1"/>
    <w:next w:val="a1"/>
    <w:link w:val="Char5"/>
    <w:uiPriority w:val="99"/>
    <w:semiHidden/>
    <w:unhideWhenUsed/>
    <w:rsid w:val="002A0ED9"/>
  </w:style>
  <w:style w:type="character" w:customStyle="1" w:styleId="Char5">
    <w:name w:val="날짜 Char"/>
    <w:basedOn w:val="a2"/>
    <w:link w:val="af4"/>
    <w:uiPriority w:val="99"/>
    <w:semiHidden/>
    <w:rsid w:val="002A0ED9"/>
    <w:rPr>
      <w:rFonts w:ascii="바탕" w:eastAsia="MS Gothic"/>
      <w:kern w:val="2"/>
      <w:szCs w:val="24"/>
    </w:rPr>
  </w:style>
  <w:style w:type="character" w:customStyle="1" w:styleId="Char11">
    <w:name w:val="날짜 Char1"/>
    <w:basedOn w:val="a2"/>
    <w:uiPriority w:val="99"/>
    <w:semiHidden/>
    <w:rsid w:val="002A0ED9"/>
    <w:rPr>
      <w:rFonts w:ascii="바탕" w:eastAsia="MS Gothic"/>
      <w:kern w:val="2"/>
      <w:szCs w:val="24"/>
    </w:rPr>
  </w:style>
  <w:style w:type="character" w:customStyle="1" w:styleId="HTMLChar2">
    <w:name w:val="미리 서식이 지정된 HTML Char2"/>
    <w:basedOn w:val="a2"/>
    <w:uiPriority w:val="99"/>
    <w:rsid w:val="007D22AE"/>
    <w:rPr>
      <w:rFonts w:ascii="굴림체" w:eastAsia="굴림체" w:hAnsi="굴림체" w:cs="굴림체"/>
      <w:sz w:val="24"/>
      <w:szCs w:val="24"/>
    </w:rPr>
  </w:style>
  <w:style w:type="paragraph" w:customStyle="1" w:styleId="line8741">
    <w:name w:val="line8741"/>
    <w:basedOn w:val="a1"/>
    <w:rsid w:val="007D22AE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character" w:customStyle="1" w:styleId="Char21">
    <w:name w:val="날짜 Char2"/>
    <w:basedOn w:val="a2"/>
    <w:uiPriority w:val="99"/>
    <w:semiHidden/>
    <w:rsid w:val="007D22AE"/>
    <w:rPr>
      <w:rFonts w:ascii="바탕" w:eastAsia="MS Gothic"/>
      <w:kern w:val="2"/>
      <w:szCs w:val="24"/>
    </w:rPr>
  </w:style>
  <w:style w:type="character" w:customStyle="1" w:styleId="Char40">
    <w:name w:val="각주 텍스트 Char4"/>
    <w:basedOn w:val="a2"/>
    <w:uiPriority w:val="99"/>
    <w:semiHidden/>
    <w:rsid w:val="007D22AE"/>
    <w:rPr>
      <w:rFonts w:ascii="바탕" w:eastAsia="MS Gothic"/>
      <w:kern w:val="2"/>
      <w:szCs w:val="24"/>
    </w:rPr>
  </w:style>
  <w:style w:type="character" w:customStyle="1" w:styleId="Char110">
    <w:name w:val="각주 텍스트 Char11"/>
    <w:basedOn w:val="a2"/>
    <w:uiPriority w:val="99"/>
    <w:semiHidden/>
    <w:rsid w:val="00773616"/>
    <w:rPr>
      <w:rFonts w:ascii="바탕" w:eastAsia="MS Gothic"/>
      <w:kern w:val="2"/>
      <w:szCs w:val="24"/>
    </w:rPr>
  </w:style>
  <w:style w:type="character" w:customStyle="1" w:styleId="HTMLChar11">
    <w:name w:val="미리 서식이 지정된 HTML Char11"/>
    <w:basedOn w:val="a2"/>
    <w:uiPriority w:val="99"/>
    <w:rsid w:val="00773616"/>
    <w:rPr>
      <w:rFonts w:ascii="굴림체" w:eastAsia="굴림체" w:hAnsi="굴림체" w:cs="굴림체"/>
      <w:sz w:val="24"/>
      <w:szCs w:val="24"/>
    </w:rPr>
  </w:style>
  <w:style w:type="character" w:customStyle="1" w:styleId="Char111">
    <w:name w:val="날짜 Char11"/>
    <w:basedOn w:val="a2"/>
    <w:uiPriority w:val="99"/>
    <w:semiHidden/>
    <w:rsid w:val="00773616"/>
    <w:rPr>
      <w:rFonts w:ascii="바탕" w:eastAsia="MS Gothic"/>
      <w:kern w:val="2"/>
      <w:szCs w:val="24"/>
    </w:rPr>
  </w:style>
  <w:style w:type="character" w:customStyle="1" w:styleId="Char50">
    <w:name w:val="각주 텍스트 Char5"/>
    <w:basedOn w:val="a2"/>
    <w:uiPriority w:val="99"/>
    <w:semiHidden/>
    <w:rsid w:val="00773616"/>
    <w:rPr>
      <w:rFonts w:ascii="바탕" w:eastAsia="MS Gothic"/>
      <w:kern w:val="2"/>
      <w:szCs w:val="24"/>
    </w:rPr>
  </w:style>
  <w:style w:type="character" w:customStyle="1" w:styleId="Char6">
    <w:name w:val="각주 텍스트 Char6"/>
    <w:basedOn w:val="a2"/>
    <w:uiPriority w:val="99"/>
    <w:semiHidden/>
    <w:rsid w:val="00773616"/>
    <w:rPr>
      <w:rFonts w:ascii="바탕" w:eastAsia="MS Gothic"/>
      <w:kern w:val="2"/>
      <w:szCs w:val="24"/>
    </w:rPr>
  </w:style>
  <w:style w:type="character" w:customStyle="1" w:styleId="Char12">
    <w:name w:val="각주 텍스트 Char12"/>
    <w:basedOn w:val="a2"/>
    <w:uiPriority w:val="99"/>
    <w:semiHidden/>
    <w:rsid w:val="00773616"/>
    <w:rPr>
      <w:rFonts w:ascii="바탕" w:eastAsia="MS Gothic"/>
      <w:kern w:val="2"/>
      <w:szCs w:val="24"/>
    </w:rPr>
  </w:style>
  <w:style w:type="character" w:customStyle="1" w:styleId="Char210">
    <w:name w:val="각주 텍스트 Char21"/>
    <w:basedOn w:val="a2"/>
    <w:uiPriority w:val="99"/>
    <w:semiHidden/>
    <w:rsid w:val="00773616"/>
    <w:rPr>
      <w:rFonts w:ascii="바탕" w:eastAsia="MS Gothic"/>
      <w:kern w:val="2"/>
      <w:szCs w:val="24"/>
    </w:rPr>
  </w:style>
  <w:style w:type="character" w:customStyle="1" w:styleId="Char31">
    <w:name w:val="각주 텍스트 Char31"/>
    <w:basedOn w:val="a2"/>
    <w:uiPriority w:val="99"/>
    <w:semiHidden/>
    <w:rsid w:val="00773616"/>
    <w:rPr>
      <w:rFonts w:ascii="바탕" w:eastAsia="MS Gothic"/>
      <w:kern w:val="2"/>
      <w:szCs w:val="24"/>
    </w:rPr>
  </w:style>
  <w:style w:type="character" w:customStyle="1" w:styleId="UnresolvedMention1">
    <w:name w:val="Unresolved Mention1"/>
    <w:basedOn w:val="a2"/>
    <w:uiPriority w:val="99"/>
    <w:semiHidden/>
    <w:unhideWhenUsed/>
    <w:rsid w:val="00773616"/>
    <w:rPr>
      <w:color w:val="808080"/>
      <w:shd w:val="clear" w:color="auto" w:fill="E6E6E6"/>
    </w:rPr>
  </w:style>
  <w:style w:type="character" w:customStyle="1" w:styleId="HTMLChar3">
    <w:name w:val="미리 서식이 지정된 HTML Char3"/>
    <w:basedOn w:val="a2"/>
    <w:uiPriority w:val="99"/>
    <w:rsid w:val="00773616"/>
    <w:rPr>
      <w:rFonts w:ascii="굴림체" w:eastAsia="굴림체" w:hAnsi="굴림체" w:cs="굴림체"/>
      <w:sz w:val="24"/>
      <w:szCs w:val="24"/>
    </w:rPr>
  </w:style>
  <w:style w:type="character" w:customStyle="1" w:styleId="HTMLChar12">
    <w:name w:val="미리 서식이 지정된 HTML Char12"/>
    <w:basedOn w:val="a2"/>
    <w:uiPriority w:val="99"/>
    <w:rsid w:val="00773616"/>
    <w:rPr>
      <w:rFonts w:ascii="굴림체" w:eastAsia="굴림체" w:hAnsi="굴림체" w:cs="굴림체"/>
      <w:sz w:val="24"/>
      <w:szCs w:val="24"/>
    </w:rPr>
  </w:style>
  <w:style w:type="character" w:customStyle="1" w:styleId="nv1">
    <w:name w:val="nv1"/>
    <w:basedOn w:val="a2"/>
    <w:rsid w:val="00773616"/>
  </w:style>
  <w:style w:type="character" w:customStyle="1" w:styleId="nb1">
    <w:name w:val="nb1"/>
    <w:basedOn w:val="a2"/>
    <w:rsid w:val="00773616"/>
  </w:style>
  <w:style w:type="character" w:customStyle="1" w:styleId="o1">
    <w:name w:val="o1"/>
    <w:basedOn w:val="a2"/>
    <w:rsid w:val="00773616"/>
  </w:style>
  <w:style w:type="paragraph" w:customStyle="1" w:styleId="line8742">
    <w:name w:val="line8742"/>
    <w:basedOn w:val="a1"/>
    <w:rsid w:val="00773616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character" w:customStyle="1" w:styleId="cs-sublime-black-markup-keyword21">
    <w:name w:val="cs-sublime-black-markup-keyword21"/>
    <w:basedOn w:val="a2"/>
    <w:rsid w:val="00773616"/>
  </w:style>
  <w:style w:type="character" w:customStyle="1" w:styleId="cs-sublime-black-markup-keyword01">
    <w:name w:val="cs-sublime-black-markup-keyword01"/>
    <w:basedOn w:val="a2"/>
    <w:rsid w:val="00773616"/>
  </w:style>
  <w:style w:type="character" w:customStyle="1" w:styleId="cs-sublime-black-markup-keyword11">
    <w:name w:val="cs-sublime-black-markup-keyword11"/>
    <w:basedOn w:val="a2"/>
    <w:rsid w:val="00773616"/>
  </w:style>
  <w:style w:type="character" w:customStyle="1" w:styleId="cs-sublime-black-markup-string1">
    <w:name w:val="cs-sublime-black-markup-string1"/>
    <w:basedOn w:val="a2"/>
    <w:rsid w:val="00773616"/>
  </w:style>
  <w:style w:type="character" w:customStyle="1" w:styleId="cs-sublime-black-common-number1">
    <w:name w:val="cs-sublime-black-common-number1"/>
    <w:basedOn w:val="a2"/>
    <w:rsid w:val="00773616"/>
  </w:style>
  <w:style w:type="character" w:customStyle="1" w:styleId="cs-sublime-black-common-keyword11">
    <w:name w:val="cs-sublime-black-common-keyword11"/>
    <w:basedOn w:val="a2"/>
    <w:rsid w:val="00773616"/>
  </w:style>
  <w:style w:type="character" w:customStyle="1" w:styleId="cs-sublime-black-common-keyword21">
    <w:name w:val="cs-sublime-black-common-keyword21"/>
    <w:basedOn w:val="a2"/>
    <w:rsid w:val="00773616"/>
  </w:style>
  <w:style w:type="character" w:customStyle="1" w:styleId="cs-sublime-black-common-keyword01">
    <w:name w:val="cs-sublime-black-common-keyword01"/>
    <w:basedOn w:val="a2"/>
    <w:rsid w:val="00773616"/>
  </w:style>
  <w:style w:type="character" w:customStyle="1" w:styleId="cs-sublime-black-common-comment1">
    <w:name w:val="cs-sublime-black-common-comment1"/>
    <w:basedOn w:val="a2"/>
    <w:rsid w:val="00773616"/>
  </w:style>
  <w:style w:type="character" w:customStyle="1" w:styleId="cs-sublime-black-common-string1">
    <w:name w:val="cs-sublime-black-common-string1"/>
    <w:basedOn w:val="a2"/>
    <w:rsid w:val="00773616"/>
  </w:style>
  <w:style w:type="character" w:customStyle="1" w:styleId="Char32">
    <w:name w:val="날짜 Char3"/>
    <w:basedOn w:val="a2"/>
    <w:uiPriority w:val="99"/>
    <w:semiHidden/>
    <w:rsid w:val="00773616"/>
    <w:rPr>
      <w:rFonts w:ascii="바탕" w:eastAsia="MS Gothic"/>
      <w:kern w:val="2"/>
      <w:szCs w:val="24"/>
    </w:rPr>
  </w:style>
  <w:style w:type="character" w:customStyle="1" w:styleId="Char120">
    <w:name w:val="날짜 Char12"/>
    <w:basedOn w:val="a2"/>
    <w:uiPriority w:val="99"/>
    <w:semiHidden/>
    <w:rsid w:val="00773616"/>
    <w:rPr>
      <w:rFonts w:ascii="바탕" w:eastAsia="MS Gothic"/>
      <w:kern w:val="2"/>
      <w:szCs w:val="24"/>
    </w:rPr>
  </w:style>
  <w:style w:type="character" w:customStyle="1" w:styleId="HTMLChar21">
    <w:name w:val="미리 서식이 지정된 HTML Char21"/>
    <w:basedOn w:val="a2"/>
    <w:uiPriority w:val="99"/>
    <w:rsid w:val="00773616"/>
    <w:rPr>
      <w:rFonts w:ascii="굴림체" w:eastAsia="굴림체" w:hAnsi="굴림체" w:cs="굴림체"/>
      <w:sz w:val="24"/>
      <w:szCs w:val="24"/>
    </w:rPr>
  </w:style>
  <w:style w:type="paragraph" w:customStyle="1" w:styleId="line87411">
    <w:name w:val="line87411"/>
    <w:basedOn w:val="a1"/>
    <w:rsid w:val="00773616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character" w:customStyle="1" w:styleId="Char211">
    <w:name w:val="날짜 Char21"/>
    <w:basedOn w:val="a2"/>
    <w:uiPriority w:val="99"/>
    <w:semiHidden/>
    <w:rsid w:val="00773616"/>
    <w:rPr>
      <w:rFonts w:ascii="바탕" w:eastAsia="MS Gothic"/>
      <w:kern w:val="2"/>
      <w:szCs w:val="24"/>
    </w:rPr>
  </w:style>
  <w:style w:type="character" w:customStyle="1" w:styleId="Char41">
    <w:name w:val="각주 텍스트 Char41"/>
    <w:basedOn w:val="a2"/>
    <w:uiPriority w:val="99"/>
    <w:semiHidden/>
    <w:rsid w:val="00773616"/>
    <w:rPr>
      <w:rFonts w:ascii="바탕" w:eastAsia="MS Gothic"/>
      <w:kern w:val="2"/>
      <w:szCs w:val="24"/>
    </w:rPr>
  </w:style>
  <w:style w:type="character" w:customStyle="1" w:styleId="Char7">
    <w:name w:val="각주 텍스트 Char7"/>
    <w:basedOn w:val="a2"/>
    <w:uiPriority w:val="99"/>
    <w:semiHidden/>
    <w:rsid w:val="00773616"/>
    <w:rPr>
      <w:rFonts w:ascii="바탕" w:eastAsia="MS Gothic"/>
      <w:kern w:val="2"/>
      <w:szCs w:val="24"/>
    </w:rPr>
  </w:style>
  <w:style w:type="character" w:customStyle="1" w:styleId="Char13">
    <w:name w:val="각주 텍스트 Char13"/>
    <w:basedOn w:val="a2"/>
    <w:uiPriority w:val="99"/>
    <w:semiHidden/>
    <w:rsid w:val="00773616"/>
    <w:rPr>
      <w:rFonts w:ascii="바탕" w:eastAsia="MS Gothic"/>
      <w:kern w:val="2"/>
      <w:szCs w:val="24"/>
    </w:rPr>
  </w:style>
  <w:style w:type="character" w:customStyle="1" w:styleId="Char22">
    <w:name w:val="각주 텍스트 Char22"/>
    <w:basedOn w:val="a2"/>
    <w:uiPriority w:val="99"/>
    <w:semiHidden/>
    <w:rsid w:val="00773616"/>
    <w:rPr>
      <w:rFonts w:ascii="바탕" w:eastAsia="MS Gothic"/>
      <w:kern w:val="2"/>
      <w:szCs w:val="24"/>
    </w:rPr>
  </w:style>
  <w:style w:type="character" w:customStyle="1" w:styleId="Char320">
    <w:name w:val="각주 텍스트 Char32"/>
    <w:basedOn w:val="a2"/>
    <w:uiPriority w:val="99"/>
    <w:semiHidden/>
    <w:rsid w:val="00773616"/>
    <w:rPr>
      <w:rFonts w:ascii="바탕" w:eastAsia="MS Gothic"/>
      <w:kern w:val="2"/>
      <w:szCs w:val="24"/>
    </w:rPr>
  </w:style>
  <w:style w:type="character" w:customStyle="1" w:styleId="UnresolvedMention2">
    <w:name w:val="Unresolved Mention2"/>
    <w:basedOn w:val="a2"/>
    <w:uiPriority w:val="99"/>
    <w:semiHidden/>
    <w:unhideWhenUsed/>
    <w:rsid w:val="00773616"/>
    <w:rPr>
      <w:color w:val="808080"/>
      <w:shd w:val="clear" w:color="auto" w:fill="E6E6E6"/>
    </w:rPr>
  </w:style>
  <w:style w:type="character" w:customStyle="1" w:styleId="HTMLChar4">
    <w:name w:val="미리 서식이 지정된 HTML Char4"/>
    <w:basedOn w:val="a2"/>
    <w:uiPriority w:val="99"/>
    <w:rsid w:val="00773616"/>
    <w:rPr>
      <w:rFonts w:ascii="굴림체" w:eastAsia="굴림체" w:hAnsi="굴림체" w:cs="굴림체"/>
      <w:sz w:val="24"/>
      <w:szCs w:val="24"/>
    </w:rPr>
  </w:style>
  <w:style w:type="character" w:customStyle="1" w:styleId="HTMLChar13">
    <w:name w:val="미리 서식이 지정된 HTML Char13"/>
    <w:basedOn w:val="a2"/>
    <w:uiPriority w:val="99"/>
    <w:rsid w:val="00773616"/>
    <w:rPr>
      <w:rFonts w:ascii="굴림체" w:eastAsia="굴림체" w:hAnsi="굴림체" w:cs="굴림체"/>
      <w:sz w:val="24"/>
      <w:szCs w:val="24"/>
    </w:rPr>
  </w:style>
  <w:style w:type="character" w:customStyle="1" w:styleId="nv2">
    <w:name w:val="nv2"/>
    <w:basedOn w:val="a2"/>
    <w:rsid w:val="00773616"/>
  </w:style>
  <w:style w:type="character" w:customStyle="1" w:styleId="nb2">
    <w:name w:val="nb2"/>
    <w:basedOn w:val="a2"/>
    <w:rsid w:val="00773616"/>
  </w:style>
  <w:style w:type="character" w:customStyle="1" w:styleId="o2">
    <w:name w:val="o2"/>
    <w:basedOn w:val="a2"/>
    <w:rsid w:val="00773616"/>
  </w:style>
  <w:style w:type="paragraph" w:customStyle="1" w:styleId="line8743">
    <w:name w:val="line8743"/>
    <w:basedOn w:val="a1"/>
    <w:rsid w:val="00773616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character" w:customStyle="1" w:styleId="cs-sublime-black-markup-keyword22">
    <w:name w:val="cs-sublime-black-markup-keyword22"/>
    <w:basedOn w:val="a2"/>
    <w:rsid w:val="00773616"/>
  </w:style>
  <w:style w:type="character" w:customStyle="1" w:styleId="cs-sublime-black-markup-keyword02">
    <w:name w:val="cs-sublime-black-markup-keyword02"/>
    <w:basedOn w:val="a2"/>
    <w:rsid w:val="00773616"/>
  </w:style>
  <w:style w:type="character" w:customStyle="1" w:styleId="cs-sublime-black-markup-keyword12">
    <w:name w:val="cs-sublime-black-markup-keyword12"/>
    <w:basedOn w:val="a2"/>
    <w:rsid w:val="00773616"/>
  </w:style>
  <w:style w:type="character" w:customStyle="1" w:styleId="cs-sublime-black-markup-string2">
    <w:name w:val="cs-sublime-black-markup-string2"/>
    <w:basedOn w:val="a2"/>
    <w:rsid w:val="00773616"/>
  </w:style>
  <w:style w:type="character" w:customStyle="1" w:styleId="cs-sublime-black-common-number2">
    <w:name w:val="cs-sublime-black-common-number2"/>
    <w:basedOn w:val="a2"/>
    <w:rsid w:val="00773616"/>
  </w:style>
  <w:style w:type="character" w:customStyle="1" w:styleId="cs-sublime-black-common-keyword12">
    <w:name w:val="cs-sublime-black-common-keyword12"/>
    <w:basedOn w:val="a2"/>
    <w:rsid w:val="00773616"/>
  </w:style>
  <w:style w:type="character" w:customStyle="1" w:styleId="cs-sublime-black-common-keyword22">
    <w:name w:val="cs-sublime-black-common-keyword22"/>
    <w:basedOn w:val="a2"/>
    <w:rsid w:val="00773616"/>
  </w:style>
  <w:style w:type="character" w:customStyle="1" w:styleId="cs-sublime-black-common-keyword02">
    <w:name w:val="cs-sublime-black-common-keyword02"/>
    <w:basedOn w:val="a2"/>
    <w:rsid w:val="00773616"/>
  </w:style>
  <w:style w:type="character" w:customStyle="1" w:styleId="cs-sublime-black-common-comment2">
    <w:name w:val="cs-sublime-black-common-comment2"/>
    <w:basedOn w:val="a2"/>
    <w:rsid w:val="00773616"/>
  </w:style>
  <w:style w:type="character" w:customStyle="1" w:styleId="cs-sublime-black-common-string2">
    <w:name w:val="cs-sublime-black-common-string2"/>
    <w:basedOn w:val="a2"/>
    <w:rsid w:val="00773616"/>
  </w:style>
  <w:style w:type="character" w:customStyle="1" w:styleId="Char42">
    <w:name w:val="날짜 Char4"/>
    <w:basedOn w:val="a2"/>
    <w:uiPriority w:val="99"/>
    <w:semiHidden/>
    <w:rsid w:val="00773616"/>
    <w:rPr>
      <w:rFonts w:ascii="바탕" w:eastAsia="MS Gothic"/>
      <w:kern w:val="2"/>
      <w:szCs w:val="24"/>
    </w:rPr>
  </w:style>
  <w:style w:type="character" w:customStyle="1" w:styleId="Char130">
    <w:name w:val="날짜 Char13"/>
    <w:basedOn w:val="a2"/>
    <w:uiPriority w:val="99"/>
    <w:semiHidden/>
    <w:rsid w:val="00773616"/>
    <w:rPr>
      <w:rFonts w:ascii="바탕" w:eastAsia="MS Gothic"/>
      <w:kern w:val="2"/>
      <w:szCs w:val="24"/>
    </w:rPr>
  </w:style>
  <w:style w:type="character" w:customStyle="1" w:styleId="HTMLChar22">
    <w:name w:val="미리 서식이 지정된 HTML Char22"/>
    <w:basedOn w:val="a2"/>
    <w:uiPriority w:val="99"/>
    <w:rsid w:val="00773616"/>
    <w:rPr>
      <w:rFonts w:ascii="굴림체" w:eastAsia="굴림체" w:hAnsi="굴림체" w:cs="굴림체"/>
      <w:sz w:val="24"/>
      <w:szCs w:val="24"/>
    </w:rPr>
  </w:style>
  <w:style w:type="paragraph" w:customStyle="1" w:styleId="line87412">
    <w:name w:val="line87412"/>
    <w:basedOn w:val="a1"/>
    <w:rsid w:val="00773616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character" w:customStyle="1" w:styleId="Char220">
    <w:name w:val="날짜 Char22"/>
    <w:basedOn w:val="a2"/>
    <w:uiPriority w:val="99"/>
    <w:semiHidden/>
    <w:rsid w:val="00773616"/>
    <w:rPr>
      <w:rFonts w:ascii="바탕" w:eastAsia="MS Gothic"/>
      <w:kern w:val="2"/>
      <w:szCs w:val="24"/>
    </w:rPr>
  </w:style>
  <w:style w:type="character" w:customStyle="1" w:styleId="Char420">
    <w:name w:val="각주 텍스트 Char42"/>
    <w:basedOn w:val="a2"/>
    <w:uiPriority w:val="99"/>
    <w:semiHidden/>
    <w:rsid w:val="00773616"/>
    <w:rPr>
      <w:rFonts w:ascii="바탕" w:eastAsia="MS Gothic"/>
      <w:kern w:val="2"/>
      <w:szCs w:val="24"/>
    </w:rPr>
  </w:style>
  <w:style w:type="character" w:customStyle="1" w:styleId="Char14">
    <w:name w:val="각주 텍스트 Char14"/>
    <w:basedOn w:val="a2"/>
    <w:uiPriority w:val="99"/>
    <w:semiHidden/>
    <w:rsid w:val="00773616"/>
    <w:rPr>
      <w:rFonts w:ascii="바탕" w:eastAsia="MS Gothic"/>
      <w:kern w:val="2"/>
      <w:szCs w:val="24"/>
    </w:rPr>
  </w:style>
  <w:style w:type="character" w:customStyle="1" w:styleId="Char23">
    <w:name w:val="각주 텍스트 Char23"/>
    <w:basedOn w:val="a2"/>
    <w:uiPriority w:val="99"/>
    <w:semiHidden/>
    <w:rsid w:val="00773616"/>
    <w:rPr>
      <w:rFonts w:ascii="바탕" w:eastAsia="MS Gothic"/>
      <w:kern w:val="2"/>
      <w:szCs w:val="24"/>
    </w:rPr>
  </w:style>
  <w:style w:type="character" w:customStyle="1" w:styleId="Char33">
    <w:name w:val="각주 텍스트 Char33"/>
    <w:basedOn w:val="a2"/>
    <w:uiPriority w:val="99"/>
    <w:semiHidden/>
    <w:rsid w:val="00773616"/>
    <w:rPr>
      <w:rFonts w:ascii="바탕" w:eastAsia="MS Gothic"/>
      <w:kern w:val="2"/>
      <w:szCs w:val="24"/>
    </w:rPr>
  </w:style>
  <w:style w:type="character" w:customStyle="1" w:styleId="UnresolvedMention3">
    <w:name w:val="Unresolved Mention3"/>
    <w:basedOn w:val="a2"/>
    <w:uiPriority w:val="99"/>
    <w:semiHidden/>
    <w:unhideWhenUsed/>
    <w:rsid w:val="00773616"/>
    <w:rPr>
      <w:color w:val="808080"/>
      <w:shd w:val="clear" w:color="auto" w:fill="E6E6E6"/>
    </w:rPr>
  </w:style>
  <w:style w:type="character" w:customStyle="1" w:styleId="HTMLChar5">
    <w:name w:val="미리 서식이 지정된 HTML Char5"/>
    <w:basedOn w:val="a2"/>
    <w:uiPriority w:val="99"/>
    <w:rsid w:val="00773616"/>
    <w:rPr>
      <w:rFonts w:ascii="굴림체" w:eastAsia="굴림체" w:hAnsi="굴림체" w:cs="굴림체"/>
      <w:sz w:val="24"/>
      <w:szCs w:val="24"/>
    </w:rPr>
  </w:style>
  <w:style w:type="character" w:customStyle="1" w:styleId="HTMLChar14">
    <w:name w:val="미리 서식이 지정된 HTML Char14"/>
    <w:basedOn w:val="a2"/>
    <w:uiPriority w:val="99"/>
    <w:rsid w:val="00773616"/>
    <w:rPr>
      <w:rFonts w:ascii="굴림체" w:eastAsia="굴림체" w:hAnsi="굴림체" w:cs="굴림체"/>
      <w:sz w:val="24"/>
      <w:szCs w:val="24"/>
    </w:rPr>
  </w:style>
  <w:style w:type="character" w:customStyle="1" w:styleId="nv3">
    <w:name w:val="nv3"/>
    <w:basedOn w:val="a2"/>
    <w:rsid w:val="00773616"/>
  </w:style>
  <w:style w:type="character" w:customStyle="1" w:styleId="nb3">
    <w:name w:val="nb3"/>
    <w:basedOn w:val="a2"/>
    <w:rsid w:val="00773616"/>
  </w:style>
  <w:style w:type="character" w:customStyle="1" w:styleId="o3">
    <w:name w:val="o3"/>
    <w:basedOn w:val="a2"/>
    <w:rsid w:val="00773616"/>
  </w:style>
  <w:style w:type="paragraph" w:customStyle="1" w:styleId="line8744">
    <w:name w:val="line8744"/>
    <w:basedOn w:val="a1"/>
    <w:rsid w:val="00773616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character" w:customStyle="1" w:styleId="cs-sublime-black-markup-keyword23">
    <w:name w:val="cs-sublime-black-markup-keyword23"/>
    <w:basedOn w:val="a2"/>
    <w:rsid w:val="00773616"/>
  </w:style>
  <w:style w:type="character" w:customStyle="1" w:styleId="cs-sublime-black-markup-keyword03">
    <w:name w:val="cs-sublime-black-markup-keyword03"/>
    <w:basedOn w:val="a2"/>
    <w:rsid w:val="00773616"/>
  </w:style>
  <w:style w:type="character" w:customStyle="1" w:styleId="cs-sublime-black-markup-keyword13">
    <w:name w:val="cs-sublime-black-markup-keyword13"/>
    <w:basedOn w:val="a2"/>
    <w:rsid w:val="00773616"/>
  </w:style>
  <w:style w:type="character" w:customStyle="1" w:styleId="cs-sublime-black-markup-string3">
    <w:name w:val="cs-sublime-black-markup-string3"/>
    <w:basedOn w:val="a2"/>
    <w:rsid w:val="00773616"/>
  </w:style>
  <w:style w:type="character" w:customStyle="1" w:styleId="cs-sublime-black-common-number3">
    <w:name w:val="cs-sublime-black-common-number3"/>
    <w:basedOn w:val="a2"/>
    <w:rsid w:val="00773616"/>
  </w:style>
  <w:style w:type="character" w:customStyle="1" w:styleId="cs-sublime-black-common-keyword13">
    <w:name w:val="cs-sublime-black-common-keyword13"/>
    <w:basedOn w:val="a2"/>
    <w:rsid w:val="00773616"/>
  </w:style>
  <w:style w:type="character" w:customStyle="1" w:styleId="cs-sublime-black-common-keyword23">
    <w:name w:val="cs-sublime-black-common-keyword23"/>
    <w:basedOn w:val="a2"/>
    <w:rsid w:val="00773616"/>
  </w:style>
  <w:style w:type="character" w:customStyle="1" w:styleId="cs-sublime-black-common-keyword03">
    <w:name w:val="cs-sublime-black-common-keyword03"/>
    <w:basedOn w:val="a2"/>
    <w:rsid w:val="00773616"/>
  </w:style>
  <w:style w:type="character" w:customStyle="1" w:styleId="cs-sublime-black-common-comment3">
    <w:name w:val="cs-sublime-black-common-comment3"/>
    <w:basedOn w:val="a2"/>
    <w:rsid w:val="00773616"/>
  </w:style>
  <w:style w:type="character" w:customStyle="1" w:styleId="cs-sublime-black-common-string3">
    <w:name w:val="cs-sublime-black-common-string3"/>
    <w:basedOn w:val="a2"/>
    <w:rsid w:val="00773616"/>
  </w:style>
  <w:style w:type="character" w:customStyle="1" w:styleId="Char51">
    <w:name w:val="날짜 Char5"/>
    <w:basedOn w:val="a2"/>
    <w:uiPriority w:val="99"/>
    <w:semiHidden/>
    <w:rsid w:val="00773616"/>
    <w:rPr>
      <w:rFonts w:ascii="바탕" w:eastAsia="MS Gothic"/>
      <w:kern w:val="2"/>
      <w:szCs w:val="24"/>
    </w:rPr>
  </w:style>
  <w:style w:type="character" w:customStyle="1" w:styleId="Char140">
    <w:name w:val="날짜 Char14"/>
    <w:basedOn w:val="a2"/>
    <w:uiPriority w:val="99"/>
    <w:semiHidden/>
    <w:rsid w:val="00773616"/>
    <w:rPr>
      <w:rFonts w:ascii="바탕" w:eastAsia="MS Gothic"/>
      <w:kern w:val="2"/>
      <w:szCs w:val="24"/>
    </w:rPr>
  </w:style>
  <w:style w:type="character" w:customStyle="1" w:styleId="HTMLChar23">
    <w:name w:val="미리 서식이 지정된 HTML Char23"/>
    <w:basedOn w:val="a2"/>
    <w:uiPriority w:val="99"/>
    <w:rsid w:val="00773616"/>
    <w:rPr>
      <w:rFonts w:ascii="굴림체" w:eastAsia="굴림체" w:hAnsi="굴림체" w:cs="굴림체"/>
      <w:sz w:val="24"/>
      <w:szCs w:val="24"/>
    </w:rPr>
  </w:style>
  <w:style w:type="paragraph" w:customStyle="1" w:styleId="line87413">
    <w:name w:val="line87413"/>
    <w:basedOn w:val="a1"/>
    <w:rsid w:val="00773616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character" w:customStyle="1" w:styleId="Char230">
    <w:name w:val="날짜 Char23"/>
    <w:basedOn w:val="a2"/>
    <w:uiPriority w:val="99"/>
    <w:semiHidden/>
    <w:rsid w:val="00773616"/>
    <w:rPr>
      <w:rFonts w:ascii="바탕" w:eastAsia="MS Gothic"/>
      <w:kern w:val="2"/>
      <w:szCs w:val="24"/>
    </w:rPr>
  </w:style>
  <w:style w:type="character" w:customStyle="1" w:styleId="Char43">
    <w:name w:val="각주 텍스트 Char43"/>
    <w:basedOn w:val="a2"/>
    <w:uiPriority w:val="99"/>
    <w:semiHidden/>
    <w:rsid w:val="00773616"/>
    <w:rPr>
      <w:rFonts w:ascii="바탕" w:eastAsia="MS Gothic"/>
      <w:kern w:val="2"/>
      <w:szCs w:val="24"/>
    </w:rPr>
  </w:style>
  <w:style w:type="character" w:customStyle="1" w:styleId="Char15">
    <w:name w:val="각주 텍스트 Char15"/>
    <w:basedOn w:val="a2"/>
    <w:uiPriority w:val="99"/>
    <w:semiHidden/>
    <w:rsid w:val="00773616"/>
    <w:rPr>
      <w:rFonts w:ascii="바탕" w:eastAsia="MS Gothic"/>
      <w:kern w:val="2"/>
      <w:szCs w:val="24"/>
    </w:rPr>
  </w:style>
  <w:style w:type="character" w:customStyle="1" w:styleId="Char24">
    <w:name w:val="각주 텍스트 Char24"/>
    <w:basedOn w:val="a2"/>
    <w:uiPriority w:val="99"/>
    <w:semiHidden/>
    <w:rsid w:val="00773616"/>
    <w:rPr>
      <w:rFonts w:ascii="바탕" w:eastAsia="MS Gothic"/>
      <w:kern w:val="2"/>
      <w:szCs w:val="24"/>
    </w:rPr>
  </w:style>
  <w:style w:type="character" w:customStyle="1" w:styleId="Char34">
    <w:name w:val="각주 텍스트 Char34"/>
    <w:basedOn w:val="a2"/>
    <w:uiPriority w:val="99"/>
    <w:semiHidden/>
    <w:rsid w:val="00773616"/>
    <w:rPr>
      <w:rFonts w:ascii="바탕" w:eastAsia="MS Gothic"/>
      <w:kern w:val="2"/>
      <w:szCs w:val="24"/>
    </w:rPr>
  </w:style>
  <w:style w:type="character" w:customStyle="1" w:styleId="UnresolvedMention4">
    <w:name w:val="Unresolved Mention4"/>
    <w:basedOn w:val="a2"/>
    <w:uiPriority w:val="99"/>
    <w:semiHidden/>
    <w:unhideWhenUsed/>
    <w:rsid w:val="00773616"/>
    <w:rPr>
      <w:color w:val="808080"/>
      <w:shd w:val="clear" w:color="auto" w:fill="E6E6E6"/>
    </w:rPr>
  </w:style>
  <w:style w:type="character" w:customStyle="1" w:styleId="HTMLChar6">
    <w:name w:val="미리 서식이 지정된 HTML Char6"/>
    <w:basedOn w:val="a2"/>
    <w:uiPriority w:val="99"/>
    <w:rsid w:val="00773616"/>
    <w:rPr>
      <w:rFonts w:ascii="굴림체" w:eastAsia="굴림체" w:hAnsi="굴림체" w:cs="굴림체"/>
      <w:sz w:val="24"/>
      <w:szCs w:val="24"/>
    </w:rPr>
  </w:style>
  <w:style w:type="character" w:customStyle="1" w:styleId="HTMLChar15">
    <w:name w:val="미리 서식이 지정된 HTML Char15"/>
    <w:basedOn w:val="a2"/>
    <w:uiPriority w:val="99"/>
    <w:rsid w:val="00773616"/>
    <w:rPr>
      <w:rFonts w:ascii="굴림체" w:eastAsia="굴림체" w:hAnsi="굴림체" w:cs="굴림체"/>
      <w:sz w:val="24"/>
      <w:szCs w:val="24"/>
    </w:rPr>
  </w:style>
  <w:style w:type="character" w:customStyle="1" w:styleId="nv4">
    <w:name w:val="nv4"/>
    <w:basedOn w:val="a2"/>
    <w:rsid w:val="00773616"/>
  </w:style>
  <w:style w:type="character" w:customStyle="1" w:styleId="nb4">
    <w:name w:val="nb4"/>
    <w:basedOn w:val="a2"/>
    <w:rsid w:val="00773616"/>
  </w:style>
  <w:style w:type="character" w:customStyle="1" w:styleId="o4">
    <w:name w:val="o4"/>
    <w:basedOn w:val="a2"/>
    <w:rsid w:val="00773616"/>
  </w:style>
  <w:style w:type="paragraph" w:customStyle="1" w:styleId="line8745">
    <w:name w:val="line8745"/>
    <w:basedOn w:val="a1"/>
    <w:rsid w:val="00773616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character" w:customStyle="1" w:styleId="cs-sublime-black-markup-keyword24">
    <w:name w:val="cs-sublime-black-markup-keyword24"/>
    <w:basedOn w:val="a2"/>
    <w:rsid w:val="00773616"/>
  </w:style>
  <w:style w:type="character" w:customStyle="1" w:styleId="cs-sublime-black-markup-keyword04">
    <w:name w:val="cs-sublime-black-markup-keyword04"/>
    <w:basedOn w:val="a2"/>
    <w:rsid w:val="00773616"/>
  </w:style>
  <w:style w:type="character" w:customStyle="1" w:styleId="cs-sublime-black-markup-keyword14">
    <w:name w:val="cs-sublime-black-markup-keyword14"/>
    <w:basedOn w:val="a2"/>
    <w:rsid w:val="00773616"/>
  </w:style>
  <w:style w:type="character" w:customStyle="1" w:styleId="cs-sublime-black-markup-string4">
    <w:name w:val="cs-sublime-black-markup-string4"/>
    <w:basedOn w:val="a2"/>
    <w:rsid w:val="00773616"/>
  </w:style>
  <w:style w:type="character" w:customStyle="1" w:styleId="cs-sublime-black-common-number4">
    <w:name w:val="cs-sublime-black-common-number4"/>
    <w:basedOn w:val="a2"/>
    <w:rsid w:val="00773616"/>
  </w:style>
  <w:style w:type="character" w:customStyle="1" w:styleId="cs-sublime-black-common-keyword14">
    <w:name w:val="cs-sublime-black-common-keyword14"/>
    <w:basedOn w:val="a2"/>
    <w:rsid w:val="00773616"/>
  </w:style>
  <w:style w:type="character" w:customStyle="1" w:styleId="cs-sublime-black-common-keyword24">
    <w:name w:val="cs-sublime-black-common-keyword24"/>
    <w:basedOn w:val="a2"/>
    <w:rsid w:val="00773616"/>
  </w:style>
  <w:style w:type="character" w:customStyle="1" w:styleId="cs-sublime-black-common-keyword04">
    <w:name w:val="cs-sublime-black-common-keyword04"/>
    <w:basedOn w:val="a2"/>
    <w:rsid w:val="00773616"/>
  </w:style>
  <w:style w:type="character" w:customStyle="1" w:styleId="cs-sublime-black-common-comment4">
    <w:name w:val="cs-sublime-black-common-comment4"/>
    <w:basedOn w:val="a2"/>
    <w:rsid w:val="00773616"/>
  </w:style>
  <w:style w:type="character" w:customStyle="1" w:styleId="cs-sublime-black-common-string4">
    <w:name w:val="cs-sublime-black-common-string4"/>
    <w:basedOn w:val="a2"/>
    <w:rsid w:val="00773616"/>
  </w:style>
  <w:style w:type="character" w:customStyle="1" w:styleId="Char60">
    <w:name w:val="날짜 Char6"/>
    <w:basedOn w:val="a2"/>
    <w:uiPriority w:val="99"/>
    <w:semiHidden/>
    <w:rsid w:val="00773616"/>
    <w:rPr>
      <w:rFonts w:ascii="바탕" w:eastAsia="MS Gothic"/>
      <w:kern w:val="2"/>
      <w:szCs w:val="24"/>
    </w:rPr>
  </w:style>
  <w:style w:type="character" w:customStyle="1" w:styleId="Char150">
    <w:name w:val="날짜 Char15"/>
    <w:basedOn w:val="a2"/>
    <w:uiPriority w:val="99"/>
    <w:semiHidden/>
    <w:rsid w:val="00773616"/>
    <w:rPr>
      <w:rFonts w:ascii="바탕" w:eastAsia="MS Gothic"/>
      <w:kern w:val="2"/>
      <w:szCs w:val="24"/>
    </w:rPr>
  </w:style>
  <w:style w:type="character" w:customStyle="1" w:styleId="HTMLChar24">
    <w:name w:val="미리 서식이 지정된 HTML Char24"/>
    <w:basedOn w:val="a2"/>
    <w:uiPriority w:val="99"/>
    <w:rsid w:val="00773616"/>
    <w:rPr>
      <w:rFonts w:ascii="굴림체" w:eastAsia="굴림체" w:hAnsi="굴림체" w:cs="굴림체"/>
      <w:sz w:val="24"/>
      <w:szCs w:val="24"/>
    </w:rPr>
  </w:style>
  <w:style w:type="paragraph" w:customStyle="1" w:styleId="line87414">
    <w:name w:val="line87414"/>
    <w:basedOn w:val="a1"/>
    <w:rsid w:val="00773616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character" w:customStyle="1" w:styleId="Char240">
    <w:name w:val="날짜 Char24"/>
    <w:basedOn w:val="a2"/>
    <w:uiPriority w:val="99"/>
    <w:semiHidden/>
    <w:rsid w:val="00773616"/>
    <w:rPr>
      <w:rFonts w:ascii="바탕" w:eastAsia="MS Gothic"/>
      <w:kern w:val="2"/>
      <w:szCs w:val="24"/>
    </w:rPr>
  </w:style>
  <w:style w:type="character" w:customStyle="1" w:styleId="Char44">
    <w:name w:val="각주 텍스트 Char44"/>
    <w:basedOn w:val="a2"/>
    <w:uiPriority w:val="99"/>
    <w:semiHidden/>
    <w:rsid w:val="00773616"/>
    <w:rPr>
      <w:rFonts w:ascii="바탕" w:eastAsia="MS Gothic"/>
      <w:kern w:val="2"/>
      <w:szCs w:val="24"/>
    </w:rPr>
  </w:style>
  <w:style w:type="character" w:customStyle="1" w:styleId="UnresolvedMention5">
    <w:name w:val="Unresolved Mention5"/>
    <w:basedOn w:val="a2"/>
    <w:uiPriority w:val="99"/>
    <w:semiHidden/>
    <w:unhideWhenUsed/>
    <w:rsid w:val="00773616"/>
    <w:rPr>
      <w:color w:val="808080"/>
      <w:shd w:val="clear" w:color="auto" w:fill="E6E6E6"/>
    </w:rPr>
  </w:style>
  <w:style w:type="character" w:customStyle="1" w:styleId="HTMLChar7">
    <w:name w:val="미리 서식이 지정된 HTML Char7"/>
    <w:basedOn w:val="a2"/>
    <w:uiPriority w:val="99"/>
    <w:rsid w:val="00773616"/>
    <w:rPr>
      <w:rFonts w:ascii="굴림체" w:eastAsia="굴림체" w:hAnsi="굴림체" w:cs="굴림체"/>
      <w:sz w:val="24"/>
      <w:szCs w:val="24"/>
    </w:rPr>
  </w:style>
  <w:style w:type="character" w:customStyle="1" w:styleId="nv5">
    <w:name w:val="nv5"/>
    <w:basedOn w:val="a2"/>
    <w:rsid w:val="00773616"/>
  </w:style>
  <w:style w:type="character" w:customStyle="1" w:styleId="nb5">
    <w:name w:val="nb5"/>
    <w:basedOn w:val="a2"/>
    <w:rsid w:val="00773616"/>
  </w:style>
  <w:style w:type="character" w:customStyle="1" w:styleId="o5">
    <w:name w:val="o5"/>
    <w:basedOn w:val="a2"/>
    <w:rsid w:val="00773616"/>
  </w:style>
  <w:style w:type="paragraph" w:customStyle="1" w:styleId="line8746">
    <w:name w:val="line8746"/>
    <w:basedOn w:val="a1"/>
    <w:rsid w:val="00773616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character" w:customStyle="1" w:styleId="cs-sublime-black-markup-keyword25">
    <w:name w:val="cs-sublime-black-markup-keyword25"/>
    <w:basedOn w:val="a2"/>
    <w:rsid w:val="00773616"/>
  </w:style>
  <w:style w:type="character" w:customStyle="1" w:styleId="cs-sublime-black-markup-keyword05">
    <w:name w:val="cs-sublime-black-markup-keyword05"/>
    <w:basedOn w:val="a2"/>
    <w:rsid w:val="00773616"/>
  </w:style>
  <w:style w:type="character" w:customStyle="1" w:styleId="cs-sublime-black-markup-keyword15">
    <w:name w:val="cs-sublime-black-markup-keyword15"/>
    <w:basedOn w:val="a2"/>
    <w:rsid w:val="00773616"/>
  </w:style>
  <w:style w:type="character" w:customStyle="1" w:styleId="cs-sublime-black-markup-string5">
    <w:name w:val="cs-sublime-black-markup-string5"/>
    <w:basedOn w:val="a2"/>
    <w:rsid w:val="00773616"/>
  </w:style>
  <w:style w:type="character" w:customStyle="1" w:styleId="cs-sublime-black-common-number5">
    <w:name w:val="cs-sublime-black-common-number5"/>
    <w:basedOn w:val="a2"/>
    <w:rsid w:val="00773616"/>
  </w:style>
  <w:style w:type="character" w:customStyle="1" w:styleId="cs-sublime-black-common-keyword15">
    <w:name w:val="cs-sublime-black-common-keyword15"/>
    <w:basedOn w:val="a2"/>
    <w:rsid w:val="00773616"/>
  </w:style>
  <w:style w:type="character" w:customStyle="1" w:styleId="cs-sublime-black-common-keyword25">
    <w:name w:val="cs-sublime-black-common-keyword25"/>
    <w:basedOn w:val="a2"/>
    <w:rsid w:val="00773616"/>
  </w:style>
  <w:style w:type="character" w:customStyle="1" w:styleId="cs-sublime-black-common-keyword05">
    <w:name w:val="cs-sublime-black-common-keyword05"/>
    <w:basedOn w:val="a2"/>
    <w:rsid w:val="00773616"/>
  </w:style>
  <w:style w:type="character" w:customStyle="1" w:styleId="cs-sublime-black-common-comment5">
    <w:name w:val="cs-sublime-black-common-comment5"/>
    <w:basedOn w:val="a2"/>
    <w:rsid w:val="00773616"/>
  </w:style>
  <w:style w:type="character" w:customStyle="1" w:styleId="cs-sublime-black-common-string5">
    <w:name w:val="cs-sublime-black-common-string5"/>
    <w:basedOn w:val="a2"/>
    <w:rsid w:val="00773616"/>
  </w:style>
  <w:style w:type="character" w:customStyle="1" w:styleId="Char70">
    <w:name w:val="날짜 Char7"/>
    <w:basedOn w:val="a2"/>
    <w:uiPriority w:val="99"/>
    <w:semiHidden/>
    <w:rsid w:val="00773616"/>
    <w:rPr>
      <w:rFonts w:ascii="바탕" w:eastAsia="MS Gothic"/>
      <w:kern w:val="2"/>
      <w:szCs w:val="24"/>
    </w:rPr>
  </w:style>
  <w:style w:type="character" w:customStyle="1" w:styleId="Char8">
    <w:name w:val="각주 텍스트 Char8"/>
    <w:basedOn w:val="a2"/>
    <w:uiPriority w:val="99"/>
    <w:semiHidden/>
    <w:rsid w:val="00773616"/>
    <w:rPr>
      <w:rFonts w:ascii="바탕" w:eastAsia="MS Gothic"/>
      <w:kern w:val="2"/>
      <w:szCs w:val="24"/>
    </w:rPr>
  </w:style>
  <w:style w:type="character" w:customStyle="1" w:styleId="Char16">
    <w:name w:val="각주 텍스트 Char16"/>
    <w:basedOn w:val="a2"/>
    <w:uiPriority w:val="99"/>
    <w:semiHidden/>
    <w:rsid w:val="00773616"/>
    <w:rPr>
      <w:rFonts w:ascii="바탕" w:eastAsia="MS Gothic"/>
      <w:kern w:val="2"/>
      <w:szCs w:val="24"/>
    </w:rPr>
  </w:style>
  <w:style w:type="character" w:customStyle="1" w:styleId="Char25">
    <w:name w:val="각주 텍스트 Char25"/>
    <w:basedOn w:val="a2"/>
    <w:uiPriority w:val="99"/>
    <w:semiHidden/>
    <w:rsid w:val="00773616"/>
    <w:rPr>
      <w:rFonts w:ascii="바탕" w:eastAsia="MS Gothic"/>
      <w:kern w:val="2"/>
      <w:szCs w:val="24"/>
    </w:rPr>
  </w:style>
  <w:style w:type="character" w:customStyle="1" w:styleId="Char35">
    <w:name w:val="각주 텍스트 Char35"/>
    <w:basedOn w:val="a2"/>
    <w:uiPriority w:val="99"/>
    <w:semiHidden/>
    <w:rsid w:val="00773616"/>
    <w:rPr>
      <w:rFonts w:ascii="바탕" w:eastAsia="MS Gothic"/>
      <w:kern w:val="2"/>
      <w:szCs w:val="24"/>
    </w:rPr>
  </w:style>
  <w:style w:type="character" w:customStyle="1" w:styleId="HTMLChar16">
    <w:name w:val="미리 서식이 지정된 HTML Char16"/>
    <w:basedOn w:val="a2"/>
    <w:uiPriority w:val="99"/>
    <w:rsid w:val="00773616"/>
    <w:rPr>
      <w:rFonts w:ascii="굴림체" w:eastAsia="굴림체" w:hAnsi="굴림체" w:cs="굴림체"/>
      <w:sz w:val="24"/>
      <w:szCs w:val="24"/>
    </w:rPr>
  </w:style>
  <w:style w:type="character" w:customStyle="1" w:styleId="Char160">
    <w:name w:val="날짜 Char16"/>
    <w:basedOn w:val="a2"/>
    <w:uiPriority w:val="99"/>
    <w:semiHidden/>
    <w:rsid w:val="00773616"/>
    <w:rPr>
      <w:rFonts w:ascii="바탕" w:eastAsia="MS Gothic"/>
      <w:kern w:val="2"/>
      <w:szCs w:val="24"/>
    </w:rPr>
  </w:style>
  <w:style w:type="character" w:customStyle="1" w:styleId="HTMLChar25">
    <w:name w:val="미리 서식이 지정된 HTML Char25"/>
    <w:basedOn w:val="a2"/>
    <w:uiPriority w:val="99"/>
    <w:rsid w:val="00773616"/>
    <w:rPr>
      <w:rFonts w:ascii="굴림체" w:eastAsia="굴림체" w:hAnsi="굴림체" w:cs="굴림체"/>
      <w:sz w:val="24"/>
      <w:szCs w:val="24"/>
    </w:rPr>
  </w:style>
  <w:style w:type="paragraph" w:customStyle="1" w:styleId="line87415">
    <w:name w:val="line87415"/>
    <w:basedOn w:val="a1"/>
    <w:rsid w:val="00773616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character" w:customStyle="1" w:styleId="Char250">
    <w:name w:val="날짜 Char25"/>
    <w:basedOn w:val="a2"/>
    <w:uiPriority w:val="99"/>
    <w:semiHidden/>
    <w:rsid w:val="00773616"/>
    <w:rPr>
      <w:rFonts w:ascii="바탕" w:eastAsia="MS Gothic"/>
      <w:kern w:val="2"/>
      <w:szCs w:val="24"/>
    </w:rPr>
  </w:style>
  <w:style w:type="character" w:customStyle="1" w:styleId="Char45">
    <w:name w:val="각주 텍스트 Char45"/>
    <w:basedOn w:val="a2"/>
    <w:uiPriority w:val="99"/>
    <w:semiHidden/>
    <w:rsid w:val="00773616"/>
    <w:rPr>
      <w:rFonts w:ascii="바탕" w:eastAsia="MS Gothic"/>
      <w:kern w:val="2"/>
      <w:szCs w:val="24"/>
    </w:rPr>
  </w:style>
  <w:style w:type="paragraph" w:customStyle="1" w:styleId="12">
    <w:name w:val="본문1"/>
    <w:basedOn w:val="a1"/>
    <w:link w:val="1Char0"/>
    <w:qFormat/>
    <w:rsid w:val="00EC4285"/>
    <w:pPr>
      <w:snapToGrid w:val="0"/>
      <w:spacing w:after="120"/>
      <w:ind w:firstLine="238"/>
    </w:pPr>
    <w:rPr>
      <w:rFonts w:ascii="함초롬바탕" w:eastAsia="함초롬바탕" w:hAnsi="함초롬바탕"/>
      <w:sz w:val="22"/>
      <w:szCs w:val="22"/>
    </w:rPr>
  </w:style>
  <w:style w:type="character" w:customStyle="1" w:styleId="1Char0">
    <w:name w:val="본문1 Char"/>
    <w:basedOn w:val="a2"/>
    <w:link w:val="12"/>
    <w:rsid w:val="00EC4285"/>
    <w:rPr>
      <w:rFonts w:ascii="함초롬바탕" w:eastAsia="함초롬바탕" w:hAnsi="함초롬바탕"/>
      <w:kern w:val="2"/>
      <w:sz w:val="22"/>
      <w:szCs w:val="22"/>
    </w:rPr>
  </w:style>
  <w:style w:type="paragraph" w:customStyle="1" w:styleId="a0">
    <w:name w:val="실험내용"/>
    <w:basedOn w:val="a"/>
    <w:qFormat/>
    <w:rsid w:val="00306DEF"/>
    <w:pPr>
      <w:numPr>
        <w:numId w:val="10"/>
      </w:numPr>
      <w:snapToGrid/>
      <w:spacing w:after="200" w:line="276" w:lineRule="auto"/>
    </w:pPr>
    <w:rPr>
      <w:rFonts w:asciiTheme="minorHAnsi" w:eastAsiaTheme="minorHAnsi" w:hAnsiTheme="minorHAnsi" w:cs="Times New Roman"/>
      <w:sz w:val="20"/>
      <w:szCs w:val="24"/>
    </w:rPr>
  </w:style>
  <w:style w:type="character" w:styleId="af5">
    <w:name w:val="Unresolved Mention"/>
    <w:basedOn w:val="a2"/>
    <w:uiPriority w:val="99"/>
    <w:semiHidden/>
    <w:unhideWhenUsed/>
    <w:rsid w:val="00D02D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443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Young\Application%20Data\Microsoft\Templates\young_book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335824-D3E2-4107-9E29-A80F811888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C:\Documents and Settings\Young\Application Data\Microsoft\Templates\young_book.dot</Template>
  <TotalTime>0</TotalTime>
  <Pages>2</Pages>
  <Words>186</Words>
  <Characters>1063</Characters>
  <Application>Microsoft Office Word</Application>
  <DocSecurity>0</DocSecurity>
  <Lines>8</Lines>
  <Paragraphs>2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 Lab : Opeartional Amplifier Basics</vt:lpstr>
      <vt:lpstr>1 Lab : Opeartional Amplifier Basics</vt:lpstr>
    </vt:vector>
  </TitlesOfParts>
  <Company>WSU</Company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 Lab : Opeartional Amplifier Basics</dc:title>
  <dc:subject/>
  <dc:creator>young</dc:creator>
  <cp:keywords/>
  <dc:description/>
  <cp:lastModifiedBy>곽도현/22200034</cp:lastModifiedBy>
  <cp:revision>3</cp:revision>
  <cp:lastPrinted>2024-05-16T17:22:00Z</cp:lastPrinted>
  <dcterms:created xsi:type="dcterms:W3CDTF">2024-05-16T17:22:00Z</dcterms:created>
  <dcterms:modified xsi:type="dcterms:W3CDTF">2024-05-16T17:22:00Z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  <property fmtid="{D5CDD505-2E9C-101B-9397-08002B2CF9AE}" pid="4" name="MTEquationSection">
    <vt:lpwstr>1</vt:lpwstr>
  </property>
</Properties>
</file>