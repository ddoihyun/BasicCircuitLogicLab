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F983" w14:textId="39B938DC" w:rsidR="00131347" w:rsidRPr="000C4ECD" w:rsidRDefault="00131347" w:rsidP="00131347">
      <w:pPr>
        <w:rPr>
          <w:rFonts w:ascii="맑은 고딕" w:eastAsia="맑은 고딕" w:hAnsi="맑은 고딕" w:cs="맑은 고딕"/>
          <w:b/>
        </w:rPr>
      </w:pPr>
      <w:bookmarkStart w:id="0" w:name="_Hlk99714525"/>
      <w:bookmarkEnd w:id="0"/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>ab</w:t>
      </w:r>
      <w:r w:rsidR="00C3520D">
        <w:rPr>
          <w:rFonts w:ascii="맑은 고딕" w:eastAsia="맑은 고딕" w:hAnsi="맑은 고딕" w:cs="맑은 고딕"/>
          <w:b/>
        </w:rPr>
        <w:t>1</w:t>
      </w:r>
      <w:r w:rsidR="00BD64E5">
        <w:rPr>
          <w:rFonts w:ascii="맑은 고딕" w:eastAsia="맑은 고딕" w:hAnsi="맑은 고딕" w:cs="맑은 고딕"/>
          <w:b/>
        </w:rPr>
        <w:t>2</w:t>
      </w:r>
      <w:r w:rsidRPr="000C4ECD">
        <w:rPr>
          <w:rFonts w:ascii="맑은 고딕" w:eastAsia="맑은 고딕" w:hAnsi="맑은 고딕" w:cs="맑은 고딕"/>
          <w:b/>
        </w:rPr>
        <w:t xml:space="preserve">: </w:t>
      </w:r>
      <w:r w:rsidR="00BD64E5">
        <w:rPr>
          <w:rFonts w:ascii="맑은 고딕" w:eastAsia="맑은 고딕" w:hAnsi="맑은 고딕" w:cs="맑은 고딕" w:hint="eastAsia"/>
          <w:b/>
        </w:rPr>
        <w:t>R</w:t>
      </w:r>
      <w:r w:rsidR="00BD64E5">
        <w:rPr>
          <w:rFonts w:ascii="맑은 고딕" w:eastAsia="맑은 고딕" w:hAnsi="맑은 고딕" w:cs="맑은 고딕"/>
          <w:b/>
        </w:rPr>
        <w:t>C</w:t>
      </w:r>
      <w:r w:rsidR="00BD64E5">
        <w:rPr>
          <w:rFonts w:ascii="맑은 고딕" w:eastAsia="맑은 고딕" w:hAnsi="맑은 고딕" w:cs="맑은 고딕" w:hint="eastAsia"/>
          <w:b/>
        </w:rPr>
        <w:t>회로</w:t>
      </w:r>
    </w:p>
    <w:p w14:paraId="6962DC1F" w14:textId="39806F4C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0A516B">
        <w:rPr>
          <w:rFonts w:eastAsiaTheme="minorEastAsia"/>
          <w:b/>
        </w:rPr>
        <w:t xml:space="preserve"> 22200034</w:t>
      </w:r>
    </w:p>
    <w:p w14:paraId="10A380AF" w14:textId="2A20A44A" w:rsidR="00131347" w:rsidRDefault="00131347" w:rsidP="00131347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0A516B">
        <w:rPr>
          <w:rFonts w:eastAsiaTheme="minorEastAsia"/>
          <w:b/>
        </w:rPr>
        <w:t xml:space="preserve"> </w:t>
      </w:r>
      <w:r w:rsidR="000A516B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220D7336" w14:textId="405B3EF2" w:rsidR="00DF639D" w:rsidRPr="00615005" w:rsidRDefault="00DF639D" w:rsidP="00DF639D">
      <w:pPr>
        <w:rPr>
          <w:rFonts w:eastAsiaTheme="minorEastAsia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>
        <w:rPr>
          <w:rFonts w:asciiTheme="majorEastAsia" w:eastAsiaTheme="majorEastAsia" w:hAnsiTheme="majorEastAsia" w:hint="eastAsia"/>
          <w:b/>
        </w:rPr>
        <w:t xml:space="preserve">실험에서 측정한 </w:t>
      </w:r>
      <w:r>
        <w:rPr>
          <w:rFonts w:asciiTheme="majorEastAsia" w:eastAsiaTheme="majorEastAsia" w:hAnsiTheme="majorEastAsia"/>
          <w:b/>
        </w:rPr>
        <w:t xml:space="preserve">RC </w:t>
      </w:r>
      <w:r>
        <w:rPr>
          <w:rFonts w:asciiTheme="majorEastAsia" w:eastAsiaTheme="majorEastAsia" w:hAnsiTheme="majorEastAsia" w:hint="eastAsia"/>
          <w:b/>
        </w:rPr>
        <w:t xml:space="preserve">회로의 </w:t>
      </w:r>
      <w:r>
        <w:rPr>
          <w:rFonts w:asciiTheme="majorEastAsia" w:eastAsiaTheme="majorEastAsia" w:hAnsiTheme="majorEastAsia"/>
          <w:b/>
        </w:rPr>
        <w:t xml:space="preserve">scope </w:t>
      </w:r>
      <w:r w:rsidR="004B3575">
        <w:rPr>
          <w:rFonts w:asciiTheme="majorEastAsia" w:eastAsiaTheme="majorEastAsia" w:hAnsiTheme="majorEastAsia" w:hint="eastAsia"/>
          <w:b/>
        </w:rPr>
        <w:t>파형</w:t>
      </w:r>
      <w:r w:rsidR="00207288">
        <w:rPr>
          <w:rFonts w:asciiTheme="majorEastAsia" w:eastAsiaTheme="majorEastAsia" w:hAnsiTheme="majorEastAsia" w:hint="eastAsia"/>
          <w:b/>
        </w:rPr>
        <w:t>(</w:t>
      </w:r>
      <w:r w:rsidR="00207288">
        <w:rPr>
          <w:rFonts w:asciiTheme="majorEastAsia" w:eastAsiaTheme="majorEastAsia" w:hAnsiTheme="majorEastAsia"/>
          <w:b/>
        </w:rPr>
        <w:t>.csv)</w:t>
      </w:r>
      <w:r w:rsidR="008240F7">
        <w:rPr>
          <w:rFonts w:asciiTheme="majorEastAsia" w:eastAsiaTheme="majorEastAsia" w:hAnsiTheme="majorEastAsia" w:hint="eastAsia"/>
          <w:b/>
        </w:rPr>
        <w:t xml:space="preserve">을 </w:t>
      </w:r>
      <w:r w:rsidR="008240F7">
        <w:rPr>
          <w:rFonts w:asciiTheme="majorEastAsia" w:eastAsiaTheme="majorEastAsia" w:hAnsiTheme="majorEastAsia"/>
          <w:b/>
        </w:rPr>
        <w:t xml:space="preserve">plot </w:t>
      </w:r>
      <w:proofErr w:type="spellStart"/>
      <w:r w:rsidR="008240F7">
        <w:rPr>
          <w:rFonts w:asciiTheme="majorEastAsia" w:eastAsiaTheme="majorEastAsia" w:hAnsiTheme="majorEastAsia" w:hint="eastAsia"/>
          <w:b/>
        </w:rPr>
        <w:t>하시오</w:t>
      </w:r>
      <w:proofErr w:type="spellEnd"/>
      <w:r w:rsidR="008240F7">
        <w:rPr>
          <w:rFonts w:asciiTheme="majorEastAsia" w:eastAsiaTheme="majorEastAsia" w:hAnsiTheme="majorEastAsia"/>
          <w:b/>
        </w:rPr>
        <w:t xml:space="preserve"> (1</w:t>
      </w:r>
      <w:r w:rsidR="008240F7">
        <w:rPr>
          <w:rFonts w:asciiTheme="majorEastAsia" w:eastAsiaTheme="majorEastAsia" w:hAnsiTheme="majorEastAsia" w:hint="eastAsia"/>
          <w:b/>
        </w:rPr>
        <w:t>점)</w:t>
      </w:r>
    </w:p>
    <w:p w14:paraId="7909940A" w14:textId="7491CE40" w:rsidR="00DF639D" w:rsidRPr="00DF639D" w:rsidRDefault="00313687" w:rsidP="00DF639D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58240" behindDoc="1" locked="0" layoutInCell="1" allowOverlap="1" wp14:anchorId="68531BC0" wp14:editId="7B247041">
            <wp:simplePos x="0" y="0"/>
            <wp:positionH relativeFrom="column">
              <wp:posOffset>-258445</wp:posOffset>
            </wp:positionH>
            <wp:positionV relativeFrom="paragraph">
              <wp:posOffset>318820</wp:posOffset>
            </wp:positionV>
            <wp:extent cx="6274435" cy="3307715"/>
            <wp:effectExtent l="0" t="0" r="0" b="0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57863061" name="그림 1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061" name="그림 1" descr="스크린샷, 멀티미디어 소프트웨어, 소프트웨어, 그래픽 소프트웨어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9"/>
                    <a:stretch/>
                  </pic:blipFill>
                  <pic:spPr bwMode="auto">
                    <a:xfrm>
                      <a:off x="0" y="0"/>
                      <a:ext cx="6274435" cy="330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39D" w:rsidRPr="00DF639D">
        <w:rPr>
          <w:rFonts w:asciiTheme="majorHAnsi" w:eastAsiaTheme="majorHAnsi" w:hAnsiTheme="majorHAnsi"/>
        </w:rPr>
        <w:t xml:space="preserve">(excel, python, </w:t>
      </w:r>
      <w:proofErr w:type="spellStart"/>
      <w:r w:rsidR="00DF639D" w:rsidRPr="00DF639D">
        <w:rPr>
          <w:rFonts w:asciiTheme="majorHAnsi" w:eastAsiaTheme="majorHAnsi" w:hAnsiTheme="majorHAnsi"/>
        </w:rPr>
        <w:t>matlab</w:t>
      </w:r>
      <w:proofErr w:type="spellEnd"/>
      <w:r w:rsidR="00DF639D" w:rsidRPr="00DF639D">
        <w:rPr>
          <w:rFonts w:asciiTheme="majorHAnsi" w:eastAsiaTheme="majorHAnsi" w:hAnsiTheme="majorHAnsi"/>
        </w:rPr>
        <w:t xml:space="preserve"> </w:t>
      </w:r>
      <w:r w:rsidR="00DF639D" w:rsidRPr="00DF639D">
        <w:rPr>
          <w:rFonts w:asciiTheme="majorHAnsi" w:eastAsiaTheme="majorHAnsi" w:hAnsiTheme="majorHAnsi" w:hint="eastAsia"/>
        </w:rPr>
        <w:t>등을 이용)</w:t>
      </w:r>
    </w:p>
    <w:p w14:paraId="6D0E3A4C" w14:textId="782FA012" w:rsidR="00DF639D" w:rsidRDefault="00DF639D">
      <w:pPr>
        <w:widowControl/>
        <w:wordWrap/>
        <w:autoSpaceDE/>
        <w:autoSpaceDN/>
        <w:jc w:val="left"/>
        <w:rPr>
          <w:rFonts w:eastAsiaTheme="minorEastAsia" w:hint="eastAsia"/>
        </w:rPr>
      </w:pPr>
    </w:p>
    <w:p w14:paraId="561CBB5D" w14:textId="3A7EC876" w:rsidR="00DF639D" w:rsidRDefault="00837CC9">
      <w:pPr>
        <w:widowControl/>
        <w:wordWrap/>
        <w:autoSpaceDE/>
        <w:autoSpaceDN/>
        <w:jc w:val="left"/>
        <w:rPr>
          <w:rFonts w:eastAsiaTheme="minorEastAsia"/>
        </w:rPr>
      </w:pPr>
      <w:r w:rsidRPr="00837CC9">
        <w:rPr>
          <w:rFonts w:eastAsiaTheme="minorEastAsia"/>
        </w:rPr>
        <w:drawing>
          <wp:inline distT="0" distB="0" distL="0" distR="0" wp14:anchorId="5AE96B5D" wp14:editId="180A5812">
            <wp:extent cx="2577600" cy="2992627"/>
            <wp:effectExtent l="0" t="0" r="635" b="5080"/>
            <wp:docPr id="2074448636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8636" name="그림 1" descr="텍스트, 스크린샷, 번호, 문서이(가) 표시된 사진&#10;&#10;자동 생성된 설명"/>
                    <pic:cNvPicPr/>
                  </pic:nvPicPr>
                  <pic:blipFill rotWithShape="1">
                    <a:blip r:embed="rId9"/>
                    <a:srcRect b="2880"/>
                    <a:stretch/>
                  </pic:blipFill>
                  <pic:spPr bwMode="auto">
                    <a:xfrm>
                      <a:off x="0" y="0"/>
                      <a:ext cx="2613886" cy="303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 xml:space="preserve"> &lt; </w:t>
      </w:r>
      <w:proofErr w:type="spellStart"/>
      <w:r>
        <w:rPr>
          <w:rFonts w:eastAsiaTheme="minorEastAsia" w:hint="eastAsia"/>
        </w:rPr>
        <w:t>실측값</w:t>
      </w:r>
      <w:proofErr w:type="spellEnd"/>
    </w:p>
    <w:p w14:paraId="46001C0A" w14:textId="0D4073F1" w:rsidR="00DF639D" w:rsidRDefault="00DF639D">
      <w:pPr>
        <w:widowControl/>
        <w:wordWrap/>
        <w:autoSpaceDE/>
        <w:autoSpaceDN/>
        <w:jc w:val="left"/>
        <w:rPr>
          <w:rFonts w:eastAsiaTheme="minorEastAsia"/>
        </w:rPr>
      </w:pPr>
    </w:p>
    <w:p w14:paraId="7CACA2E3" w14:textId="05F1E377" w:rsidR="00DF639D" w:rsidRDefault="00DF639D">
      <w:pPr>
        <w:widowControl/>
        <w:wordWrap/>
        <w:autoSpaceDE/>
        <w:autoSpaceDN/>
        <w:jc w:val="left"/>
        <w:rPr>
          <w:rFonts w:eastAsiaTheme="minorEastAsia"/>
        </w:rPr>
      </w:pPr>
    </w:p>
    <w:p w14:paraId="2BB00F98" w14:textId="1C52F903" w:rsidR="00DF639D" w:rsidRDefault="00DF639D">
      <w:pPr>
        <w:widowControl/>
        <w:wordWrap/>
        <w:autoSpaceDE/>
        <w:autoSpaceDN/>
        <w:jc w:val="left"/>
        <w:rPr>
          <w:rFonts w:eastAsiaTheme="minorEastAsia"/>
        </w:rPr>
      </w:pPr>
    </w:p>
    <w:p w14:paraId="3627A3CF" w14:textId="29C40D20" w:rsidR="00DF639D" w:rsidRDefault="00DF639D">
      <w:pPr>
        <w:widowControl/>
        <w:wordWrap/>
        <w:autoSpaceDE/>
        <w:autoSpaceDN/>
        <w:jc w:val="left"/>
        <w:rPr>
          <w:rFonts w:eastAsiaTheme="minorEastAsia"/>
        </w:rPr>
      </w:pPr>
    </w:p>
    <w:p w14:paraId="0D07FB6B" w14:textId="5E46E46A" w:rsidR="00DF639D" w:rsidRDefault="00061481" w:rsidP="00DF639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 xml:space="preserve">2. </w:t>
      </w:r>
      <w:r w:rsidR="00DF639D">
        <w:rPr>
          <w:rFonts w:asciiTheme="majorEastAsia" w:eastAsiaTheme="majorEastAsia" w:hAnsiTheme="majorEastAsia" w:hint="eastAsia"/>
          <w:b/>
        </w:rPr>
        <w:t>실험에서 측정</w:t>
      </w:r>
      <w:r w:rsidR="008240F7">
        <w:rPr>
          <w:rFonts w:asciiTheme="majorEastAsia" w:eastAsiaTheme="majorEastAsia" w:hAnsiTheme="majorEastAsia" w:hint="eastAsia"/>
          <w:b/>
        </w:rPr>
        <w:t>하여 캡처한</w:t>
      </w:r>
      <w:r w:rsidR="00DF639D">
        <w:rPr>
          <w:rFonts w:asciiTheme="majorEastAsia" w:eastAsiaTheme="majorEastAsia" w:hAnsiTheme="majorEastAsia" w:hint="eastAsia"/>
          <w:b/>
        </w:rPr>
        <w:t xml:space="preserve"> </w:t>
      </w:r>
      <w:r w:rsidR="00DF639D">
        <w:rPr>
          <w:rFonts w:asciiTheme="majorEastAsia" w:eastAsiaTheme="majorEastAsia" w:hAnsiTheme="majorEastAsia"/>
          <w:b/>
        </w:rPr>
        <w:t xml:space="preserve">RC </w:t>
      </w:r>
      <w:r w:rsidR="00DF639D">
        <w:rPr>
          <w:rFonts w:asciiTheme="majorEastAsia" w:eastAsiaTheme="majorEastAsia" w:hAnsiTheme="majorEastAsia" w:hint="eastAsia"/>
          <w:b/>
        </w:rPr>
        <w:t xml:space="preserve">회로의 </w:t>
      </w:r>
      <w:r w:rsidR="000722BB">
        <w:rPr>
          <w:rFonts w:asciiTheme="majorEastAsia" w:eastAsiaTheme="majorEastAsia" w:hAnsiTheme="majorEastAsia"/>
          <w:b/>
        </w:rPr>
        <w:t>rising time</w:t>
      </w:r>
      <w:r w:rsidR="000722BB">
        <w:rPr>
          <w:rFonts w:asciiTheme="majorEastAsia" w:eastAsiaTheme="majorEastAsia" w:hAnsiTheme="majorEastAsia" w:hint="eastAsia"/>
          <w:b/>
        </w:rPr>
        <w:t xml:space="preserve">을 </w:t>
      </w:r>
      <w:r w:rsidR="008240F7">
        <w:rPr>
          <w:rFonts w:asciiTheme="majorEastAsia" w:eastAsiaTheme="majorEastAsia" w:hAnsiTheme="majorEastAsia"/>
          <w:b/>
        </w:rPr>
        <w:t xml:space="preserve">plot하고, </w:t>
      </w:r>
      <w:r w:rsidR="008240F7">
        <w:rPr>
          <w:rFonts w:asciiTheme="majorEastAsia" w:eastAsiaTheme="majorEastAsia" w:hAnsiTheme="majorEastAsia" w:hint="eastAsia"/>
          <w:b/>
        </w:rPr>
        <w:t>이 값</w:t>
      </w:r>
      <w:r w:rsidR="00760266">
        <w:rPr>
          <w:rFonts w:asciiTheme="majorEastAsia" w:eastAsiaTheme="majorEastAsia" w:hAnsiTheme="majorEastAsia" w:hint="eastAsia"/>
          <w:b/>
        </w:rPr>
        <w:t>을 사용하여</w:t>
      </w:r>
      <w:r w:rsidR="008240F7">
        <w:rPr>
          <w:rFonts w:asciiTheme="majorEastAsia" w:eastAsiaTheme="majorEastAsia" w:hAnsiTheme="majorEastAsia" w:hint="eastAsia"/>
          <w:b/>
        </w:rPr>
        <w:t xml:space="preserve"> </w:t>
      </w:r>
      <w:r w:rsidR="00760266">
        <w:rPr>
          <w:rFonts w:asciiTheme="majorEastAsia" w:eastAsiaTheme="majorEastAsia" w:hAnsiTheme="majorEastAsia"/>
          <w:b/>
        </w:rPr>
        <w:t>RC</w:t>
      </w:r>
      <w:r w:rsidR="00760266">
        <w:rPr>
          <w:rFonts w:asciiTheme="majorEastAsia" w:eastAsiaTheme="majorEastAsia" w:hAnsiTheme="majorEastAsia" w:hint="eastAsia"/>
          <w:b/>
        </w:rPr>
        <w:t xml:space="preserve">회로의 </w:t>
      </w:r>
      <w:r w:rsidR="008240F7">
        <w:rPr>
          <w:rFonts w:asciiTheme="majorEastAsia" w:eastAsiaTheme="majorEastAsia" w:hAnsiTheme="majorEastAsia" w:hint="eastAsia"/>
          <w:b/>
        </w:rPr>
        <w:t>시정수를 계산하</w:t>
      </w:r>
      <w:r w:rsidR="003B3238">
        <w:rPr>
          <w:rFonts w:asciiTheme="majorEastAsia" w:eastAsiaTheme="majorEastAsia" w:hAnsiTheme="majorEastAsia" w:hint="eastAsia"/>
          <w:b/>
        </w:rPr>
        <w:t>는 과정</w:t>
      </w:r>
      <w:r w:rsidR="00F3026B">
        <w:rPr>
          <w:rFonts w:asciiTheme="majorEastAsia" w:eastAsiaTheme="majorEastAsia" w:hAnsiTheme="majorEastAsia" w:hint="eastAsia"/>
          <w:b/>
        </w:rPr>
        <w:t>을</w:t>
      </w:r>
      <w:r w:rsidR="003B3238">
        <w:rPr>
          <w:rFonts w:asciiTheme="majorEastAsia" w:eastAsiaTheme="majorEastAsia" w:hAnsiTheme="majorEastAsia" w:hint="eastAsia"/>
          <w:b/>
        </w:rPr>
        <w:t xml:space="preserve"> </w:t>
      </w:r>
      <w:proofErr w:type="spellStart"/>
      <w:r w:rsidR="003B3238">
        <w:rPr>
          <w:rFonts w:asciiTheme="majorEastAsia" w:eastAsiaTheme="majorEastAsia" w:hAnsiTheme="majorEastAsia" w:hint="eastAsia"/>
          <w:b/>
        </w:rPr>
        <w:t>보이</w:t>
      </w:r>
      <w:r w:rsidR="00CD5D2A">
        <w:rPr>
          <w:rFonts w:asciiTheme="majorEastAsia" w:eastAsiaTheme="majorEastAsia" w:hAnsiTheme="majorEastAsia" w:hint="eastAsia"/>
          <w:b/>
        </w:rPr>
        <w:t>시오</w:t>
      </w:r>
      <w:proofErr w:type="spellEnd"/>
      <w:r w:rsidR="00207288">
        <w:rPr>
          <w:rFonts w:asciiTheme="majorEastAsia" w:eastAsiaTheme="majorEastAsia" w:hAnsiTheme="majorEastAsia" w:hint="eastAsia"/>
          <w:b/>
        </w:rPr>
        <w:t xml:space="preserve"> </w:t>
      </w:r>
      <w:r w:rsidR="00207288">
        <w:rPr>
          <w:rFonts w:asciiTheme="majorEastAsia" w:eastAsiaTheme="majorEastAsia" w:hAnsiTheme="majorEastAsia"/>
          <w:b/>
        </w:rPr>
        <w:t>(</w:t>
      </w:r>
      <w:r w:rsidR="00CD5D2A">
        <w:rPr>
          <w:rFonts w:asciiTheme="majorEastAsia" w:eastAsiaTheme="majorEastAsia" w:hAnsiTheme="majorEastAsia"/>
          <w:b/>
        </w:rPr>
        <w:t>2</w:t>
      </w:r>
      <w:r w:rsidR="00207288">
        <w:rPr>
          <w:rFonts w:asciiTheme="majorEastAsia" w:eastAsiaTheme="majorEastAsia" w:hAnsiTheme="majorEastAsia" w:hint="eastAsia"/>
          <w:b/>
        </w:rPr>
        <w:t>점)</w:t>
      </w:r>
    </w:p>
    <w:p w14:paraId="61383EB1" w14:textId="312386C1" w:rsidR="00DF639D" w:rsidRDefault="003B3238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(rising time</w:t>
      </w:r>
      <w:proofErr w:type="spellStart"/>
      <w:r>
        <w:rPr>
          <w:rFonts w:asciiTheme="majorHAnsi" w:eastAsiaTheme="majorHAnsi" w:hAnsiTheme="majorHAnsi" w:hint="eastAsia"/>
        </w:rPr>
        <w:t>으로부터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시정수</w:t>
      </w:r>
      <w:proofErr w:type="spellEnd"/>
      <w:r>
        <w:rPr>
          <w:rFonts w:asciiTheme="majorHAnsi" w:eastAsiaTheme="majorHAnsi" w:hAnsiTheme="majorHAnsi"/>
        </w:rPr>
        <w:t xml:space="preserve">, tau </w:t>
      </w:r>
      <w:r>
        <w:rPr>
          <w:rFonts w:asciiTheme="majorHAnsi" w:eastAsiaTheme="majorHAnsi" w:hAnsiTheme="majorHAnsi" w:hint="eastAsia"/>
        </w:rPr>
        <w:t>값을 계산하는 것임)</w:t>
      </w:r>
    </w:p>
    <w:p w14:paraId="3AF56BC9" w14:textId="7434D768" w:rsidR="00CD5D2A" w:rsidRDefault="00CD5D2A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2A38A55F" w14:textId="44FEE723" w:rsidR="00CD5D2A" w:rsidRDefault="00837CC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01F60548" wp14:editId="523DBC46">
            <wp:simplePos x="0" y="0"/>
            <wp:positionH relativeFrom="column">
              <wp:posOffset>-144635</wp:posOffset>
            </wp:positionH>
            <wp:positionV relativeFrom="paragraph">
              <wp:posOffset>20495</wp:posOffset>
            </wp:positionV>
            <wp:extent cx="6078855" cy="3419475"/>
            <wp:effectExtent l="0" t="0" r="4445" b="0"/>
            <wp:wrapTight wrapText="bothSides">
              <wp:wrapPolygon edited="0">
                <wp:start x="0" y="0"/>
                <wp:lineTo x="0" y="21500"/>
                <wp:lineTo x="21571" y="21500"/>
                <wp:lineTo x="21571" y="0"/>
                <wp:lineTo x="0" y="0"/>
              </wp:wrapPolygon>
            </wp:wrapTight>
            <wp:docPr id="1897438960" name="그림 2" descr="소프트웨어, 멀티미디어 소프트웨어, 그래픽 소프트웨어, 편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8960" name="그림 2" descr="소프트웨어, 멀티미디어 소프트웨어, 그래픽 소프트웨어, 편집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C240D" w14:textId="4DEA01D0" w:rsidR="008720F1" w:rsidRDefault="00837CC9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위와 같이 </w:t>
      </w:r>
      <w:r>
        <w:rPr>
          <w:rFonts w:asciiTheme="majorHAnsi" w:eastAsiaTheme="majorHAnsi" w:hAnsiTheme="majorHAnsi"/>
        </w:rPr>
        <w:t>rising time(0.1~0.9V</w:t>
      </w:r>
      <w:r>
        <w:rPr>
          <w:rFonts w:asciiTheme="majorHAnsi" w:eastAsiaTheme="majorHAnsi" w:hAnsiTheme="majorHAnsi" w:hint="eastAsia"/>
        </w:rPr>
        <w:t xml:space="preserve">의 </w:t>
      </w:r>
      <m:oMath>
        <m:r>
          <w:rPr>
            <w:rFonts w:ascii="Cambria Math" w:eastAsiaTheme="majorHAnsi" w:hAnsi="Cambria Math"/>
          </w:rPr>
          <m:t>∆t</m:t>
        </m:r>
      </m:oMath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은 3</w:t>
      </w:r>
      <w:r>
        <w:rPr>
          <w:rFonts w:asciiTheme="majorHAnsi" w:eastAsiaTheme="majorHAnsi" w:hAnsiTheme="majorHAnsi"/>
        </w:rPr>
        <w:t>.1534ms</w:t>
      </w:r>
      <w:r>
        <w:rPr>
          <w:rFonts w:asciiTheme="majorHAnsi" w:eastAsiaTheme="majorHAnsi" w:hAnsiTheme="majorHAnsi" w:hint="eastAsia"/>
        </w:rPr>
        <w:t>임을 알 수 있다.</w:t>
      </w:r>
    </w:p>
    <w:p w14:paraId="3BC27AD6" w14:textId="1913B24A" w:rsidR="008720F1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593C82">
        <w:rPr>
          <w:rFonts w:asciiTheme="majorHAnsi" w:eastAsiaTheme="majorHAnsi" w:hAnsiTheme="majorHAnsi"/>
        </w:rPr>
        <w:drawing>
          <wp:anchor distT="0" distB="0" distL="114300" distR="114300" simplePos="0" relativeHeight="251660288" behindDoc="1" locked="0" layoutInCell="1" allowOverlap="1" wp14:anchorId="4A9B4CA8" wp14:editId="304D4DEF">
            <wp:simplePos x="0" y="0"/>
            <wp:positionH relativeFrom="column">
              <wp:posOffset>-79505</wp:posOffset>
            </wp:positionH>
            <wp:positionV relativeFrom="paragraph">
              <wp:posOffset>895535</wp:posOffset>
            </wp:positionV>
            <wp:extent cx="4399200" cy="1518821"/>
            <wp:effectExtent l="0" t="0" r="0" b="5715"/>
            <wp:wrapTight wrapText="bothSides">
              <wp:wrapPolygon edited="0">
                <wp:start x="0" y="0"/>
                <wp:lineTo x="0" y="21501"/>
                <wp:lineTo x="21516" y="21501"/>
                <wp:lineTo x="21516" y="0"/>
                <wp:lineTo x="0" y="0"/>
              </wp:wrapPolygon>
            </wp:wrapTight>
            <wp:docPr id="9489453" name="그림 1" descr="텍스트, 라인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53" name="그림 1" descr="텍스트, 라인, 폰트, 그래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151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CC9" w:rsidRPr="00837CC9">
        <w:rPr>
          <w:rFonts w:asciiTheme="majorHAnsi" w:eastAsiaTheme="majorHAnsi" w:hAnsiTheme="majorHAnsi"/>
        </w:rPr>
        <w:t>시정수는 시스템이 특정 입력에 대해 응답하여 최종 값의 약 63.2%에 도달하는 데 걸리는 시간</w:t>
      </w:r>
      <w:r w:rsidR="00837CC9">
        <w:rPr>
          <w:rFonts w:asciiTheme="majorHAnsi" w:eastAsiaTheme="majorHAnsi" w:hAnsiTheme="majorHAnsi" w:hint="eastAsia"/>
        </w:rPr>
        <w:t>이다</w:t>
      </w:r>
      <w:r w:rsidR="00837CC9" w:rsidRPr="00837CC9">
        <w:rPr>
          <w:rFonts w:asciiTheme="majorHAnsi" w:eastAsiaTheme="majorHAnsi" w:hAnsiTheme="majorHAnsi"/>
        </w:rPr>
        <w:t>. 10%에서 90%로 변하는 데 걸리는 시</w:t>
      </w:r>
      <w:r w:rsidR="00837CC9">
        <w:rPr>
          <w:rFonts w:asciiTheme="majorHAnsi" w:eastAsiaTheme="majorHAnsi" w:hAnsiTheme="majorHAnsi" w:hint="eastAsia"/>
        </w:rPr>
        <w:t xml:space="preserve">간, 즉 </w:t>
      </w:r>
      <w:r w:rsidR="00837CC9">
        <w:rPr>
          <w:rFonts w:asciiTheme="majorHAnsi" w:eastAsiaTheme="majorHAnsi" w:hAnsiTheme="majorHAnsi"/>
        </w:rPr>
        <w:t>rising</w:t>
      </w:r>
      <w:r w:rsidR="00837CC9">
        <w:rPr>
          <w:rFonts w:asciiTheme="majorHAnsi" w:eastAsiaTheme="majorHAnsi" w:hAnsiTheme="majorHAnsi" w:hint="eastAsia"/>
        </w:rPr>
        <w:t xml:space="preserve"> time을 이용하여, </w:t>
      </w:r>
    </w:p>
    <w:p w14:paraId="5B1080A9" w14:textId="0ABFDFEF" w:rsidR="008720F1" w:rsidRDefault="00837CC9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m:oMath>
        <m:r>
          <w:rPr>
            <w:rFonts w:ascii="Cambria Math" w:eastAsiaTheme="majorHAnsi" w:hAnsi="Cambria Math"/>
          </w:rPr>
          <m:t>τ</m:t>
        </m:r>
        <m:r>
          <w:rPr>
            <w:rFonts w:ascii="Cambria Math" w:eastAsiaTheme="majorHAnsi" w:hAnsi="Cambria Math" w:hint="eastAsia"/>
          </w:rPr>
          <m:t xml:space="preserve"> </m:t>
        </m:r>
        <m:r>
          <w:rPr>
            <w:rFonts w:ascii="Cambria Math" w:eastAsiaTheme="majorHAnsi" w:hAnsi="Cambria Math"/>
          </w:rPr>
          <m:t>=</m:t>
        </m:r>
        <m:r>
          <w:rPr>
            <w:rFonts w:ascii="Cambria Math" w:eastAsiaTheme="majorHAnsi" w:hAnsi="Cambria Math" w:hint="eastAsia"/>
          </w:rPr>
          <m:t xml:space="preserve"> 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T</m:t>
                </m:r>
              </m:e>
              <m:sub>
                <m:r>
                  <w:rPr>
                    <w:rFonts w:ascii="Cambria Math" w:eastAsiaTheme="majorHAnsi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eastAsiaTheme="majorHAnsi" w:hAnsi="Cambria Math"/>
              </w:rPr>
              <m:t>ln(9)</m:t>
            </m:r>
          </m:den>
        </m:f>
      </m:oMath>
      <w:r>
        <w:rPr>
          <w:rFonts w:asciiTheme="majorHAnsi" w:eastAsiaTheme="majorEastAsia" w:hAnsiTheme="majorHAnsi" w:hint="eastAsia"/>
        </w:rPr>
        <w:t xml:space="preserve"> 식을 도출할 수 있다. </w:t>
      </w:r>
      <w:r>
        <w:rPr>
          <w:rFonts w:asciiTheme="majorHAnsi" w:eastAsiaTheme="majorEastAsia" w:hAnsiTheme="majorHAnsi"/>
        </w:rPr>
        <w:t>3.1534m</w:t>
      </w:r>
      <w:r>
        <w:rPr>
          <w:rFonts w:asciiTheme="majorHAnsi" w:eastAsiaTheme="majorEastAsia" w:hAnsiTheme="majorHAnsi" w:hint="eastAsia"/>
        </w:rPr>
        <w:t xml:space="preserve">s / </w:t>
      </w:r>
      <w:proofErr w:type="gramStart"/>
      <w:r>
        <w:rPr>
          <w:rFonts w:asciiTheme="majorHAnsi" w:eastAsiaTheme="majorEastAsia" w:hAnsiTheme="majorHAnsi" w:hint="eastAsia"/>
        </w:rPr>
        <w:t>ln(</w:t>
      </w:r>
      <w:proofErr w:type="gramEnd"/>
      <w:r>
        <w:rPr>
          <w:rFonts w:asciiTheme="majorHAnsi" w:eastAsiaTheme="majorEastAsia" w:hAnsiTheme="majorHAnsi" w:hint="eastAsia"/>
        </w:rPr>
        <w:t xml:space="preserve">9) = </w:t>
      </w:r>
      <w:r w:rsidRPr="00837CC9">
        <w:rPr>
          <w:rFonts w:asciiTheme="majorHAnsi" w:eastAsiaTheme="majorEastAsia" w:hAnsiTheme="majorHAnsi"/>
        </w:rPr>
        <w:t>1.4351741886</w:t>
      </w:r>
      <w:r>
        <w:rPr>
          <w:rFonts w:asciiTheme="majorHAnsi" w:eastAsiaTheme="majorEastAsia" w:hAnsiTheme="majorHAnsi" w:hint="eastAsia"/>
        </w:rPr>
        <w:t>ms</w:t>
      </w:r>
    </w:p>
    <w:p w14:paraId="0B9249F1" w14:textId="5D91200B" w:rsidR="008720F1" w:rsidRDefault="008720F1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01A613F5" w14:textId="54B4043E" w:rsidR="00593C82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14:paraId="7547FC00" w14:textId="5C8075B8" w:rsidR="00837CC9" w:rsidRDefault="00593C82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 xml:space="preserve"> &lt; 식 도출 방법</w:t>
      </w:r>
      <w:r w:rsidR="00837CC9">
        <w:rPr>
          <w:rFonts w:asciiTheme="majorEastAsia" w:eastAsiaTheme="majorEastAsia" w:hAnsiTheme="majorEastAsia"/>
          <w:b/>
        </w:rPr>
        <w:br w:type="page"/>
      </w:r>
    </w:p>
    <w:p w14:paraId="372FC060" w14:textId="4862118C" w:rsidR="006C65E9" w:rsidRDefault="00CD5D2A" w:rsidP="00837CC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lastRenderedPageBreak/>
        <w:t xml:space="preserve">3. </w:t>
      </w:r>
      <w:r>
        <w:rPr>
          <w:rFonts w:asciiTheme="majorEastAsia" w:eastAsiaTheme="majorEastAsia" w:hAnsiTheme="majorEastAsia" w:hint="eastAsia"/>
          <w:b/>
        </w:rPr>
        <w:t>R</w:t>
      </w:r>
      <w:r>
        <w:rPr>
          <w:rFonts w:asciiTheme="majorEastAsia" w:eastAsiaTheme="majorEastAsia" w:hAnsiTheme="majorEastAsia"/>
          <w:b/>
        </w:rPr>
        <w:t>C</w:t>
      </w:r>
      <w:r>
        <w:rPr>
          <w:rFonts w:asciiTheme="majorEastAsia" w:eastAsiaTheme="majorEastAsia" w:hAnsiTheme="majorEastAsia" w:hint="eastAsia"/>
          <w:b/>
        </w:rPr>
        <w:t xml:space="preserve">회로에서 시정수가 가지는 의미를 </w:t>
      </w:r>
      <w:proofErr w:type="spellStart"/>
      <w:r>
        <w:rPr>
          <w:rFonts w:asciiTheme="majorEastAsia" w:eastAsiaTheme="majorEastAsia" w:hAnsiTheme="majorEastAsia" w:hint="eastAsia"/>
          <w:b/>
        </w:rPr>
        <w:t>설명하시오</w:t>
      </w:r>
      <w:proofErr w:type="spellEnd"/>
      <w:r w:rsidR="0035233E">
        <w:rPr>
          <w:rFonts w:asciiTheme="majorEastAsia" w:eastAsiaTheme="majorEastAsia" w:hAnsiTheme="majorEastAsia" w:hint="eastAsia"/>
          <w:b/>
        </w:rPr>
        <w:t xml:space="preserve"> </w:t>
      </w:r>
      <w:r w:rsidR="0035233E">
        <w:rPr>
          <w:rFonts w:asciiTheme="majorEastAsia" w:eastAsiaTheme="majorEastAsia" w:hAnsiTheme="majorEastAsia"/>
          <w:b/>
        </w:rPr>
        <w:t>(2</w:t>
      </w:r>
      <w:r w:rsidR="0035233E">
        <w:rPr>
          <w:rFonts w:asciiTheme="majorEastAsia" w:eastAsiaTheme="majorEastAsia" w:hAnsiTheme="majorEastAsia" w:hint="eastAsia"/>
          <w:b/>
        </w:rPr>
        <w:t>점)</w:t>
      </w:r>
    </w:p>
    <w:p w14:paraId="51610918" w14:textId="77777777" w:rsidR="00593C82" w:rsidRDefault="00593C82" w:rsidP="00837CC9">
      <w:pPr>
        <w:rPr>
          <w:rFonts w:asciiTheme="majorHAnsi" w:eastAsiaTheme="majorHAnsi" w:hAnsiTheme="majorHAnsi" w:hint="eastAsia"/>
        </w:rPr>
      </w:pPr>
    </w:p>
    <w:p w14:paraId="53F0AD20" w14:textId="2122A008" w:rsidR="006C65E9" w:rsidRDefault="00DA2B26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회로의 시정수가 작을수록 응답의 감쇄속도는 더 빨라지고, 시정수가 클수록 응답의 감쇄 속도는 더 느려진다. 시정수의 5배 시간 이후에는 응답이 초기값의 1%보다 더 작은 값으로 감쇄된다(즉 정상상태에 도달한다).</w:t>
      </w:r>
    </w:p>
    <w:p w14:paraId="20054B94" w14:textId="2607D830" w:rsidR="006C65E9" w:rsidRDefault="006C65E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69240BD7" w14:textId="1064E4C4" w:rsidR="006C65E9" w:rsidRPr="00837CC9" w:rsidRDefault="006C65E9">
      <w:pPr>
        <w:widowControl/>
        <w:wordWrap/>
        <w:autoSpaceDE/>
        <w:autoSpaceDN/>
        <w:jc w:val="left"/>
        <w:rPr>
          <w:rFonts w:asciiTheme="majorHAnsi" w:eastAsiaTheme="majorEastAsia" w:hAnsiTheme="majorHAnsi"/>
        </w:rPr>
      </w:pPr>
      <m:oMathPara>
        <m:oMath>
          <m:r>
            <w:rPr>
              <w:rFonts w:ascii="Cambria Math" w:eastAsiaTheme="majorHAnsi" w:hAnsi="Cambria Math"/>
            </w:rPr>
            <m:t>v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t</m:t>
              </m:r>
            </m:e>
          </m:d>
          <m:r>
            <w:rPr>
              <w:rFonts w:ascii="Cambria Math" w:eastAsiaTheme="majorHAnsi" w:hAnsi="Cambria Math"/>
            </w:rPr>
            <m:t>=</m:t>
          </m:r>
          <m:sSub>
            <m:sSubPr>
              <m:ctrlPr>
                <w:rPr>
                  <w:rFonts w:ascii="Cambria Math" w:eastAsiaTheme="majorHAnsi" w:hAnsi="Cambria Math"/>
                  <w:i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V</m:t>
              </m:r>
            </m:e>
            <m:sub>
              <m:r>
                <w:rPr>
                  <w:rFonts w:ascii="Cambria Math" w:eastAsiaTheme="majorHAnsi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e</m:t>
              </m:r>
            </m:e>
            <m:sup>
              <m:r>
                <w:rPr>
                  <w:rFonts w:ascii="Cambria Math" w:eastAsiaTheme="majorHAnsi" w:hAnsi="Cambria Math"/>
                </w:rPr>
                <m:t>-t/RC</m:t>
              </m:r>
            </m:sup>
          </m:sSup>
        </m:oMath>
      </m:oMathPara>
    </w:p>
    <w:p w14:paraId="011A02F2" w14:textId="77777777" w:rsidR="00837CC9" w:rsidRPr="006C65E9" w:rsidRDefault="00837CC9">
      <w:pPr>
        <w:widowControl/>
        <w:wordWrap/>
        <w:autoSpaceDE/>
        <w:autoSpaceDN/>
        <w:jc w:val="left"/>
        <w:rPr>
          <w:rFonts w:asciiTheme="majorHAnsi" w:eastAsiaTheme="majorEastAsia" w:hAnsiTheme="majorHAnsi" w:hint="eastAsia"/>
        </w:rPr>
      </w:pPr>
    </w:p>
    <w:p w14:paraId="37AB0319" w14:textId="4F62ECC8" w:rsidR="006C65E9" w:rsidRPr="00837CC9" w:rsidRDefault="006C65E9">
      <w:pPr>
        <w:widowControl/>
        <w:wordWrap/>
        <w:autoSpaceDE/>
        <w:autoSpaceDN/>
        <w:jc w:val="left"/>
        <w:rPr>
          <w:rFonts w:asciiTheme="majorHAnsi" w:eastAsiaTheme="majorEastAsia" w:hAnsiTheme="majorHAnsi" w:hint="eastAsia"/>
        </w:rPr>
      </w:pPr>
      <w:r>
        <w:rPr>
          <w:rFonts w:asciiTheme="majorHAnsi" w:eastAsiaTheme="majorEastAsia" w:hAnsiTheme="majorHAnsi" w:hint="eastAsia"/>
        </w:rPr>
        <w:t>위 식을 미분하</w:t>
      </w:r>
      <w:r w:rsidR="00837CC9">
        <w:rPr>
          <w:rFonts w:asciiTheme="majorHAnsi" w:eastAsiaTheme="majorEastAsia" w:hAnsiTheme="majorHAnsi" w:hint="eastAsia"/>
        </w:rPr>
        <w:t xml:space="preserve">면, </w:t>
      </w:r>
      <w:r>
        <w:rPr>
          <w:rFonts w:asciiTheme="majorHAnsi" w:eastAsiaTheme="majorHAnsi" w:hAnsiTheme="majorHAnsi" w:hint="eastAsia"/>
        </w:rPr>
        <w:t xml:space="preserve">시정수는 감쇄 속도가 일정하다고 가정할 때, 초기 감쇄 속도(초기 시각에서의 기울기)이며, </w:t>
      </w:r>
      <w:r>
        <w:rPr>
          <w:rFonts w:asciiTheme="majorHAnsi" w:eastAsiaTheme="majorHAnsi" w:hAnsiTheme="majorHAnsi"/>
        </w:rPr>
        <w:t>v/V0</w:t>
      </w:r>
      <w:r>
        <w:rPr>
          <w:rFonts w:asciiTheme="majorHAnsi" w:eastAsiaTheme="majorHAnsi" w:hAnsiTheme="majorHAnsi" w:hint="eastAsia"/>
        </w:rPr>
        <w:t>가 1에서 0으로 감쇄하는 데 걸리는 시간</w:t>
      </w:r>
      <w:r w:rsidR="00837CC9">
        <w:rPr>
          <w:rFonts w:asciiTheme="majorHAnsi" w:eastAsiaTheme="majorHAnsi" w:hAnsiTheme="majorHAnsi" w:hint="eastAsia"/>
        </w:rPr>
        <w:t>임을 알 수 있다.</w:t>
      </w:r>
    </w:p>
    <w:p w14:paraId="5DDB80D9" w14:textId="77777777" w:rsidR="00837CC9" w:rsidRDefault="00837CC9" w:rsidP="00837CC9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</w:rPr>
      </w:pPr>
    </w:p>
    <w:p w14:paraId="1C17A589" w14:textId="51D78493" w:rsidR="008929DB" w:rsidRDefault="00837CC9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또, </w:t>
      </w:r>
      <w:proofErr w:type="spellStart"/>
      <w:r w:rsidR="006E3D80" w:rsidRPr="006E3D80">
        <w:rPr>
          <w:rFonts w:asciiTheme="majorHAnsi" w:eastAsiaTheme="majorHAnsi" w:hAnsiTheme="majorHAnsi"/>
        </w:rPr>
        <w:t>커패시터는</w:t>
      </w:r>
      <w:proofErr w:type="spellEnd"/>
      <w:r w:rsidR="006E3D80" w:rsidRPr="006E3D80">
        <w:rPr>
          <w:rFonts w:asciiTheme="majorHAnsi" w:eastAsiaTheme="majorHAnsi" w:hAnsiTheme="majorHAnsi"/>
        </w:rPr>
        <w:t xml:space="preserve"> 전압 소스로부터 충전될 때 일정한 시간 동안 전기를 저장</w:t>
      </w:r>
      <w:r>
        <w:rPr>
          <w:rFonts w:asciiTheme="majorHAnsi" w:eastAsiaTheme="majorHAnsi" w:hAnsiTheme="majorHAnsi" w:hint="eastAsia"/>
        </w:rPr>
        <w:t xml:space="preserve">하므로 </w:t>
      </w:r>
      <w:proofErr w:type="spellStart"/>
      <w:r w:rsidR="006E3D80" w:rsidRPr="006E3D80">
        <w:rPr>
          <w:rFonts w:asciiTheme="majorHAnsi" w:eastAsiaTheme="majorHAnsi" w:hAnsiTheme="majorHAnsi"/>
        </w:rPr>
        <w:t>시정수</w:t>
      </w:r>
      <w:proofErr w:type="spellEnd"/>
      <w:r w:rsidR="006E3D80" w:rsidRPr="006E3D80">
        <w:rPr>
          <w:rFonts w:asciiTheme="majorHAnsi" w:eastAsiaTheme="majorHAnsi" w:hAnsiTheme="majorHAnsi"/>
        </w:rPr>
        <w:t xml:space="preserve"> </w:t>
      </w:r>
      <w:r w:rsidR="006E3D80" w:rsidRPr="006E3D80">
        <w:rPr>
          <w:rFonts w:ascii="Cambria Math" w:eastAsiaTheme="majorHAnsi" w:hAnsi="Cambria Math" w:cs="Cambria Math"/>
        </w:rPr>
        <w:t>𝜏</w:t>
      </w:r>
      <w:r w:rsidR="006E3D80" w:rsidRPr="006E3D80">
        <w:rPr>
          <w:rFonts w:asciiTheme="majorHAnsi" w:eastAsiaTheme="majorHAnsi" w:hAnsiTheme="majorHAnsi"/>
        </w:rPr>
        <w:t xml:space="preserve">는 </w:t>
      </w:r>
      <w:proofErr w:type="spellStart"/>
      <w:r w:rsidR="006E3D80" w:rsidRPr="006E3D80">
        <w:rPr>
          <w:rFonts w:asciiTheme="majorHAnsi" w:eastAsiaTheme="majorHAnsi" w:hAnsiTheme="majorHAnsi"/>
        </w:rPr>
        <w:t>커패시터의</w:t>
      </w:r>
      <w:proofErr w:type="spellEnd"/>
      <w:r w:rsidR="006E3D80" w:rsidRPr="006E3D80">
        <w:rPr>
          <w:rFonts w:asciiTheme="majorHAnsi" w:eastAsiaTheme="majorHAnsi" w:hAnsiTheme="majorHAnsi"/>
        </w:rPr>
        <w:t xml:space="preserve"> 전압이 최종 값의 약 63%에 도달하는 데 걸리는 시간</w:t>
      </w:r>
      <w:r>
        <w:rPr>
          <w:rFonts w:asciiTheme="majorHAnsi" w:eastAsiaTheme="majorHAnsi" w:hAnsiTheme="majorHAnsi" w:hint="eastAsia"/>
        </w:rPr>
        <w:t xml:space="preserve">이고, </w:t>
      </w:r>
      <w:proofErr w:type="spellStart"/>
      <w:r w:rsidR="006E3D80" w:rsidRPr="006E3D80">
        <w:rPr>
          <w:rFonts w:asciiTheme="majorHAnsi" w:eastAsiaTheme="majorHAnsi" w:hAnsiTheme="majorHAnsi"/>
        </w:rPr>
        <w:t>시정수</w:t>
      </w:r>
      <w:proofErr w:type="spellEnd"/>
      <w:r w:rsidR="006E3D80" w:rsidRPr="006E3D80">
        <w:rPr>
          <w:rFonts w:asciiTheme="majorHAnsi" w:eastAsiaTheme="majorHAnsi" w:hAnsiTheme="majorHAnsi"/>
        </w:rPr>
        <w:t xml:space="preserve"> </w:t>
      </w:r>
      <w:r w:rsidR="006E3D80" w:rsidRPr="006E3D80">
        <w:rPr>
          <w:rFonts w:ascii="Cambria Math" w:eastAsiaTheme="majorHAnsi" w:hAnsi="Cambria Math" w:cs="Cambria Math"/>
        </w:rPr>
        <w:t>𝜏</w:t>
      </w:r>
      <w:r w:rsidR="006E3D80" w:rsidRPr="006E3D80">
        <w:rPr>
          <w:rFonts w:asciiTheme="majorHAnsi" w:eastAsiaTheme="majorHAnsi" w:hAnsiTheme="majorHAnsi"/>
        </w:rPr>
        <w:t xml:space="preserve">는 </w:t>
      </w:r>
      <w:proofErr w:type="spellStart"/>
      <w:r w:rsidR="006E3D80" w:rsidRPr="006E3D80">
        <w:rPr>
          <w:rFonts w:asciiTheme="majorHAnsi" w:eastAsiaTheme="majorHAnsi" w:hAnsiTheme="majorHAnsi"/>
        </w:rPr>
        <w:t>커패시터의</w:t>
      </w:r>
      <w:proofErr w:type="spellEnd"/>
      <w:r w:rsidR="006E3D80" w:rsidRPr="006E3D80">
        <w:rPr>
          <w:rFonts w:asciiTheme="majorHAnsi" w:eastAsiaTheme="majorHAnsi" w:hAnsiTheme="majorHAnsi"/>
        </w:rPr>
        <w:t xml:space="preserve"> 전압이 초기 값의 약 37%로 감소하는 데 걸리는 시간</w:t>
      </w:r>
      <w:r>
        <w:rPr>
          <w:rFonts w:asciiTheme="majorHAnsi" w:eastAsiaTheme="majorHAnsi" w:hAnsiTheme="majorHAnsi" w:hint="eastAsia"/>
        </w:rPr>
        <w:t>이다.</w:t>
      </w:r>
    </w:p>
    <w:p w14:paraId="2B7F865C" w14:textId="77777777" w:rsidR="00593C82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2B2495A1" w14:textId="64E0B89F" w:rsidR="00593C82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그리고, </w:t>
      </w:r>
      <w:r>
        <w:rPr>
          <w:rFonts w:asciiTheme="majorHAnsi" w:eastAsiaTheme="majorHAnsi" w:hAnsiTheme="majorHAnsi"/>
        </w:rPr>
        <w:t>RC</w:t>
      </w:r>
      <w:r>
        <w:rPr>
          <w:rFonts w:asciiTheme="majorHAnsi" w:eastAsiaTheme="majorHAnsi" w:hAnsiTheme="majorHAnsi" w:hint="eastAsia"/>
        </w:rPr>
        <w:t xml:space="preserve">회로에서 1차 미분방정식의 해를 구하기 위한 아래의 식이 성립하려면 시정수는 </w:t>
      </w:r>
      <w:r>
        <w:rPr>
          <w:rFonts w:asciiTheme="majorHAnsi" w:eastAsiaTheme="majorHAnsi" w:hAnsiTheme="majorHAnsi"/>
        </w:rPr>
        <w:t>RC</w:t>
      </w:r>
      <w:r>
        <w:rPr>
          <w:rFonts w:asciiTheme="majorHAnsi" w:eastAsiaTheme="majorHAnsi" w:hAnsiTheme="majorHAnsi" w:hint="eastAsia"/>
        </w:rPr>
        <w:t>와 같아야 하므로 그 의의가 있다.</w:t>
      </w:r>
    </w:p>
    <w:p w14:paraId="5E054E91" w14:textId="77777777" w:rsidR="00593C82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14:paraId="3812A431" w14:textId="2CEFF60D" w:rsidR="00593C82" w:rsidRPr="008929DB" w:rsidRDefault="00593C82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 w:rsidRPr="00593C82">
        <w:rPr>
          <w:rFonts w:asciiTheme="majorHAnsi" w:eastAsiaTheme="majorHAnsi" w:hAnsiTheme="majorHAnsi"/>
        </w:rPr>
        <w:drawing>
          <wp:inline distT="0" distB="0" distL="0" distR="0" wp14:anchorId="0CBF18A8" wp14:editId="5F9D4AD9">
            <wp:extent cx="3261600" cy="591797"/>
            <wp:effectExtent l="0" t="0" r="2540" b="5715"/>
            <wp:docPr id="233543048" name="그림 1" descr="폰트, 친필, 타이포그래피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3048" name="그림 1" descr="폰트, 친필, 타이포그래피, 서예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0870" cy="6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82" w:rsidRPr="008929D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5A1B" w14:textId="77777777" w:rsidR="006B71E3" w:rsidRDefault="006B71E3" w:rsidP="003301D5">
      <w:r>
        <w:separator/>
      </w:r>
    </w:p>
  </w:endnote>
  <w:endnote w:type="continuationSeparator" w:id="0">
    <w:p w14:paraId="63BF5B50" w14:textId="77777777" w:rsidR="006B71E3" w:rsidRDefault="006B71E3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0BD5" w14:textId="77777777" w:rsidR="00D30386" w:rsidRDefault="00D3038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73531" w14:textId="77777777" w:rsidR="00D30386" w:rsidRDefault="00D3038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8482" w14:textId="77777777" w:rsidR="00D30386" w:rsidRDefault="00D3038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46A2" w14:textId="77777777" w:rsidR="006B71E3" w:rsidRDefault="006B71E3" w:rsidP="003301D5">
      <w:r>
        <w:separator/>
      </w:r>
    </w:p>
  </w:footnote>
  <w:footnote w:type="continuationSeparator" w:id="0">
    <w:p w14:paraId="27EF3CD5" w14:textId="77777777" w:rsidR="006B71E3" w:rsidRDefault="006B71E3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7BC0" w14:textId="77777777" w:rsidR="00D30386" w:rsidRDefault="00D3038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3DC8B464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D30386">
      <w:rPr>
        <w:rFonts w:asciiTheme="minorHAnsi" w:eastAsiaTheme="minorHAnsi" w:hAnsiTheme="minorHAnsi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D30386">
      <w:rPr>
        <w:rFonts w:asciiTheme="minorHAnsi" w:eastAsiaTheme="minorHAnsi" w:hAnsiTheme="minorHAnsi" w:cs="맑은 고딕" w:hint="eastAsia"/>
      </w:rPr>
      <w:t>기초회로 및 논리실습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417C" w14:textId="77777777" w:rsidR="00D30386" w:rsidRDefault="00D3038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B64F3D"/>
    <w:multiLevelType w:val="hybridMultilevel"/>
    <w:tmpl w:val="95C8A126"/>
    <w:lvl w:ilvl="0" w:tplc="E3E8EE96">
      <w:start w:val="1"/>
      <w:numFmt w:val="decimal"/>
      <w:lvlText w:val="(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3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5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8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A8186C"/>
    <w:multiLevelType w:val="multilevel"/>
    <w:tmpl w:val="47E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48815462">
    <w:abstractNumId w:val="7"/>
  </w:num>
  <w:num w:numId="2" w16cid:durableId="523131235">
    <w:abstractNumId w:val="10"/>
  </w:num>
  <w:num w:numId="3" w16cid:durableId="2143308997">
    <w:abstractNumId w:val="8"/>
  </w:num>
  <w:num w:numId="4" w16cid:durableId="1283263388">
    <w:abstractNumId w:val="3"/>
  </w:num>
  <w:num w:numId="5" w16cid:durableId="1238399726">
    <w:abstractNumId w:val="3"/>
    <w:lvlOverride w:ilvl="0">
      <w:startOverride w:val="1"/>
    </w:lvlOverride>
  </w:num>
  <w:num w:numId="6" w16cid:durableId="76830992">
    <w:abstractNumId w:val="13"/>
  </w:num>
  <w:num w:numId="7" w16cid:durableId="402417002">
    <w:abstractNumId w:val="1"/>
  </w:num>
  <w:num w:numId="8" w16cid:durableId="638538163">
    <w:abstractNumId w:val="6"/>
  </w:num>
  <w:num w:numId="9" w16cid:durableId="1265454331">
    <w:abstractNumId w:val="5"/>
  </w:num>
  <w:num w:numId="10" w16cid:durableId="1169708621">
    <w:abstractNumId w:val="14"/>
  </w:num>
  <w:num w:numId="11" w16cid:durableId="978074584">
    <w:abstractNumId w:val="14"/>
  </w:num>
  <w:num w:numId="12" w16cid:durableId="821584468">
    <w:abstractNumId w:val="0"/>
  </w:num>
  <w:num w:numId="13" w16cid:durableId="2136437085">
    <w:abstractNumId w:val="12"/>
  </w:num>
  <w:num w:numId="14" w16cid:durableId="436829095">
    <w:abstractNumId w:val="3"/>
    <w:lvlOverride w:ilvl="0">
      <w:startOverride w:val="1"/>
    </w:lvlOverride>
  </w:num>
  <w:num w:numId="15" w16cid:durableId="1229848902">
    <w:abstractNumId w:val="3"/>
    <w:lvlOverride w:ilvl="0">
      <w:startOverride w:val="1"/>
    </w:lvlOverride>
  </w:num>
  <w:num w:numId="16" w16cid:durableId="347946489">
    <w:abstractNumId w:val="4"/>
  </w:num>
  <w:num w:numId="17" w16cid:durableId="1808008399">
    <w:abstractNumId w:val="9"/>
  </w:num>
  <w:num w:numId="18" w16cid:durableId="768546264">
    <w:abstractNumId w:val="2"/>
  </w:num>
  <w:num w:numId="19" w16cid:durableId="146277146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00F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C36"/>
    <w:rsid w:val="00045FBC"/>
    <w:rsid w:val="00047A3F"/>
    <w:rsid w:val="00050FE1"/>
    <w:rsid w:val="00051131"/>
    <w:rsid w:val="000520FE"/>
    <w:rsid w:val="00054268"/>
    <w:rsid w:val="000571F2"/>
    <w:rsid w:val="00061481"/>
    <w:rsid w:val="00061740"/>
    <w:rsid w:val="000636B4"/>
    <w:rsid w:val="00063E29"/>
    <w:rsid w:val="00066A2E"/>
    <w:rsid w:val="00066E47"/>
    <w:rsid w:val="00067FB1"/>
    <w:rsid w:val="00070576"/>
    <w:rsid w:val="000722BB"/>
    <w:rsid w:val="0007371F"/>
    <w:rsid w:val="000776AC"/>
    <w:rsid w:val="0008065B"/>
    <w:rsid w:val="00083276"/>
    <w:rsid w:val="00085C5B"/>
    <w:rsid w:val="00086B63"/>
    <w:rsid w:val="0009029C"/>
    <w:rsid w:val="000960D7"/>
    <w:rsid w:val="00096849"/>
    <w:rsid w:val="000A0384"/>
    <w:rsid w:val="000A4E6E"/>
    <w:rsid w:val="000A516B"/>
    <w:rsid w:val="000A75E1"/>
    <w:rsid w:val="000B1AB9"/>
    <w:rsid w:val="000B73FA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5B33"/>
    <w:rsid w:val="000D60D9"/>
    <w:rsid w:val="000D67ED"/>
    <w:rsid w:val="000D6908"/>
    <w:rsid w:val="000E067D"/>
    <w:rsid w:val="000E1CBF"/>
    <w:rsid w:val="000E2FF8"/>
    <w:rsid w:val="000E72A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048F8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0CC0"/>
    <w:rsid w:val="00165FBA"/>
    <w:rsid w:val="001665B0"/>
    <w:rsid w:val="00166A69"/>
    <w:rsid w:val="00167747"/>
    <w:rsid w:val="0017560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C4426"/>
    <w:rsid w:val="001C4EB9"/>
    <w:rsid w:val="001C5CF1"/>
    <w:rsid w:val="001C6BA6"/>
    <w:rsid w:val="001D0D15"/>
    <w:rsid w:val="001D103B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201783"/>
    <w:rsid w:val="00203531"/>
    <w:rsid w:val="00204F6D"/>
    <w:rsid w:val="00207288"/>
    <w:rsid w:val="00210663"/>
    <w:rsid w:val="0021507D"/>
    <w:rsid w:val="002168CB"/>
    <w:rsid w:val="002206FC"/>
    <w:rsid w:val="00231C53"/>
    <w:rsid w:val="00232E83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6976"/>
    <w:rsid w:val="002C15AF"/>
    <w:rsid w:val="002C23E8"/>
    <w:rsid w:val="002C3753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3687"/>
    <w:rsid w:val="00316C6F"/>
    <w:rsid w:val="00317DA6"/>
    <w:rsid w:val="00320563"/>
    <w:rsid w:val="00322309"/>
    <w:rsid w:val="003239B2"/>
    <w:rsid w:val="00325351"/>
    <w:rsid w:val="00325F16"/>
    <w:rsid w:val="00327DC4"/>
    <w:rsid w:val="003301D5"/>
    <w:rsid w:val="0033150F"/>
    <w:rsid w:val="00332190"/>
    <w:rsid w:val="0033476A"/>
    <w:rsid w:val="00336539"/>
    <w:rsid w:val="00340F88"/>
    <w:rsid w:val="003414F7"/>
    <w:rsid w:val="00343A19"/>
    <w:rsid w:val="00347272"/>
    <w:rsid w:val="003515DD"/>
    <w:rsid w:val="0035233E"/>
    <w:rsid w:val="00352DD7"/>
    <w:rsid w:val="00353724"/>
    <w:rsid w:val="00356569"/>
    <w:rsid w:val="00356B2E"/>
    <w:rsid w:val="003661EB"/>
    <w:rsid w:val="00366236"/>
    <w:rsid w:val="00366913"/>
    <w:rsid w:val="003749AF"/>
    <w:rsid w:val="00374D4E"/>
    <w:rsid w:val="00380645"/>
    <w:rsid w:val="00382775"/>
    <w:rsid w:val="00382BAF"/>
    <w:rsid w:val="00383141"/>
    <w:rsid w:val="00383882"/>
    <w:rsid w:val="003839F2"/>
    <w:rsid w:val="00383F8D"/>
    <w:rsid w:val="00391B2F"/>
    <w:rsid w:val="003951DF"/>
    <w:rsid w:val="003964BA"/>
    <w:rsid w:val="003971B9"/>
    <w:rsid w:val="003A276C"/>
    <w:rsid w:val="003A2BDB"/>
    <w:rsid w:val="003A3401"/>
    <w:rsid w:val="003A4F9E"/>
    <w:rsid w:val="003A5D92"/>
    <w:rsid w:val="003A66B3"/>
    <w:rsid w:val="003B3238"/>
    <w:rsid w:val="003B3458"/>
    <w:rsid w:val="003B3F71"/>
    <w:rsid w:val="003B488C"/>
    <w:rsid w:val="003C1FCF"/>
    <w:rsid w:val="003C636F"/>
    <w:rsid w:val="003C641F"/>
    <w:rsid w:val="003C7AE4"/>
    <w:rsid w:val="003D06D6"/>
    <w:rsid w:val="003E5304"/>
    <w:rsid w:val="003E5CCD"/>
    <w:rsid w:val="003E7EE2"/>
    <w:rsid w:val="003F129C"/>
    <w:rsid w:val="003F4584"/>
    <w:rsid w:val="003F6726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662A"/>
    <w:rsid w:val="00447216"/>
    <w:rsid w:val="004473E1"/>
    <w:rsid w:val="00450E24"/>
    <w:rsid w:val="00451F34"/>
    <w:rsid w:val="004562DB"/>
    <w:rsid w:val="0045690B"/>
    <w:rsid w:val="004635BF"/>
    <w:rsid w:val="00464796"/>
    <w:rsid w:val="00465253"/>
    <w:rsid w:val="00465A8F"/>
    <w:rsid w:val="00466C57"/>
    <w:rsid w:val="00472992"/>
    <w:rsid w:val="00473AE1"/>
    <w:rsid w:val="00477F6F"/>
    <w:rsid w:val="00480023"/>
    <w:rsid w:val="004911FF"/>
    <w:rsid w:val="00491FD6"/>
    <w:rsid w:val="0049290A"/>
    <w:rsid w:val="00494FF1"/>
    <w:rsid w:val="004A00A5"/>
    <w:rsid w:val="004A0BEB"/>
    <w:rsid w:val="004A42A2"/>
    <w:rsid w:val="004A539E"/>
    <w:rsid w:val="004A6485"/>
    <w:rsid w:val="004B1494"/>
    <w:rsid w:val="004B3575"/>
    <w:rsid w:val="004B4F51"/>
    <w:rsid w:val="004B5451"/>
    <w:rsid w:val="004B6162"/>
    <w:rsid w:val="004B71B3"/>
    <w:rsid w:val="004B7BBA"/>
    <w:rsid w:val="004B7D54"/>
    <w:rsid w:val="004C1283"/>
    <w:rsid w:val="004C2527"/>
    <w:rsid w:val="004C2AF7"/>
    <w:rsid w:val="004C2B4E"/>
    <w:rsid w:val="004C42B2"/>
    <w:rsid w:val="004C5D61"/>
    <w:rsid w:val="004D229B"/>
    <w:rsid w:val="004D4128"/>
    <w:rsid w:val="004D4755"/>
    <w:rsid w:val="004E4D67"/>
    <w:rsid w:val="004F091E"/>
    <w:rsid w:val="004F500C"/>
    <w:rsid w:val="004F7E05"/>
    <w:rsid w:val="00500111"/>
    <w:rsid w:val="005001DD"/>
    <w:rsid w:val="0050165D"/>
    <w:rsid w:val="005076B1"/>
    <w:rsid w:val="00513DA7"/>
    <w:rsid w:val="00514231"/>
    <w:rsid w:val="00515116"/>
    <w:rsid w:val="0051694D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45D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A53"/>
    <w:rsid w:val="00570C3A"/>
    <w:rsid w:val="00571C2B"/>
    <w:rsid w:val="00572606"/>
    <w:rsid w:val="00573D81"/>
    <w:rsid w:val="00575802"/>
    <w:rsid w:val="005766B4"/>
    <w:rsid w:val="005816FF"/>
    <w:rsid w:val="005818BA"/>
    <w:rsid w:val="00582128"/>
    <w:rsid w:val="005842A4"/>
    <w:rsid w:val="00590979"/>
    <w:rsid w:val="00592534"/>
    <w:rsid w:val="00592C0C"/>
    <w:rsid w:val="00593C82"/>
    <w:rsid w:val="00594A7C"/>
    <w:rsid w:val="0059537D"/>
    <w:rsid w:val="005A4644"/>
    <w:rsid w:val="005A5F35"/>
    <w:rsid w:val="005B0527"/>
    <w:rsid w:val="005B1258"/>
    <w:rsid w:val="005B2E47"/>
    <w:rsid w:val="005B3F05"/>
    <w:rsid w:val="005B5254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F74"/>
    <w:rsid w:val="005E5CB8"/>
    <w:rsid w:val="005F0C9F"/>
    <w:rsid w:val="005F11AD"/>
    <w:rsid w:val="005F202F"/>
    <w:rsid w:val="005F3D94"/>
    <w:rsid w:val="005F5860"/>
    <w:rsid w:val="00603FE6"/>
    <w:rsid w:val="0061080D"/>
    <w:rsid w:val="0061117A"/>
    <w:rsid w:val="00612172"/>
    <w:rsid w:val="00612270"/>
    <w:rsid w:val="00615005"/>
    <w:rsid w:val="006219E0"/>
    <w:rsid w:val="006251F3"/>
    <w:rsid w:val="00627776"/>
    <w:rsid w:val="00631F8A"/>
    <w:rsid w:val="00634865"/>
    <w:rsid w:val="0063709F"/>
    <w:rsid w:val="00640342"/>
    <w:rsid w:val="00644CBA"/>
    <w:rsid w:val="0065511E"/>
    <w:rsid w:val="00655557"/>
    <w:rsid w:val="00656F8E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56B1"/>
    <w:rsid w:val="00690639"/>
    <w:rsid w:val="00696848"/>
    <w:rsid w:val="006975FD"/>
    <w:rsid w:val="006A0288"/>
    <w:rsid w:val="006A2E67"/>
    <w:rsid w:val="006A32CD"/>
    <w:rsid w:val="006A5325"/>
    <w:rsid w:val="006A5640"/>
    <w:rsid w:val="006B03AB"/>
    <w:rsid w:val="006B1ED0"/>
    <w:rsid w:val="006B5686"/>
    <w:rsid w:val="006B64F9"/>
    <w:rsid w:val="006B71BB"/>
    <w:rsid w:val="006B71E3"/>
    <w:rsid w:val="006C1150"/>
    <w:rsid w:val="006C3C70"/>
    <w:rsid w:val="006C44D4"/>
    <w:rsid w:val="006C65E9"/>
    <w:rsid w:val="006C6DD4"/>
    <w:rsid w:val="006D0AAA"/>
    <w:rsid w:val="006D63E6"/>
    <w:rsid w:val="006E1B6E"/>
    <w:rsid w:val="006E2F1B"/>
    <w:rsid w:val="006E3D80"/>
    <w:rsid w:val="006E4A66"/>
    <w:rsid w:val="006F304C"/>
    <w:rsid w:val="006F3AC9"/>
    <w:rsid w:val="006F77CF"/>
    <w:rsid w:val="00700D3B"/>
    <w:rsid w:val="00707FD1"/>
    <w:rsid w:val="00710106"/>
    <w:rsid w:val="00712738"/>
    <w:rsid w:val="007163A8"/>
    <w:rsid w:val="007221D4"/>
    <w:rsid w:val="007223C1"/>
    <w:rsid w:val="00722715"/>
    <w:rsid w:val="0072568A"/>
    <w:rsid w:val="007306E1"/>
    <w:rsid w:val="00730C7E"/>
    <w:rsid w:val="00732ED4"/>
    <w:rsid w:val="0073350B"/>
    <w:rsid w:val="00734F3E"/>
    <w:rsid w:val="00737876"/>
    <w:rsid w:val="00741906"/>
    <w:rsid w:val="007430A1"/>
    <w:rsid w:val="007442B7"/>
    <w:rsid w:val="00745CA3"/>
    <w:rsid w:val="007502D3"/>
    <w:rsid w:val="007505B5"/>
    <w:rsid w:val="00754B2F"/>
    <w:rsid w:val="00760266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95D39"/>
    <w:rsid w:val="007969EA"/>
    <w:rsid w:val="00796A36"/>
    <w:rsid w:val="0079733D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3482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35E8"/>
    <w:rsid w:val="007E73CF"/>
    <w:rsid w:val="007F4F59"/>
    <w:rsid w:val="00801637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40F7"/>
    <w:rsid w:val="00825654"/>
    <w:rsid w:val="0082592A"/>
    <w:rsid w:val="00827063"/>
    <w:rsid w:val="0083127F"/>
    <w:rsid w:val="00832C78"/>
    <w:rsid w:val="00837CC9"/>
    <w:rsid w:val="00840C75"/>
    <w:rsid w:val="00842B88"/>
    <w:rsid w:val="008431B4"/>
    <w:rsid w:val="00843447"/>
    <w:rsid w:val="008445B5"/>
    <w:rsid w:val="00850469"/>
    <w:rsid w:val="0085607F"/>
    <w:rsid w:val="00857E1B"/>
    <w:rsid w:val="00862AD3"/>
    <w:rsid w:val="00863388"/>
    <w:rsid w:val="008720F1"/>
    <w:rsid w:val="008763E3"/>
    <w:rsid w:val="00876E5E"/>
    <w:rsid w:val="00877C03"/>
    <w:rsid w:val="00877E57"/>
    <w:rsid w:val="00880CCB"/>
    <w:rsid w:val="0088506F"/>
    <w:rsid w:val="0088529D"/>
    <w:rsid w:val="0088706F"/>
    <w:rsid w:val="008924D1"/>
    <w:rsid w:val="008929DB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973"/>
    <w:rsid w:val="008F799C"/>
    <w:rsid w:val="009012ED"/>
    <w:rsid w:val="0090370C"/>
    <w:rsid w:val="009121C9"/>
    <w:rsid w:val="00914705"/>
    <w:rsid w:val="00920336"/>
    <w:rsid w:val="0092171D"/>
    <w:rsid w:val="00921FBE"/>
    <w:rsid w:val="00924B15"/>
    <w:rsid w:val="009324E2"/>
    <w:rsid w:val="00934B8D"/>
    <w:rsid w:val="00935013"/>
    <w:rsid w:val="00936280"/>
    <w:rsid w:val="00937330"/>
    <w:rsid w:val="00942288"/>
    <w:rsid w:val="009454B9"/>
    <w:rsid w:val="009474E9"/>
    <w:rsid w:val="00953634"/>
    <w:rsid w:val="00954F49"/>
    <w:rsid w:val="009564AE"/>
    <w:rsid w:val="00960B1F"/>
    <w:rsid w:val="00962EDC"/>
    <w:rsid w:val="00965D81"/>
    <w:rsid w:val="00966616"/>
    <w:rsid w:val="009728CE"/>
    <w:rsid w:val="00977BDA"/>
    <w:rsid w:val="009819BE"/>
    <w:rsid w:val="00981F09"/>
    <w:rsid w:val="009906E0"/>
    <w:rsid w:val="009918C1"/>
    <w:rsid w:val="009A00B3"/>
    <w:rsid w:val="009A1DF1"/>
    <w:rsid w:val="009A22E0"/>
    <w:rsid w:val="009A5BB4"/>
    <w:rsid w:val="009B0705"/>
    <w:rsid w:val="009B1CA0"/>
    <w:rsid w:val="009B2973"/>
    <w:rsid w:val="009B4CCC"/>
    <w:rsid w:val="009C72C5"/>
    <w:rsid w:val="009D120F"/>
    <w:rsid w:val="009D16DC"/>
    <w:rsid w:val="009D2278"/>
    <w:rsid w:val="009D3112"/>
    <w:rsid w:val="009D5EC8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159"/>
    <w:rsid w:val="00A34A3E"/>
    <w:rsid w:val="00A356E0"/>
    <w:rsid w:val="00A410B0"/>
    <w:rsid w:val="00A43019"/>
    <w:rsid w:val="00A43B94"/>
    <w:rsid w:val="00A43BC5"/>
    <w:rsid w:val="00A44A8F"/>
    <w:rsid w:val="00A45989"/>
    <w:rsid w:val="00A5058B"/>
    <w:rsid w:val="00A513EF"/>
    <w:rsid w:val="00A5183C"/>
    <w:rsid w:val="00A54352"/>
    <w:rsid w:val="00A56190"/>
    <w:rsid w:val="00A64530"/>
    <w:rsid w:val="00A71530"/>
    <w:rsid w:val="00A7557A"/>
    <w:rsid w:val="00A7692A"/>
    <w:rsid w:val="00A76C0A"/>
    <w:rsid w:val="00A82A8D"/>
    <w:rsid w:val="00A83147"/>
    <w:rsid w:val="00A86AAC"/>
    <w:rsid w:val="00A90409"/>
    <w:rsid w:val="00A931B5"/>
    <w:rsid w:val="00A94E51"/>
    <w:rsid w:val="00A97BEB"/>
    <w:rsid w:val="00AA13CD"/>
    <w:rsid w:val="00AA15F8"/>
    <w:rsid w:val="00AA24C4"/>
    <w:rsid w:val="00AA4068"/>
    <w:rsid w:val="00AA514E"/>
    <w:rsid w:val="00AA752B"/>
    <w:rsid w:val="00AB237C"/>
    <w:rsid w:val="00AB3BAE"/>
    <w:rsid w:val="00AB45C2"/>
    <w:rsid w:val="00AB7874"/>
    <w:rsid w:val="00AB7E66"/>
    <w:rsid w:val="00AC57AB"/>
    <w:rsid w:val="00AC57B7"/>
    <w:rsid w:val="00AC6A74"/>
    <w:rsid w:val="00AC7942"/>
    <w:rsid w:val="00AC7A0B"/>
    <w:rsid w:val="00AD6289"/>
    <w:rsid w:val="00AD7F73"/>
    <w:rsid w:val="00AE0F44"/>
    <w:rsid w:val="00AE3C97"/>
    <w:rsid w:val="00AE40F7"/>
    <w:rsid w:val="00AE5642"/>
    <w:rsid w:val="00AE63A8"/>
    <w:rsid w:val="00AF34B1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5869"/>
    <w:rsid w:val="00B21E12"/>
    <w:rsid w:val="00B24917"/>
    <w:rsid w:val="00B2584C"/>
    <w:rsid w:val="00B269FF"/>
    <w:rsid w:val="00B26AD0"/>
    <w:rsid w:val="00B27128"/>
    <w:rsid w:val="00B27950"/>
    <w:rsid w:val="00B30DE2"/>
    <w:rsid w:val="00B33139"/>
    <w:rsid w:val="00B35703"/>
    <w:rsid w:val="00B35BDC"/>
    <w:rsid w:val="00B3748B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B15"/>
    <w:rsid w:val="00B6442F"/>
    <w:rsid w:val="00B706B1"/>
    <w:rsid w:val="00B719A5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C15AD"/>
    <w:rsid w:val="00BC42A3"/>
    <w:rsid w:val="00BC7776"/>
    <w:rsid w:val="00BD1DFE"/>
    <w:rsid w:val="00BD225E"/>
    <w:rsid w:val="00BD281F"/>
    <w:rsid w:val="00BD301D"/>
    <w:rsid w:val="00BD5B41"/>
    <w:rsid w:val="00BD64E5"/>
    <w:rsid w:val="00BE088E"/>
    <w:rsid w:val="00BE2F25"/>
    <w:rsid w:val="00C05C05"/>
    <w:rsid w:val="00C071A5"/>
    <w:rsid w:val="00C1208F"/>
    <w:rsid w:val="00C12900"/>
    <w:rsid w:val="00C15A9B"/>
    <w:rsid w:val="00C21A16"/>
    <w:rsid w:val="00C232C5"/>
    <w:rsid w:val="00C23CA7"/>
    <w:rsid w:val="00C25CAB"/>
    <w:rsid w:val="00C304F8"/>
    <w:rsid w:val="00C33300"/>
    <w:rsid w:val="00C34286"/>
    <w:rsid w:val="00C3520D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2E"/>
    <w:rsid w:val="00C54F64"/>
    <w:rsid w:val="00C563E0"/>
    <w:rsid w:val="00C60D34"/>
    <w:rsid w:val="00C636DD"/>
    <w:rsid w:val="00C659BB"/>
    <w:rsid w:val="00C66A45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D5D2A"/>
    <w:rsid w:val="00CE2146"/>
    <w:rsid w:val="00CE33C9"/>
    <w:rsid w:val="00CF622D"/>
    <w:rsid w:val="00D01334"/>
    <w:rsid w:val="00D02D62"/>
    <w:rsid w:val="00D056B8"/>
    <w:rsid w:val="00D05C00"/>
    <w:rsid w:val="00D06108"/>
    <w:rsid w:val="00D06F86"/>
    <w:rsid w:val="00D1099C"/>
    <w:rsid w:val="00D11F05"/>
    <w:rsid w:val="00D13478"/>
    <w:rsid w:val="00D14C00"/>
    <w:rsid w:val="00D15A4D"/>
    <w:rsid w:val="00D1605A"/>
    <w:rsid w:val="00D16C4C"/>
    <w:rsid w:val="00D30126"/>
    <w:rsid w:val="00D30386"/>
    <w:rsid w:val="00D32F8B"/>
    <w:rsid w:val="00D350DC"/>
    <w:rsid w:val="00D356B3"/>
    <w:rsid w:val="00D365A2"/>
    <w:rsid w:val="00D40109"/>
    <w:rsid w:val="00D409A8"/>
    <w:rsid w:val="00D41B9A"/>
    <w:rsid w:val="00D42B06"/>
    <w:rsid w:val="00D447F0"/>
    <w:rsid w:val="00D44EE8"/>
    <w:rsid w:val="00D45AA4"/>
    <w:rsid w:val="00D47D24"/>
    <w:rsid w:val="00D51837"/>
    <w:rsid w:val="00D56B5B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A2793"/>
    <w:rsid w:val="00DA2B26"/>
    <w:rsid w:val="00DB03AB"/>
    <w:rsid w:val="00DB244A"/>
    <w:rsid w:val="00DB247E"/>
    <w:rsid w:val="00DB6804"/>
    <w:rsid w:val="00DC191E"/>
    <w:rsid w:val="00DC7DB0"/>
    <w:rsid w:val="00DD2825"/>
    <w:rsid w:val="00DD4B6D"/>
    <w:rsid w:val="00DD5B70"/>
    <w:rsid w:val="00DD7BC4"/>
    <w:rsid w:val="00DE1FDD"/>
    <w:rsid w:val="00DE2B88"/>
    <w:rsid w:val="00DE3647"/>
    <w:rsid w:val="00DE74EA"/>
    <w:rsid w:val="00DF1E6D"/>
    <w:rsid w:val="00DF290B"/>
    <w:rsid w:val="00DF3B64"/>
    <w:rsid w:val="00DF41A5"/>
    <w:rsid w:val="00DF48C7"/>
    <w:rsid w:val="00DF4AD9"/>
    <w:rsid w:val="00DF5571"/>
    <w:rsid w:val="00DF612C"/>
    <w:rsid w:val="00DF639D"/>
    <w:rsid w:val="00DF7596"/>
    <w:rsid w:val="00E03A66"/>
    <w:rsid w:val="00E10F23"/>
    <w:rsid w:val="00E13404"/>
    <w:rsid w:val="00E137F7"/>
    <w:rsid w:val="00E16B82"/>
    <w:rsid w:val="00E17D5C"/>
    <w:rsid w:val="00E20642"/>
    <w:rsid w:val="00E21AF1"/>
    <w:rsid w:val="00E2442E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53190"/>
    <w:rsid w:val="00E565C6"/>
    <w:rsid w:val="00E56B67"/>
    <w:rsid w:val="00E57E4A"/>
    <w:rsid w:val="00E61E8A"/>
    <w:rsid w:val="00E64FB3"/>
    <w:rsid w:val="00E73FF9"/>
    <w:rsid w:val="00E7410B"/>
    <w:rsid w:val="00E7580D"/>
    <w:rsid w:val="00E77BBA"/>
    <w:rsid w:val="00E80FEE"/>
    <w:rsid w:val="00E869B6"/>
    <w:rsid w:val="00E90049"/>
    <w:rsid w:val="00E901F2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B2AEB"/>
    <w:rsid w:val="00EB5071"/>
    <w:rsid w:val="00EB535B"/>
    <w:rsid w:val="00EB7166"/>
    <w:rsid w:val="00EB7E37"/>
    <w:rsid w:val="00EC0C7B"/>
    <w:rsid w:val="00EC24F1"/>
    <w:rsid w:val="00EC35E4"/>
    <w:rsid w:val="00EC3D47"/>
    <w:rsid w:val="00EC4285"/>
    <w:rsid w:val="00ED0BBD"/>
    <w:rsid w:val="00ED22ED"/>
    <w:rsid w:val="00ED636B"/>
    <w:rsid w:val="00EF038E"/>
    <w:rsid w:val="00EF684F"/>
    <w:rsid w:val="00F047C7"/>
    <w:rsid w:val="00F1049E"/>
    <w:rsid w:val="00F1217A"/>
    <w:rsid w:val="00F1237B"/>
    <w:rsid w:val="00F1396F"/>
    <w:rsid w:val="00F16871"/>
    <w:rsid w:val="00F1702E"/>
    <w:rsid w:val="00F1793B"/>
    <w:rsid w:val="00F213C6"/>
    <w:rsid w:val="00F21F4F"/>
    <w:rsid w:val="00F22955"/>
    <w:rsid w:val="00F24636"/>
    <w:rsid w:val="00F25D05"/>
    <w:rsid w:val="00F27775"/>
    <w:rsid w:val="00F3026B"/>
    <w:rsid w:val="00F32482"/>
    <w:rsid w:val="00F32A0C"/>
    <w:rsid w:val="00F32BD3"/>
    <w:rsid w:val="00F3628C"/>
    <w:rsid w:val="00F4099F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B7BAC"/>
    <w:rsid w:val="00FC215D"/>
    <w:rsid w:val="00FC2B22"/>
    <w:rsid w:val="00FC3402"/>
    <w:rsid w:val="00FC736A"/>
    <w:rsid w:val="00FD1B32"/>
    <w:rsid w:val="00FD2612"/>
    <w:rsid w:val="00FD516A"/>
    <w:rsid w:val="00FD750C"/>
    <w:rsid w:val="00FD7606"/>
    <w:rsid w:val="00FE0B58"/>
    <w:rsid w:val="00FE1A2E"/>
    <w:rsid w:val="00FE3BC4"/>
    <w:rsid w:val="00FE405E"/>
    <w:rsid w:val="00FE49A9"/>
    <w:rsid w:val="00FE5A21"/>
    <w:rsid w:val="00FE6BF9"/>
    <w:rsid w:val="00FF035B"/>
    <w:rsid w:val="00FF0384"/>
    <w:rsid w:val="00FF1983"/>
    <w:rsid w:val="00FF21B3"/>
    <w:rsid w:val="00FF42C6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8AC79-4649-45C9-B023-D13D520D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2</cp:revision>
  <cp:lastPrinted>2021-03-16T04:23:00Z</cp:lastPrinted>
  <dcterms:created xsi:type="dcterms:W3CDTF">2024-05-25T14:56:00Z</dcterms:created>
  <dcterms:modified xsi:type="dcterms:W3CDTF">2024-05-25T14:56:00Z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