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4DCFF" w14:textId="4DF35B1B" w:rsidR="00817441" w:rsidRPr="000C4ECD" w:rsidRDefault="000C4ECD" w:rsidP="00876E5E">
      <w:pPr>
        <w:rPr>
          <w:rFonts w:ascii="맑은 고딕" w:eastAsia="맑은 고딕" w:hAnsi="맑은 고딕" w:cs="맑은 고딕"/>
          <w:b/>
        </w:rPr>
      </w:pPr>
      <w:r w:rsidRPr="000C4ECD">
        <w:rPr>
          <w:rFonts w:ascii="맑은 고딕" w:eastAsia="맑은 고딕" w:hAnsi="맑은 고딕" w:cs="맑은 고딕" w:hint="eastAsia"/>
          <w:b/>
        </w:rPr>
        <w:t>L</w:t>
      </w:r>
      <w:r w:rsidRPr="000C4ECD">
        <w:rPr>
          <w:rFonts w:ascii="맑은 고딕" w:eastAsia="맑은 고딕" w:hAnsi="맑은 고딕" w:cs="맑은 고딕"/>
          <w:b/>
        </w:rPr>
        <w:t>ab</w:t>
      </w:r>
      <w:r w:rsidR="00873952">
        <w:rPr>
          <w:rFonts w:ascii="맑은 고딕" w:eastAsia="맑은 고딕" w:hAnsi="맑은 고딕" w:cs="맑은 고딕"/>
          <w:b/>
        </w:rPr>
        <w:t>13</w:t>
      </w:r>
      <w:r w:rsidRPr="000C4ECD">
        <w:rPr>
          <w:rFonts w:ascii="맑은 고딕" w:eastAsia="맑은 고딕" w:hAnsi="맑은 고딕" w:cs="맑은 고딕"/>
          <w:b/>
        </w:rPr>
        <w:t xml:space="preserve">: </w:t>
      </w:r>
      <w:r w:rsidR="00873952">
        <w:rPr>
          <w:rFonts w:ascii="맑은 고딕" w:eastAsia="맑은 고딕" w:hAnsi="맑은 고딕" w:cs="맑은 고딕" w:hint="eastAsia"/>
          <w:b/>
        </w:rPr>
        <w:t>L</w:t>
      </w:r>
      <w:r w:rsidR="00873952">
        <w:rPr>
          <w:rFonts w:ascii="맑은 고딕" w:eastAsia="맑은 고딕" w:hAnsi="맑은 고딕" w:cs="맑은 고딕"/>
          <w:b/>
        </w:rPr>
        <w:t>atch and Flip-Flop</w:t>
      </w:r>
    </w:p>
    <w:p w14:paraId="0D3BB348" w14:textId="7693AFC9" w:rsidR="000C4ECD" w:rsidRPr="00DF3B64" w:rsidRDefault="000C4ECD" w:rsidP="00876E5E">
      <w:pPr>
        <w:rPr>
          <w:rFonts w:eastAsiaTheme="minorEastAsia"/>
          <w:b/>
        </w:rPr>
      </w:pPr>
      <w:r w:rsidRPr="00DF3B64">
        <w:rPr>
          <w:rFonts w:eastAsiaTheme="minorEastAsia" w:hint="eastAsia"/>
          <w:b/>
        </w:rPr>
        <w:t>학번</w:t>
      </w:r>
      <w:r w:rsidRPr="00DF3B64">
        <w:rPr>
          <w:rFonts w:eastAsiaTheme="minorEastAsia" w:hint="eastAsia"/>
          <w:b/>
        </w:rPr>
        <w:t>:</w:t>
      </w:r>
      <w:r w:rsidR="00920287">
        <w:rPr>
          <w:rFonts w:eastAsiaTheme="minorEastAsia" w:hint="eastAsia"/>
          <w:b/>
        </w:rPr>
        <w:t xml:space="preserve"> 22200034</w:t>
      </w:r>
    </w:p>
    <w:p w14:paraId="0D711F6B" w14:textId="45FA8116" w:rsidR="000C4ECD" w:rsidRDefault="000C4ECD" w:rsidP="00876E5E">
      <w:pPr>
        <w:rPr>
          <w:rFonts w:eastAsiaTheme="minorEastAsia"/>
          <w:b/>
        </w:rPr>
      </w:pPr>
      <w:r w:rsidRPr="00DF3B64">
        <w:rPr>
          <w:rFonts w:eastAsiaTheme="minorEastAsia" w:hint="eastAsia"/>
          <w:b/>
        </w:rPr>
        <w:t>이름</w:t>
      </w:r>
      <w:r w:rsidRPr="00DF3B64">
        <w:rPr>
          <w:rFonts w:eastAsiaTheme="minorEastAsia" w:hint="eastAsia"/>
          <w:b/>
        </w:rPr>
        <w:t>:</w:t>
      </w:r>
      <w:r w:rsidR="00920287">
        <w:rPr>
          <w:rFonts w:eastAsiaTheme="minorEastAsia" w:hint="eastAsia"/>
          <w:b/>
        </w:rPr>
        <w:t xml:space="preserve"> </w:t>
      </w:r>
      <w:r w:rsidR="00920287">
        <w:rPr>
          <w:rFonts w:eastAsiaTheme="minorEastAsia" w:hint="eastAsia"/>
          <w:b/>
        </w:rPr>
        <w:t>곽도현</w:t>
      </w:r>
    </w:p>
    <w:p w14:paraId="7A6CAECB" w14:textId="008787E3" w:rsidR="00DF3B64" w:rsidRDefault="00DF3B64" w:rsidP="00876E5E">
      <w:pPr>
        <w:rPr>
          <w:rFonts w:eastAsiaTheme="minorEastAsia"/>
          <w:b/>
        </w:rPr>
      </w:pPr>
    </w:p>
    <w:p w14:paraId="609FEE83" w14:textId="55B74198" w:rsidR="000F007B" w:rsidRDefault="00DF3B64" w:rsidP="00EA7BAA">
      <w:pPr>
        <w:spacing w:after="120"/>
        <w:rPr>
          <w:rFonts w:asciiTheme="majorEastAsia" w:eastAsiaTheme="majorEastAsia" w:hAnsiTheme="majorEastAsia"/>
          <w:b/>
        </w:rPr>
      </w:pPr>
      <w:r w:rsidRPr="002A3BB3">
        <w:rPr>
          <w:rFonts w:asciiTheme="majorEastAsia" w:eastAsiaTheme="majorEastAsia" w:hAnsiTheme="majorEastAsia" w:hint="eastAsia"/>
          <w:b/>
        </w:rPr>
        <w:t>1</w:t>
      </w:r>
      <w:r w:rsidRPr="002A3BB3">
        <w:rPr>
          <w:rFonts w:asciiTheme="majorEastAsia" w:eastAsiaTheme="majorEastAsia" w:hAnsiTheme="majorEastAsia"/>
          <w:b/>
        </w:rPr>
        <w:t xml:space="preserve">. </w:t>
      </w:r>
      <w:r w:rsidR="00115B3B">
        <w:rPr>
          <w:rFonts w:asciiTheme="majorEastAsia" w:eastAsiaTheme="majorEastAsia" w:hAnsiTheme="majorEastAsia"/>
          <w:b/>
        </w:rPr>
        <w:t>[</w:t>
      </w:r>
      <w:r w:rsidR="00691EFC">
        <w:rPr>
          <w:rFonts w:asciiTheme="majorEastAsia" w:eastAsiaTheme="majorEastAsia" w:hAnsiTheme="majorEastAsia" w:hint="eastAsia"/>
          <w:b/>
        </w:rPr>
        <w:t>실험</w:t>
      </w:r>
      <w:r w:rsidR="005E59D4">
        <w:rPr>
          <w:rFonts w:asciiTheme="majorEastAsia" w:eastAsiaTheme="majorEastAsia" w:hAnsiTheme="majorEastAsia" w:hint="eastAsia"/>
          <w:b/>
        </w:rPr>
        <w:t>1</w:t>
      </w:r>
      <w:r w:rsidR="00115B3B">
        <w:rPr>
          <w:rFonts w:asciiTheme="majorEastAsia" w:eastAsiaTheme="majorEastAsia" w:hAnsiTheme="majorEastAsia"/>
          <w:b/>
        </w:rPr>
        <w:t>]</w:t>
      </w:r>
      <w:r w:rsidR="00691EFC">
        <w:rPr>
          <w:rFonts w:asciiTheme="majorEastAsia" w:eastAsiaTheme="majorEastAsia" w:hAnsiTheme="majorEastAsia" w:hint="eastAsia"/>
          <w:b/>
        </w:rPr>
        <w:t xml:space="preserve">의 결과를 첨부하고 </w:t>
      </w:r>
      <w:r w:rsidR="005E59D4">
        <w:rPr>
          <w:rFonts w:asciiTheme="majorEastAsia" w:eastAsiaTheme="majorEastAsia" w:hAnsiTheme="majorEastAsia" w:hint="eastAsia"/>
          <w:b/>
        </w:rPr>
        <w:t xml:space="preserve">D-latch의 동작 특성을 </w:t>
      </w:r>
      <w:proofErr w:type="spellStart"/>
      <w:r w:rsidR="005E59D4">
        <w:rPr>
          <w:rFonts w:asciiTheme="majorEastAsia" w:eastAsiaTheme="majorEastAsia" w:hAnsiTheme="majorEastAsia" w:hint="eastAsia"/>
          <w:b/>
        </w:rPr>
        <w:t>설명하시오</w:t>
      </w:r>
      <w:proofErr w:type="spellEnd"/>
      <w:r w:rsidR="005E59D4">
        <w:rPr>
          <w:rFonts w:asciiTheme="majorEastAsia" w:eastAsiaTheme="majorEastAsia" w:hAnsiTheme="majorEastAsia" w:hint="eastAsia"/>
          <w:b/>
        </w:rPr>
        <w:t xml:space="preserve"> </w:t>
      </w:r>
      <w:r w:rsidR="00070605">
        <w:rPr>
          <w:rFonts w:asciiTheme="majorEastAsia" w:eastAsiaTheme="majorEastAsia" w:hAnsiTheme="majorEastAsia"/>
          <w:b/>
        </w:rPr>
        <w:t>(</w:t>
      </w:r>
      <w:r w:rsidR="00DF41DA">
        <w:rPr>
          <w:rFonts w:asciiTheme="majorEastAsia" w:eastAsiaTheme="majorEastAsia" w:hAnsiTheme="majorEastAsia" w:hint="eastAsia"/>
          <w:b/>
        </w:rPr>
        <w:t>2</w:t>
      </w:r>
      <w:r w:rsidR="00070605">
        <w:rPr>
          <w:rFonts w:asciiTheme="majorEastAsia" w:eastAsiaTheme="majorEastAsia" w:hAnsiTheme="majorEastAsia" w:hint="eastAsia"/>
          <w:b/>
        </w:rPr>
        <w:t>점)</w:t>
      </w:r>
    </w:p>
    <w:p w14:paraId="79B65F92" w14:textId="2B6EA51D" w:rsidR="0052482E" w:rsidRDefault="001F5419" w:rsidP="004E480B">
      <w:pPr>
        <w:widowControl/>
        <w:wordWrap/>
        <w:autoSpaceDE/>
        <w:autoSpaceDN/>
        <w:spacing w:after="120"/>
        <w:jc w:val="left"/>
        <w:rPr>
          <w:rFonts w:asciiTheme="majorEastAsia" w:eastAsiaTheme="majorEastAsia" w:hAnsiTheme="majorEastAsia"/>
          <w:bCs/>
        </w:rPr>
      </w:pPr>
      <w:r>
        <w:rPr>
          <w:rFonts w:asciiTheme="majorEastAsia" w:eastAsiaTheme="majorEastAsia" w:hAnsiTheme="majorEastAsia" w:hint="eastAsia"/>
          <w:bCs/>
        </w:rPr>
        <w:t>(</w:t>
      </w:r>
      <w:r>
        <w:rPr>
          <w:rFonts w:asciiTheme="majorEastAsia" w:eastAsiaTheme="majorEastAsia" w:hAnsiTheme="majorEastAsia"/>
          <w:bCs/>
        </w:rPr>
        <w:t xml:space="preserve">1) </w:t>
      </w:r>
      <w:r w:rsidR="00B90F28">
        <w:rPr>
          <w:rFonts w:asciiTheme="majorEastAsia" w:eastAsiaTheme="majorEastAsia" w:hAnsiTheme="majorEastAsia" w:hint="eastAsia"/>
          <w:bCs/>
        </w:rPr>
        <w:t xml:space="preserve">구성한 회로 사진 및 </w:t>
      </w:r>
      <w:r w:rsidR="00DF41DA">
        <w:rPr>
          <w:rFonts w:asciiTheme="majorEastAsia" w:eastAsiaTheme="majorEastAsia" w:hAnsiTheme="majorEastAsia" w:hint="eastAsia"/>
          <w:bCs/>
        </w:rPr>
        <w:t xml:space="preserve">오실로스코프 결과 파형 </w:t>
      </w:r>
      <w:r>
        <w:rPr>
          <w:rFonts w:asciiTheme="majorEastAsia" w:eastAsiaTheme="majorEastAsia" w:hAnsiTheme="majorEastAsia" w:hint="eastAsia"/>
          <w:bCs/>
        </w:rPr>
        <w:t>첨부</w:t>
      </w:r>
      <w:r w:rsidR="00A9593F">
        <w:rPr>
          <w:rFonts w:asciiTheme="majorEastAsia" w:eastAsiaTheme="majorEastAsia" w:hAnsiTheme="majorEastAsia" w:hint="eastAsia"/>
          <w:bCs/>
        </w:rPr>
        <w:t xml:space="preserve"> </w:t>
      </w:r>
      <w:r w:rsidR="00A9593F">
        <w:rPr>
          <w:rFonts w:asciiTheme="majorEastAsia" w:eastAsiaTheme="majorEastAsia" w:hAnsiTheme="majorEastAsia"/>
          <w:bCs/>
        </w:rPr>
        <w:t>(1점)</w:t>
      </w:r>
    </w:p>
    <w:p w14:paraId="58DC1D05" w14:textId="4EC110F1" w:rsidR="00110E8F" w:rsidRDefault="00110E8F" w:rsidP="004E480B">
      <w:pPr>
        <w:widowControl/>
        <w:wordWrap/>
        <w:autoSpaceDE/>
        <w:autoSpaceDN/>
        <w:spacing w:after="120"/>
        <w:jc w:val="left"/>
        <w:rPr>
          <w:rFonts w:asciiTheme="majorEastAsia" w:eastAsiaTheme="majorEastAsia" w:hAnsiTheme="majorEastAsia"/>
          <w:bCs/>
        </w:rPr>
      </w:pPr>
      <w:r>
        <w:rPr>
          <w:rFonts w:asciiTheme="minorHAnsi" w:eastAsiaTheme="minorHAnsi" w:hAnsiTheme="minorHAnsi"/>
          <w:bCs/>
          <w:noProof/>
        </w:rPr>
        <w:drawing>
          <wp:anchor distT="0" distB="0" distL="114300" distR="114300" simplePos="0" relativeHeight="251658240" behindDoc="1" locked="0" layoutInCell="1" allowOverlap="1" wp14:anchorId="3AC1B572" wp14:editId="3E5075A0">
            <wp:simplePos x="0" y="0"/>
            <wp:positionH relativeFrom="column">
              <wp:posOffset>-318770</wp:posOffset>
            </wp:positionH>
            <wp:positionV relativeFrom="paragraph">
              <wp:posOffset>186962</wp:posOffset>
            </wp:positionV>
            <wp:extent cx="2065020" cy="2814320"/>
            <wp:effectExtent l="0" t="0" r="5080" b="5080"/>
            <wp:wrapTight wrapText="bothSides">
              <wp:wrapPolygon edited="0">
                <wp:start x="0" y="0"/>
                <wp:lineTo x="0" y="21542"/>
                <wp:lineTo x="21520" y="21542"/>
                <wp:lineTo x="21520" y="0"/>
                <wp:lineTo x="0" y="0"/>
              </wp:wrapPolygon>
            </wp:wrapTight>
            <wp:docPr id="1645672247" name="그림 1" descr="전자제품, 전자 공학, 전기 배선, 회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72247" name="그림 1" descr="전자제품, 전자 공학, 전기 배선, 회로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D6C38E" w14:textId="1E6C8957" w:rsidR="004E480B" w:rsidRPr="00234058" w:rsidRDefault="00110E8F" w:rsidP="00234058">
      <w:pPr>
        <w:widowControl/>
        <w:wordWrap/>
        <w:autoSpaceDE/>
        <w:autoSpaceDN/>
        <w:jc w:val="left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Cs/>
          <w:noProof/>
        </w:rPr>
        <w:drawing>
          <wp:anchor distT="0" distB="0" distL="114300" distR="114300" simplePos="0" relativeHeight="251659264" behindDoc="1" locked="0" layoutInCell="1" allowOverlap="1" wp14:anchorId="14E25476" wp14:editId="45D6037C">
            <wp:simplePos x="0" y="0"/>
            <wp:positionH relativeFrom="column">
              <wp:posOffset>2131060</wp:posOffset>
            </wp:positionH>
            <wp:positionV relativeFrom="paragraph">
              <wp:posOffset>382905</wp:posOffset>
            </wp:positionV>
            <wp:extent cx="3754120" cy="2111375"/>
            <wp:effectExtent l="0" t="0" r="5080" b="0"/>
            <wp:wrapTight wrapText="bothSides">
              <wp:wrapPolygon edited="0">
                <wp:start x="0" y="0"/>
                <wp:lineTo x="0" y="21438"/>
                <wp:lineTo x="21556" y="21438"/>
                <wp:lineTo x="21556" y="0"/>
                <wp:lineTo x="0" y="0"/>
              </wp:wrapPolygon>
            </wp:wrapTight>
            <wp:docPr id="1397743837" name="그림 2" descr="스크린샷, 멀티미디어 소프트웨어,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43837" name="그림 2" descr="스크린샷, 멀티미디어 소프트웨어, 소프트웨어, 그래픽 소프트웨어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12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DFB21" w14:textId="44DAF16C" w:rsidR="00234058" w:rsidRDefault="00234058" w:rsidP="00234058">
      <w:pPr>
        <w:widowControl/>
        <w:wordWrap/>
        <w:autoSpaceDE/>
        <w:autoSpaceDN/>
        <w:jc w:val="left"/>
        <w:rPr>
          <w:rFonts w:asciiTheme="minorHAnsi" w:eastAsiaTheme="minorHAnsi" w:hAnsiTheme="minorHAnsi"/>
          <w:bCs/>
        </w:rPr>
      </w:pPr>
    </w:p>
    <w:p w14:paraId="2FF7560F" w14:textId="77777777" w:rsidR="00110E8F" w:rsidRPr="00110E8F" w:rsidRDefault="00110E8F" w:rsidP="00234058">
      <w:pPr>
        <w:widowControl/>
        <w:wordWrap/>
        <w:autoSpaceDE/>
        <w:autoSpaceDN/>
        <w:jc w:val="left"/>
        <w:rPr>
          <w:rFonts w:asciiTheme="minorHAnsi" w:eastAsiaTheme="minorHAnsi" w:hAnsiTheme="minorHAnsi"/>
          <w:bCs/>
        </w:rPr>
      </w:pPr>
    </w:p>
    <w:p w14:paraId="0DC05923" w14:textId="334C5298" w:rsidR="004E480B" w:rsidRDefault="001F5419" w:rsidP="004E480B">
      <w:pPr>
        <w:widowControl/>
        <w:wordWrap/>
        <w:autoSpaceDE/>
        <w:autoSpaceDN/>
        <w:spacing w:after="120"/>
        <w:jc w:val="left"/>
        <w:rPr>
          <w:rFonts w:asciiTheme="majorEastAsia" w:eastAsiaTheme="majorEastAsia" w:hAnsiTheme="majorEastAsia"/>
          <w:bCs/>
        </w:rPr>
      </w:pPr>
      <w:r>
        <w:rPr>
          <w:rFonts w:asciiTheme="majorEastAsia" w:eastAsiaTheme="majorEastAsia" w:hAnsiTheme="majorEastAsia"/>
          <w:bCs/>
        </w:rPr>
        <w:t xml:space="preserve">(2) </w:t>
      </w:r>
      <w:r w:rsidR="005E59D4">
        <w:rPr>
          <w:rFonts w:asciiTheme="majorEastAsia" w:eastAsiaTheme="majorEastAsia" w:hAnsiTheme="majorEastAsia" w:hint="eastAsia"/>
          <w:bCs/>
        </w:rPr>
        <w:t>D-latch의 동작 특성을 설명하라</w:t>
      </w:r>
      <w:r w:rsidR="00A9593F">
        <w:rPr>
          <w:rFonts w:asciiTheme="majorEastAsia" w:eastAsiaTheme="majorEastAsia" w:hAnsiTheme="majorEastAsia"/>
          <w:bCs/>
        </w:rPr>
        <w:t xml:space="preserve"> (</w:t>
      </w:r>
      <w:r w:rsidR="00DF41DA">
        <w:rPr>
          <w:rFonts w:asciiTheme="majorEastAsia" w:eastAsiaTheme="majorEastAsia" w:hAnsiTheme="majorEastAsia" w:hint="eastAsia"/>
          <w:bCs/>
        </w:rPr>
        <w:t>1</w:t>
      </w:r>
      <w:r w:rsidR="00A9593F">
        <w:rPr>
          <w:rFonts w:asciiTheme="majorEastAsia" w:eastAsiaTheme="majorEastAsia" w:hAnsiTheme="majorEastAsia" w:hint="eastAsia"/>
          <w:bCs/>
        </w:rPr>
        <w:t>점)</w:t>
      </w:r>
    </w:p>
    <w:p w14:paraId="3AC5251B" w14:textId="07408A44" w:rsidR="00587B74" w:rsidRDefault="002813F5" w:rsidP="002813F5">
      <w:pPr>
        <w:widowControl/>
        <w:wordWrap/>
        <w:autoSpaceDE/>
        <w:autoSpaceDN/>
        <w:spacing w:after="120"/>
        <w:jc w:val="left"/>
        <w:rPr>
          <w:rFonts w:asciiTheme="minorHAnsi" w:eastAsiaTheme="minorHAnsi" w:hAnsiTheme="minorHAnsi"/>
          <w:bCs/>
        </w:rPr>
      </w:pPr>
      <w:r>
        <w:rPr>
          <w:rFonts w:asciiTheme="majorEastAsia" w:eastAsiaTheme="majorEastAsia" w:hAnsiTheme="majorEastAsia"/>
          <w:bCs/>
        </w:rPr>
        <w:t>L</w:t>
      </w:r>
      <w:r>
        <w:rPr>
          <w:rFonts w:asciiTheme="majorEastAsia" w:eastAsiaTheme="majorEastAsia" w:hAnsiTheme="majorEastAsia" w:hint="eastAsia"/>
          <w:bCs/>
        </w:rPr>
        <w:t>a</w:t>
      </w:r>
      <w:r>
        <w:rPr>
          <w:rFonts w:asciiTheme="majorEastAsia" w:eastAsiaTheme="majorEastAsia" w:hAnsiTheme="majorEastAsia"/>
          <w:bCs/>
        </w:rPr>
        <w:t>tch</w:t>
      </w:r>
      <w:r>
        <w:rPr>
          <w:rFonts w:asciiTheme="majorEastAsia" w:eastAsiaTheme="majorEastAsia" w:hAnsiTheme="majorEastAsia" w:hint="eastAsia"/>
          <w:bCs/>
        </w:rPr>
        <w:t xml:space="preserve">는 논리 게이트를 사용하여 설계되고, </w:t>
      </w:r>
      <w:r w:rsidR="00A2535C">
        <w:rPr>
          <w:rFonts w:asciiTheme="majorEastAsia" w:eastAsiaTheme="majorEastAsia" w:hAnsiTheme="majorEastAsia"/>
          <w:bCs/>
        </w:rPr>
        <w:t>“Level</w:t>
      </w:r>
      <w:r>
        <w:rPr>
          <w:rFonts w:asciiTheme="majorEastAsia" w:eastAsiaTheme="majorEastAsia" w:hAnsiTheme="majorEastAsia" w:hint="eastAsia"/>
          <w:bCs/>
        </w:rPr>
        <w:t xml:space="preserve"> </w:t>
      </w:r>
      <w:r w:rsidR="00A2535C">
        <w:rPr>
          <w:rFonts w:asciiTheme="majorEastAsia" w:eastAsiaTheme="majorEastAsia" w:hAnsiTheme="majorEastAsia"/>
          <w:bCs/>
        </w:rPr>
        <w:t>trigger”</w:t>
      </w:r>
      <w:r>
        <w:rPr>
          <w:rFonts w:asciiTheme="majorEastAsia" w:eastAsiaTheme="majorEastAsia" w:hAnsiTheme="majorEastAsia"/>
          <w:bCs/>
        </w:rPr>
        <w:t xml:space="preserve"> </w:t>
      </w:r>
      <w:r>
        <w:rPr>
          <w:rFonts w:asciiTheme="majorEastAsia" w:eastAsiaTheme="majorEastAsia" w:hAnsiTheme="majorEastAsia" w:hint="eastAsia"/>
          <w:bCs/>
        </w:rPr>
        <w:t xml:space="preserve">방식에 따라 정보를 저장한다. </w:t>
      </w:r>
      <w:r w:rsidR="00A2535C">
        <w:rPr>
          <w:rFonts w:asciiTheme="majorEastAsia" w:eastAsiaTheme="majorEastAsia" w:hAnsiTheme="majorEastAsia"/>
          <w:bCs/>
        </w:rPr>
        <w:t>Level trigger</w:t>
      </w:r>
      <w:r>
        <w:rPr>
          <w:rFonts w:asciiTheme="majorEastAsia" w:eastAsiaTheme="majorEastAsia" w:hAnsiTheme="majorEastAsia" w:hint="eastAsia"/>
          <w:bCs/>
        </w:rPr>
        <w:t xml:space="preserve"> 방식은 </w:t>
      </w:r>
      <w:r>
        <w:rPr>
          <w:rFonts w:asciiTheme="majorEastAsia" w:eastAsiaTheme="majorEastAsia" w:hAnsiTheme="majorEastAsia"/>
          <w:bCs/>
        </w:rPr>
        <w:t>Enable(</w:t>
      </w:r>
      <w:r>
        <w:rPr>
          <w:rFonts w:asciiTheme="majorEastAsia" w:eastAsiaTheme="majorEastAsia" w:hAnsiTheme="majorEastAsia" w:hint="eastAsia"/>
          <w:bCs/>
        </w:rPr>
        <w:t xml:space="preserve">또는 </w:t>
      </w:r>
      <w:r>
        <w:rPr>
          <w:rFonts w:asciiTheme="majorEastAsia" w:eastAsiaTheme="majorEastAsia" w:hAnsiTheme="majorEastAsia"/>
          <w:bCs/>
        </w:rPr>
        <w:t>Clock)</w:t>
      </w:r>
      <w:r>
        <w:rPr>
          <w:rFonts w:asciiTheme="majorEastAsia" w:eastAsiaTheme="majorEastAsia" w:hAnsiTheme="majorEastAsia" w:hint="eastAsia"/>
          <w:bCs/>
        </w:rPr>
        <w:t xml:space="preserve"> 신호가 </w:t>
      </w:r>
      <w:r w:rsidR="00A2535C">
        <w:rPr>
          <w:rFonts w:asciiTheme="majorEastAsia" w:eastAsiaTheme="majorEastAsia" w:hAnsiTheme="majorEastAsia" w:hint="eastAsia"/>
          <w:bCs/>
        </w:rPr>
        <w:t xml:space="preserve">특정 레벨(보통 </w:t>
      </w:r>
      <w:r w:rsidR="00A2535C">
        <w:rPr>
          <w:rFonts w:asciiTheme="majorEastAsia" w:eastAsiaTheme="majorEastAsia" w:hAnsiTheme="majorEastAsia"/>
          <w:bCs/>
        </w:rPr>
        <w:t>High)</w:t>
      </w:r>
      <w:r w:rsidR="00A2535C">
        <w:rPr>
          <w:rFonts w:asciiTheme="majorEastAsia" w:eastAsiaTheme="majorEastAsia" w:hAnsiTheme="majorEastAsia" w:hint="eastAsia"/>
          <w:bCs/>
        </w:rPr>
        <w:t xml:space="preserve">일 때 입력 데이터를 출력으로 전달하고, 비활성화될 때(보통 </w:t>
      </w:r>
      <w:r w:rsidR="00A2535C">
        <w:rPr>
          <w:rFonts w:asciiTheme="majorEastAsia" w:eastAsiaTheme="majorEastAsia" w:hAnsiTheme="majorEastAsia"/>
          <w:bCs/>
        </w:rPr>
        <w:t>Low)</w:t>
      </w:r>
      <w:r w:rsidR="00A2535C">
        <w:rPr>
          <w:rFonts w:asciiTheme="majorEastAsia" w:eastAsiaTheme="majorEastAsia" w:hAnsiTheme="majorEastAsia" w:hint="eastAsia"/>
          <w:bCs/>
        </w:rPr>
        <w:t xml:space="preserve"> 마지막으로 입력된 데이터를 계속 저장하는 방식이다. </w:t>
      </w:r>
      <w:r>
        <w:rPr>
          <w:rFonts w:asciiTheme="minorHAnsi" w:eastAsiaTheme="minorHAnsi" w:hAnsiTheme="minorHAnsi"/>
          <w:bCs/>
        </w:rPr>
        <w:t>D-latch</w:t>
      </w:r>
      <w:r>
        <w:rPr>
          <w:rFonts w:asciiTheme="minorHAnsi" w:eastAsiaTheme="minorHAnsi" w:hAnsiTheme="minorHAnsi" w:hint="eastAsia"/>
          <w:bCs/>
        </w:rPr>
        <w:t xml:space="preserve">는 입력된 데이터가 일정 시간 동안 그대로 저장되는 특성을 가진다. </w:t>
      </w:r>
    </w:p>
    <w:p w14:paraId="659FCA95" w14:textId="74996331" w:rsidR="00A2535C" w:rsidRDefault="00A2535C" w:rsidP="002813F5">
      <w:pPr>
        <w:widowControl/>
        <w:wordWrap/>
        <w:autoSpaceDE/>
        <w:autoSpaceDN/>
        <w:spacing w:after="120"/>
        <w:jc w:val="left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 w:hint="eastAsia"/>
          <w:bCs/>
        </w:rPr>
        <w:t xml:space="preserve">예를 들어, </w:t>
      </w:r>
      <w:r>
        <w:rPr>
          <w:rFonts w:asciiTheme="minorHAnsi" w:eastAsiaTheme="minorHAnsi" w:hAnsiTheme="minorHAnsi"/>
          <w:bCs/>
        </w:rPr>
        <w:t>Enable=High</w:t>
      </w:r>
      <w:r>
        <w:rPr>
          <w:rFonts w:asciiTheme="minorHAnsi" w:eastAsiaTheme="minorHAnsi" w:hAnsiTheme="minorHAnsi" w:hint="eastAsia"/>
          <w:bCs/>
        </w:rPr>
        <w:t xml:space="preserve">일 때, </w:t>
      </w:r>
      <w:r>
        <w:rPr>
          <w:rFonts w:asciiTheme="minorHAnsi" w:eastAsiaTheme="minorHAnsi" w:hAnsiTheme="minorHAnsi"/>
          <w:bCs/>
        </w:rPr>
        <w:t>Q=D</w:t>
      </w:r>
    </w:p>
    <w:p w14:paraId="338F37DC" w14:textId="6B6794EE" w:rsidR="00A2535C" w:rsidRPr="002813F5" w:rsidRDefault="00A2535C" w:rsidP="002813F5">
      <w:pPr>
        <w:widowControl/>
        <w:wordWrap/>
        <w:autoSpaceDE/>
        <w:autoSpaceDN/>
        <w:spacing w:after="120"/>
        <w:jc w:val="left"/>
        <w:rPr>
          <w:rFonts w:asciiTheme="majorEastAsia" w:eastAsiaTheme="majorEastAsia" w:hAnsiTheme="majorEastAsia"/>
          <w:bCs/>
        </w:rPr>
      </w:pPr>
      <w:r>
        <w:rPr>
          <w:rFonts w:asciiTheme="minorHAnsi" w:eastAsiaTheme="minorHAnsi" w:hAnsiTheme="minorHAnsi"/>
          <w:bCs/>
        </w:rPr>
        <w:t>Enable=Low</w:t>
      </w:r>
      <w:r>
        <w:rPr>
          <w:rFonts w:asciiTheme="minorHAnsi" w:eastAsiaTheme="minorHAnsi" w:hAnsiTheme="minorHAnsi" w:hint="eastAsia"/>
          <w:bCs/>
        </w:rPr>
        <w:t xml:space="preserve">일 때, </w:t>
      </w:r>
      <w:r>
        <w:rPr>
          <w:rFonts w:asciiTheme="minorHAnsi" w:eastAsiaTheme="minorHAnsi" w:hAnsiTheme="minorHAnsi"/>
          <w:bCs/>
        </w:rPr>
        <w:t>Q</w:t>
      </w:r>
      <w:r>
        <w:rPr>
          <w:rFonts w:asciiTheme="minorHAnsi" w:eastAsiaTheme="minorHAnsi" w:hAnsiTheme="minorHAnsi" w:hint="eastAsia"/>
          <w:bCs/>
        </w:rPr>
        <w:t>는 변하지 않음(마지막 저장된 값 유지)</w:t>
      </w:r>
    </w:p>
    <w:p w14:paraId="6C5ECE02" w14:textId="5ACD8F03" w:rsidR="00A2535C" w:rsidRDefault="00A2535C">
      <w:pPr>
        <w:widowControl/>
        <w:wordWrap/>
        <w:autoSpaceDE/>
        <w:autoSpaceDN/>
        <w:jc w:val="left"/>
        <w:rPr>
          <w:rFonts w:asciiTheme="minorHAnsi" w:eastAsiaTheme="minorHAnsi" w:hAnsiTheme="minorHAnsi"/>
          <w:bCs/>
        </w:rPr>
      </w:pPr>
    </w:p>
    <w:p w14:paraId="1BBDFAC3" w14:textId="77777777" w:rsidR="00110E8F" w:rsidRDefault="00110E8F">
      <w:pPr>
        <w:widowControl/>
        <w:wordWrap/>
        <w:autoSpaceDE/>
        <w:autoSpaceDN/>
        <w:jc w:val="left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br w:type="page"/>
      </w:r>
    </w:p>
    <w:p w14:paraId="0027ECD7" w14:textId="3EAD5C62" w:rsidR="003567BF" w:rsidRDefault="003567BF" w:rsidP="003567BF">
      <w:pPr>
        <w:spacing w:after="120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lastRenderedPageBreak/>
        <w:t>2</w:t>
      </w:r>
      <w:r w:rsidRPr="002A3BB3">
        <w:rPr>
          <w:rFonts w:asciiTheme="majorEastAsia" w:eastAsiaTheme="majorEastAsia" w:hAnsiTheme="majorEastAsia"/>
          <w:b/>
        </w:rPr>
        <w:t xml:space="preserve">. </w:t>
      </w:r>
      <w:r>
        <w:rPr>
          <w:rFonts w:asciiTheme="majorEastAsia" w:eastAsiaTheme="majorEastAsia" w:hAnsiTheme="majorEastAsia"/>
          <w:b/>
        </w:rPr>
        <w:t>[</w:t>
      </w:r>
      <w:r>
        <w:rPr>
          <w:rFonts w:asciiTheme="majorEastAsia" w:eastAsiaTheme="majorEastAsia" w:hAnsiTheme="majorEastAsia" w:hint="eastAsia"/>
          <w:b/>
        </w:rPr>
        <w:t>실험2</w:t>
      </w:r>
      <w:r>
        <w:rPr>
          <w:rFonts w:asciiTheme="majorEastAsia" w:eastAsiaTheme="majorEastAsia" w:hAnsiTheme="majorEastAsia"/>
          <w:b/>
        </w:rPr>
        <w:t>]</w:t>
      </w:r>
      <w:r>
        <w:rPr>
          <w:rFonts w:asciiTheme="majorEastAsia" w:eastAsiaTheme="majorEastAsia" w:hAnsiTheme="majorEastAsia" w:hint="eastAsia"/>
          <w:b/>
        </w:rPr>
        <w:t>의 결과를 첨부하고 D-Flip</w:t>
      </w:r>
      <w:r>
        <w:rPr>
          <w:rFonts w:asciiTheme="majorEastAsia" w:eastAsiaTheme="majorEastAsia" w:hAnsiTheme="majorEastAsia"/>
          <w:b/>
        </w:rPr>
        <w:t xml:space="preserve"> </w:t>
      </w:r>
      <w:r>
        <w:rPr>
          <w:rFonts w:asciiTheme="majorEastAsia" w:eastAsiaTheme="majorEastAsia" w:hAnsiTheme="majorEastAsia" w:hint="eastAsia"/>
          <w:b/>
        </w:rPr>
        <w:t xml:space="preserve">Flop의 동작 특성을 </w:t>
      </w:r>
      <w:proofErr w:type="spellStart"/>
      <w:r>
        <w:rPr>
          <w:rFonts w:asciiTheme="majorEastAsia" w:eastAsiaTheme="majorEastAsia" w:hAnsiTheme="majorEastAsia" w:hint="eastAsia"/>
          <w:b/>
        </w:rPr>
        <w:t>설명하시오</w:t>
      </w:r>
      <w:proofErr w:type="spellEnd"/>
      <w:r>
        <w:rPr>
          <w:rFonts w:asciiTheme="majorEastAsia" w:eastAsiaTheme="majorEastAsia" w:hAnsiTheme="majorEastAsia" w:hint="eastAsia"/>
          <w:b/>
        </w:rPr>
        <w:t xml:space="preserve"> </w:t>
      </w:r>
      <w:r>
        <w:rPr>
          <w:rFonts w:asciiTheme="majorEastAsia" w:eastAsiaTheme="majorEastAsia" w:hAnsiTheme="majorEastAsia"/>
          <w:b/>
        </w:rPr>
        <w:t>(</w:t>
      </w:r>
      <w:r w:rsidR="00212B16">
        <w:rPr>
          <w:rFonts w:asciiTheme="majorEastAsia" w:eastAsiaTheme="majorEastAsia" w:hAnsiTheme="majorEastAsia" w:hint="eastAsia"/>
          <w:b/>
        </w:rPr>
        <w:t>3</w:t>
      </w:r>
      <w:r>
        <w:rPr>
          <w:rFonts w:asciiTheme="majorEastAsia" w:eastAsiaTheme="majorEastAsia" w:hAnsiTheme="majorEastAsia" w:hint="eastAsia"/>
          <w:b/>
        </w:rPr>
        <w:t>점)</w:t>
      </w:r>
    </w:p>
    <w:p w14:paraId="1E2F4A00" w14:textId="4D7E406C" w:rsidR="00DF41DA" w:rsidRDefault="00DF41DA" w:rsidP="00DF41DA">
      <w:pPr>
        <w:widowControl/>
        <w:wordWrap/>
        <w:autoSpaceDE/>
        <w:autoSpaceDN/>
        <w:spacing w:after="120"/>
        <w:jc w:val="left"/>
        <w:rPr>
          <w:rFonts w:asciiTheme="majorEastAsia" w:eastAsiaTheme="majorEastAsia" w:hAnsiTheme="majorEastAsia"/>
          <w:bCs/>
        </w:rPr>
      </w:pPr>
      <w:r>
        <w:rPr>
          <w:rFonts w:asciiTheme="majorEastAsia" w:eastAsiaTheme="majorEastAsia" w:hAnsiTheme="majorEastAsia" w:hint="eastAsia"/>
          <w:bCs/>
        </w:rPr>
        <w:t>(</w:t>
      </w:r>
      <w:r>
        <w:rPr>
          <w:rFonts w:asciiTheme="majorEastAsia" w:eastAsiaTheme="majorEastAsia" w:hAnsiTheme="majorEastAsia"/>
          <w:bCs/>
        </w:rPr>
        <w:t xml:space="preserve">1) </w:t>
      </w:r>
      <w:r w:rsidR="00B90F28">
        <w:rPr>
          <w:rFonts w:asciiTheme="majorEastAsia" w:eastAsiaTheme="majorEastAsia" w:hAnsiTheme="majorEastAsia" w:hint="eastAsia"/>
          <w:bCs/>
        </w:rPr>
        <w:t xml:space="preserve">구성한 회로 사진 및 </w:t>
      </w:r>
      <w:r>
        <w:rPr>
          <w:rFonts w:asciiTheme="majorEastAsia" w:eastAsiaTheme="majorEastAsia" w:hAnsiTheme="majorEastAsia" w:hint="eastAsia"/>
          <w:bCs/>
        </w:rPr>
        <w:t xml:space="preserve">오실로스코프 결과 파형 첨부 </w:t>
      </w:r>
      <w:r>
        <w:rPr>
          <w:rFonts w:asciiTheme="majorEastAsia" w:eastAsiaTheme="majorEastAsia" w:hAnsiTheme="majorEastAsia"/>
          <w:bCs/>
        </w:rPr>
        <w:t>(1점)</w:t>
      </w:r>
    </w:p>
    <w:p w14:paraId="1736ABE2" w14:textId="73A15DA3" w:rsidR="00DF41DA" w:rsidRPr="00234058" w:rsidRDefault="00DF41DA" w:rsidP="00234058">
      <w:pPr>
        <w:widowControl/>
        <w:wordWrap/>
        <w:autoSpaceDE/>
        <w:autoSpaceDN/>
        <w:jc w:val="left"/>
        <w:rPr>
          <w:rFonts w:asciiTheme="minorHAnsi" w:eastAsiaTheme="minorHAnsi" w:hAnsiTheme="minorHAnsi"/>
          <w:bCs/>
        </w:rPr>
      </w:pPr>
    </w:p>
    <w:p w14:paraId="3AF9FEE0" w14:textId="704BCBB1" w:rsidR="00234058" w:rsidRDefault="00110E8F" w:rsidP="00234058">
      <w:pPr>
        <w:widowControl/>
        <w:wordWrap/>
        <w:autoSpaceDE/>
        <w:autoSpaceDN/>
        <w:jc w:val="left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Cs/>
          <w:noProof/>
        </w:rPr>
        <w:drawing>
          <wp:anchor distT="0" distB="0" distL="114300" distR="114300" simplePos="0" relativeHeight="251660288" behindDoc="1" locked="0" layoutInCell="1" allowOverlap="1" wp14:anchorId="58A28945" wp14:editId="5ECBA717">
            <wp:simplePos x="0" y="0"/>
            <wp:positionH relativeFrom="column">
              <wp:posOffset>1907720</wp:posOffset>
            </wp:positionH>
            <wp:positionV relativeFrom="paragraph">
              <wp:posOffset>381742</wp:posOffset>
            </wp:positionV>
            <wp:extent cx="4125685" cy="2321156"/>
            <wp:effectExtent l="0" t="0" r="1905" b="3175"/>
            <wp:wrapTight wrapText="bothSides">
              <wp:wrapPolygon edited="0">
                <wp:start x="0" y="0"/>
                <wp:lineTo x="0" y="21511"/>
                <wp:lineTo x="21543" y="21511"/>
                <wp:lineTo x="21543" y="0"/>
                <wp:lineTo x="0" y="0"/>
              </wp:wrapPolygon>
            </wp:wrapTight>
            <wp:docPr id="1750713623" name="그림 4" descr="스크린샷, 멀티미디어 소프트웨어, 그래픽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13623" name="그림 4" descr="스크린샷, 멀티미디어 소프트웨어, 그래픽 소프트웨어, 소프트웨어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685" cy="2321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Theme="minorHAnsi" w:hAnsiTheme="minorHAnsi"/>
          <w:bCs/>
          <w:noProof/>
        </w:rPr>
        <w:drawing>
          <wp:anchor distT="0" distB="0" distL="114300" distR="114300" simplePos="0" relativeHeight="251661312" behindDoc="1" locked="0" layoutInCell="1" allowOverlap="1" wp14:anchorId="5EAEDB4C" wp14:editId="6B70BB3B">
            <wp:simplePos x="0" y="0"/>
            <wp:positionH relativeFrom="column">
              <wp:posOffset>-930910</wp:posOffset>
            </wp:positionH>
            <wp:positionV relativeFrom="paragraph">
              <wp:posOffset>372745</wp:posOffset>
            </wp:positionV>
            <wp:extent cx="2854960" cy="2141220"/>
            <wp:effectExtent l="1270" t="0" r="3810" b="3810"/>
            <wp:wrapTight wrapText="bothSides">
              <wp:wrapPolygon edited="0">
                <wp:start x="10" y="21613"/>
                <wp:lineTo x="21533" y="21613"/>
                <wp:lineTo x="21533" y="90"/>
                <wp:lineTo x="10" y="90"/>
                <wp:lineTo x="10" y="21613"/>
              </wp:wrapPolygon>
            </wp:wrapTight>
            <wp:docPr id="590919841" name="그림 3" descr="전자제품, 전기 배선, 전자 공학, 케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19841" name="그림 3" descr="전자제품, 전기 배선, 전자 공학, 케이블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5496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600E9" w14:textId="1EC7C135" w:rsidR="00110E8F" w:rsidRDefault="00110E8F" w:rsidP="00234058">
      <w:pPr>
        <w:widowControl/>
        <w:wordWrap/>
        <w:autoSpaceDE/>
        <w:autoSpaceDN/>
        <w:jc w:val="left"/>
        <w:rPr>
          <w:rFonts w:asciiTheme="minorHAnsi" w:eastAsiaTheme="minorHAnsi" w:hAnsiTheme="minorHAnsi"/>
          <w:bCs/>
        </w:rPr>
      </w:pPr>
    </w:p>
    <w:p w14:paraId="3F1E6ADC" w14:textId="77777777" w:rsidR="00110E8F" w:rsidRPr="00234058" w:rsidRDefault="00110E8F" w:rsidP="00234058">
      <w:pPr>
        <w:widowControl/>
        <w:wordWrap/>
        <w:autoSpaceDE/>
        <w:autoSpaceDN/>
        <w:jc w:val="left"/>
        <w:rPr>
          <w:rFonts w:asciiTheme="minorHAnsi" w:eastAsiaTheme="minorHAnsi" w:hAnsiTheme="minorHAnsi"/>
          <w:bCs/>
        </w:rPr>
      </w:pPr>
    </w:p>
    <w:p w14:paraId="276CB453" w14:textId="433C86F8" w:rsidR="00DF41DA" w:rsidRDefault="00DF41DA" w:rsidP="00DF41DA">
      <w:pPr>
        <w:widowControl/>
        <w:wordWrap/>
        <w:autoSpaceDE/>
        <w:autoSpaceDN/>
        <w:spacing w:after="120"/>
        <w:jc w:val="left"/>
        <w:rPr>
          <w:rFonts w:asciiTheme="majorEastAsia" w:eastAsiaTheme="majorEastAsia" w:hAnsiTheme="majorEastAsia"/>
          <w:bCs/>
        </w:rPr>
      </w:pPr>
      <w:r>
        <w:rPr>
          <w:rFonts w:asciiTheme="majorEastAsia" w:eastAsiaTheme="majorEastAsia" w:hAnsiTheme="majorEastAsia"/>
          <w:bCs/>
        </w:rPr>
        <w:t xml:space="preserve">(2) </w:t>
      </w:r>
      <w:r>
        <w:rPr>
          <w:rFonts w:asciiTheme="majorEastAsia" w:eastAsiaTheme="majorEastAsia" w:hAnsiTheme="majorEastAsia" w:hint="eastAsia"/>
          <w:bCs/>
        </w:rPr>
        <w:t>D-Flip-Flop의 동작 특성을 설명하라</w:t>
      </w:r>
      <w:r>
        <w:rPr>
          <w:rFonts w:asciiTheme="majorEastAsia" w:eastAsiaTheme="majorEastAsia" w:hAnsiTheme="majorEastAsia"/>
          <w:bCs/>
        </w:rPr>
        <w:t xml:space="preserve"> (2</w:t>
      </w:r>
      <w:r>
        <w:rPr>
          <w:rFonts w:asciiTheme="majorEastAsia" w:eastAsiaTheme="majorEastAsia" w:hAnsiTheme="majorEastAsia" w:hint="eastAsia"/>
          <w:bCs/>
        </w:rPr>
        <w:t>점)</w:t>
      </w:r>
    </w:p>
    <w:p w14:paraId="6FF05D6A" w14:textId="3008EB56" w:rsidR="00A2535C" w:rsidRDefault="00A2535C" w:rsidP="00BB6D9E">
      <w:pPr>
        <w:widowControl/>
        <w:wordWrap/>
        <w:autoSpaceDE/>
        <w:autoSpaceDN/>
        <w:jc w:val="left"/>
        <w:rPr>
          <w:rFonts w:asciiTheme="minorHAnsi" w:eastAsiaTheme="minorHAnsi" w:hAnsiTheme="minorHAnsi"/>
          <w:bCs/>
        </w:rPr>
      </w:pPr>
      <w:proofErr w:type="spellStart"/>
      <w:r>
        <w:rPr>
          <w:rFonts w:asciiTheme="minorHAnsi" w:eastAsiaTheme="minorHAnsi" w:hAnsiTheme="minorHAnsi"/>
          <w:bCs/>
        </w:rPr>
        <w:t>Filp</w:t>
      </w:r>
      <w:proofErr w:type="spellEnd"/>
      <w:r>
        <w:rPr>
          <w:rFonts w:asciiTheme="minorHAnsi" w:eastAsiaTheme="minorHAnsi" w:hAnsiTheme="minorHAnsi"/>
          <w:bCs/>
        </w:rPr>
        <w:t>-Flop</w:t>
      </w:r>
      <w:r>
        <w:rPr>
          <w:rFonts w:asciiTheme="minorHAnsi" w:eastAsiaTheme="minorHAnsi" w:hAnsiTheme="minorHAnsi" w:hint="eastAsia"/>
          <w:bCs/>
        </w:rPr>
        <w:t xml:space="preserve">은 </w:t>
      </w:r>
      <w:r>
        <w:rPr>
          <w:rFonts w:asciiTheme="minorHAnsi" w:eastAsiaTheme="minorHAnsi" w:hAnsiTheme="minorHAnsi"/>
          <w:bCs/>
        </w:rPr>
        <w:t>Clock</w:t>
      </w:r>
      <w:r>
        <w:rPr>
          <w:rFonts w:asciiTheme="minorHAnsi" w:eastAsiaTheme="minorHAnsi" w:hAnsiTheme="minorHAnsi" w:hint="eastAsia"/>
          <w:bCs/>
        </w:rPr>
        <w:t xml:space="preserve">과 함께 </w:t>
      </w:r>
      <w:r>
        <w:rPr>
          <w:rFonts w:asciiTheme="minorHAnsi" w:eastAsiaTheme="minorHAnsi" w:hAnsiTheme="minorHAnsi"/>
          <w:bCs/>
        </w:rPr>
        <w:t>latch</w:t>
      </w:r>
      <w:r>
        <w:rPr>
          <w:rFonts w:asciiTheme="minorHAnsi" w:eastAsiaTheme="minorHAnsi" w:hAnsiTheme="minorHAnsi" w:hint="eastAsia"/>
          <w:bCs/>
        </w:rPr>
        <w:t xml:space="preserve">하여, </w:t>
      </w:r>
      <w:r>
        <w:rPr>
          <w:rFonts w:asciiTheme="minorHAnsi" w:eastAsiaTheme="minorHAnsi" w:hAnsiTheme="minorHAnsi"/>
          <w:bCs/>
        </w:rPr>
        <w:t>“Edge trigger”</w:t>
      </w:r>
      <w:r>
        <w:rPr>
          <w:rFonts w:asciiTheme="minorHAnsi" w:eastAsiaTheme="minorHAnsi" w:hAnsiTheme="minorHAnsi" w:hint="eastAsia"/>
          <w:bCs/>
        </w:rPr>
        <w:t xml:space="preserve"> 방식에 따라 데이터가 정확한 시점에 저장되도록 한다. </w:t>
      </w:r>
      <w:r>
        <w:rPr>
          <w:rFonts w:asciiTheme="minorHAnsi" w:eastAsiaTheme="minorHAnsi" w:hAnsiTheme="minorHAnsi"/>
          <w:bCs/>
        </w:rPr>
        <w:t>Edge trigger</w:t>
      </w:r>
      <w:r>
        <w:rPr>
          <w:rFonts w:asciiTheme="minorHAnsi" w:eastAsiaTheme="minorHAnsi" w:hAnsiTheme="minorHAnsi" w:hint="eastAsia"/>
          <w:bCs/>
        </w:rPr>
        <w:t xml:space="preserve"> 방식은 </w:t>
      </w:r>
      <w:r>
        <w:rPr>
          <w:rFonts w:asciiTheme="minorHAnsi" w:eastAsiaTheme="minorHAnsi" w:hAnsiTheme="minorHAnsi"/>
          <w:bCs/>
        </w:rPr>
        <w:t>Clock</w:t>
      </w:r>
      <w:r>
        <w:rPr>
          <w:rFonts w:asciiTheme="minorHAnsi" w:eastAsiaTheme="minorHAnsi" w:hAnsiTheme="minorHAnsi" w:hint="eastAsia"/>
          <w:bCs/>
        </w:rPr>
        <w:t xml:space="preserve"> 신호의 특정 </w:t>
      </w:r>
      <w:r>
        <w:rPr>
          <w:rFonts w:asciiTheme="minorHAnsi" w:eastAsiaTheme="minorHAnsi" w:hAnsiTheme="minorHAnsi"/>
          <w:bCs/>
        </w:rPr>
        <w:t>edge(rising</w:t>
      </w:r>
      <w:r>
        <w:rPr>
          <w:rFonts w:asciiTheme="minorHAnsi" w:eastAsiaTheme="minorHAnsi" w:hAnsiTheme="minorHAnsi" w:hint="eastAsia"/>
          <w:bCs/>
        </w:rPr>
        <w:t xml:space="preserve"> edge</w:t>
      </w:r>
      <w:r>
        <w:rPr>
          <w:rFonts w:asciiTheme="minorHAnsi" w:eastAsiaTheme="minorHAnsi" w:hAnsiTheme="minorHAnsi"/>
          <w:bCs/>
        </w:rPr>
        <w:t xml:space="preserve"> / falling</w:t>
      </w:r>
      <w:r>
        <w:rPr>
          <w:rFonts w:asciiTheme="minorHAnsi" w:eastAsiaTheme="minorHAnsi" w:hAnsiTheme="minorHAnsi" w:hint="eastAsia"/>
          <w:bCs/>
        </w:rPr>
        <w:t xml:space="preserve"> edge</w:t>
      </w:r>
      <w:r>
        <w:rPr>
          <w:rFonts w:asciiTheme="minorHAnsi" w:eastAsiaTheme="minorHAnsi" w:hAnsiTheme="minorHAnsi"/>
          <w:bCs/>
        </w:rPr>
        <w:t>)</w:t>
      </w:r>
      <w:r>
        <w:rPr>
          <w:rFonts w:asciiTheme="minorHAnsi" w:eastAsiaTheme="minorHAnsi" w:hAnsiTheme="minorHAnsi" w:hint="eastAsia"/>
          <w:bCs/>
        </w:rPr>
        <w:t>에서만</w:t>
      </w:r>
      <w:r>
        <w:rPr>
          <w:rFonts w:asciiTheme="minorHAnsi" w:eastAsiaTheme="minorHAnsi" w:hAnsiTheme="minorHAnsi"/>
          <w:bCs/>
        </w:rPr>
        <w:t xml:space="preserve"> </w:t>
      </w:r>
      <w:r>
        <w:rPr>
          <w:rFonts w:asciiTheme="minorHAnsi" w:eastAsiaTheme="minorHAnsi" w:hAnsiTheme="minorHAnsi" w:hint="eastAsia"/>
          <w:bCs/>
        </w:rPr>
        <w:t>입력 데이터를 출력으로 전달하며 다음 e</w:t>
      </w:r>
      <w:r>
        <w:rPr>
          <w:rFonts w:asciiTheme="minorHAnsi" w:eastAsiaTheme="minorHAnsi" w:hAnsiTheme="minorHAnsi"/>
          <w:bCs/>
        </w:rPr>
        <w:t>dge</w:t>
      </w:r>
      <w:r>
        <w:rPr>
          <w:rFonts w:asciiTheme="minorHAnsi" w:eastAsiaTheme="minorHAnsi" w:hAnsiTheme="minorHAnsi" w:hint="eastAsia"/>
          <w:bCs/>
        </w:rPr>
        <w:t xml:space="preserve">까지 변경되지 않는다. </w:t>
      </w:r>
      <w:r>
        <w:rPr>
          <w:rFonts w:asciiTheme="minorHAnsi" w:eastAsiaTheme="minorHAnsi" w:hAnsiTheme="minorHAnsi"/>
          <w:bCs/>
        </w:rPr>
        <w:t>D-Flip-Flop</w:t>
      </w:r>
      <w:r>
        <w:rPr>
          <w:rFonts w:asciiTheme="minorHAnsi" w:eastAsiaTheme="minorHAnsi" w:hAnsiTheme="minorHAnsi" w:hint="eastAsia"/>
          <w:bCs/>
        </w:rPr>
        <w:t xml:space="preserve">은 </w:t>
      </w:r>
      <w:r>
        <w:rPr>
          <w:rFonts w:asciiTheme="minorHAnsi" w:eastAsiaTheme="minorHAnsi" w:hAnsiTheme="minorHAnsi"/>
          <w:bCs/>
        </w:rPr>
        <w:t>edge</w:t>
      </w:r>
      <w:r>
        <w:rPr>
          <w:rFonts w:asciiTheme="minorHAnsi" w:eastAsiaTheme="minorHAnsi" w:hAnsiTheme="minorHAnsi" w:hint="eastAsia"/>
          <w:bCs/>
        </w:rPr>
        <w:t xml:space="preserve">에서의 입력 데이터를 다음 </w:t>
      </w:r>
      <w:r>
        <w:rPr>
          <w:rFonts w:asciiTheme="minorHAnsi" w:eastAsiaTheme="minorHAnsi" w:hAnsiTheme="minorHAnsi"/>
          <w:bCs/>
        </w:rPr>
        <w:t>edge</w:t>
      </w:r>
      <w:r>
        <w:rPr>
          <w:rFonts w:asciiTheme="minorHAnsi" w:eastAsiaTheme="minorHAnsi" w:hAnsiTheme="minorHAnsi" w:hint="eastAsia"/>
          <w:bCs/>
        </w:rPr>
        <w:t>까지 그대로 저장되는 특성을 가진다.</w:t>
      </w:r>
    </w:p>
    <w:p w14:paraId="14324253" w14:textId="73F708DE" w:rsidR="00234058" w:rsidRPr="00DF41DA" w:rsidRDefault="00A2535C" w:rsidP="00BB6D9E">
      <w:pPr>
        <w:widowControl/>
        <w:wordWrap/>
        <w:autoSpaceDE/>
        <w:autoSpaceDN/>
        <w:jc w:val="left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 w:hint="eastAsia"/>
          <w:bCs/>
        </w:rPr>
        <w:t>예를 들어</w:t>
      </w:r>
      <w:r>
        <w:rPr>
          <w:rFonts w:asciiTheme="minorHAnsi" w:eastAsiaTheme="minorHAnsi" w:hAnsiTheme="minorHAnsi"/>
          <w:bCs/>
        </w:rPr>
        <w:t>rising edge</w:t>
      </w:r>
      <w:r>
        <w:rPr>
          <w:rFonts w:asciiTheme="minorHAnsi" w:eastAsiaTheme="minorHAnsi" w:hAnsiTheme="minorHAnsi" w:hint="eastAsia"/>
          <w:bCs/>
        </w:rPr>
        <w:t xml:space="preserve">에서 </w:t>
      </w:r>
      <w:r>
        <w:rPr>
          <w:rFonts w:asciiTheme="minorHAnsi" w:eastAsiaTheme="minorHAnsi" w:hAnsiTheme="minorHAnsi"/>
          <w:bCs/>
        </w:rPr>
        <w:t>Q=D</w:t>
      </w:r>
    </w:p>
    <w:sectPr w:rsidR="00234058" w:rsidRPr="00DF41DA">
      <w:headerReference w:type="defaul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A5D9A" w14:textId="77777777" w:rsidR="00F23AD4" w:rsidRDefault="00F23AD4" w:rsidP="003301D5">
      <w:r>
        <w:separator/>
      </w:r>
    </w:p>
  </w:endnote>
  <w:endnote w:type="continuationSeparator" w:id="0">
    <w:p w14:paraId="64B76EE8" w14:textId="77777777" w:rsidR="00F23AD4" w:rsidRDefault="00F23AD4" w:rsidP="003301D5">
      <w:r>
        <w:rPr>
          <w:rFonts w:asciiTheme="minorEastAsia" w:eastAsiaTheme="minorEastAsia" w:hAnsiTheme="minorEastAsia" w:hint="eastAsia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8CEC1" w14:textId="77777777" w:rsidR="00F23AD4" w:rsidRDefault="00F23AD4" w:rsidP="003301D5">
      <w:r>
        <w:separator/>
      </w:r>
    </w:p>
  </w:footnote>
  <w:footnote w:type="continuationSeparator" w:id="0">
    <w:p w14:paraId="43CB8BF4" w14:textId="77777777" w:rsidR="00F23AD4" w:rsidRDefault="00F23AD4" w:rsidP="00330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C2BF5" w14:textId="72596B49" w:rsidR="00876E5E" w:rsidRDefault="00876E5E" w:rsidP="000C4ECD">
    <w:pPr>
      <w:pStyle w:val="a9"/>
      <w:jc w:val="right"/>
      <w:rPr>
        <w:rFonts w:asciiTheme="minorHAnsi" w:eastAsiaTheme="minorHAnsi" w:hAnsiTheme="minorHAnsi" w:cs="맑은 고딕"/>
      </w:rPr>
    </w:pPr>
    <w:r w:rsidRPr="00876E5E">
      <w:rPr>
        <w:rFonts w:asciiTheme="minorHAnsi" w:eastAsiaTheme="minorHAnsi" w:hAnsiTheme="minorHAnsi"/>
      </w:rPr>
      <w:t>202</w:t>
    </w:r>
    <w:r w:rsidR="00D56746">
      <w:rPr>
        <w:rFonts w:asciiTheme="minorHAnsi" w:eastAsiaTheme="minorHAnsi" w:hAnsiTheme="minorHAnsi" w:hint="eastAsia"/>
      </w:rPr>
      <w:t>4</w:t>
    </w:r>
    <w:r w:rsidRPr="00876E5E">
      <w:rPr>
        <w:rFonts w:asciiTheme="minorHAnsi" w:eastAsiaTheme="minorHAnsi" w:hAnsiTheme="minorHAnsi"/>
      </w:rPr>
      <w:t xml:space="preserve"> </w:t>
    </w:r>
    <w:r w:rsidRPr="00876E5E">
      <w:rPr>
        <w:rFonts w:asciiTheme="minorHAnsi" w:eastAsiaTheme="minorHAnsi" w:hAnsiTheme="minorHAnsi" w:cs="맑은 고딕" w:hint="eastAsia"/>
      </w:rPr>
      <w:t>봄</w:t>
    </w:r>
    <w:r w:rsidR="000C4ECD">
      <w:rPr>
        <w:rFonts w:asciiTheme="minorHAnsi" w:eastAsiaTheme="minorHAnsi" w:hAnsiTheme="minorHAnsi" w:cs="맑은 고딕" w:hint="eastAsia"/>
      </w:rPr>
      <w:t xml:space="preserve"> </w:t>
    </w:r>
    <w:r w:rsidRPr="00876E5E">
      <w:rPr>
        <w:rFonts w:asciiTheme="minorHAnsi" w:eastAsiaTheme="minorHAnsi" w:hAnsiTheme="minorHAnsi" w:cs="맑은 고딕" w:hint="eastAsia"/>
      </w:rPr>
      <w:t xml:space="preserve">학기 </w:t>
    </w:r>
    <w:r w:rsidR="00D56746">
      <w:rPr>
        <w:rFonts w:asciiTheme="minorHAnsi" w:eastAsiaTheme="minorHAnsi" w:hAnsiTheme="minorHAnsi" w:cs="맑은 고딕" w:hint="eastAsia"/>
      </w:rPr>
      <w:t>기초회로 및 논리실습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DF8"/>
    <w:multiLevelType w:val="hybridMultilevel"/>
    <w:tmpl w:val="58A89FF2"/>
    <w:lvl w:ilvl="0" w:tplc="B92EC44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1A991D98"/>
    <w:multiLevelType w:val="hybridMultilevel"/>
    <w:tmpl w:val="024C5B0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3E66E8"/>
    <w:multiLevelType w:val="hybridMultilevel"/>
    <w:tmpl w:val="58B8E8E6"/>
    <w:lvl w:ilvl="0" w:tplc="6D388E36">
      <w:start w:val="1"/>
      <w:numFmt w:val="decimal"/>
      <w:pStyle w:val="a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EA7BCA"/>
    <w:multiLevelType w:val="hybridMultilevel"/>
    <w:tmpl w:val="355A3328"/>
    <w:lvl w:ilvl="0" w:tplc="D75A441C">
      <w:start w:val="1"/>
      <w:numFmt w:val="upperLetter"/>
      <w:lvlText w:val="%1&gt;"/>
      <w:lvlJc w:val="left"/>
      <w:pPr>
        <w:ind w:left="11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4" w15:restartNumberingAfterBreak="0">
    <w:nsid w:val="281E4222"/>
    <w:multiLevelType w:val="multilevel"/>
    <w:tmpl w:val="562EB582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AD976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D4A27CB"/>
    <w:multiLevelType w:val="multilevel"/>
    <w:tmpl w:val="081C8702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hint="eastAsia"/>
        <w:lang w:eastAsia="ko-KR"/>
      </w:rPr>
    </w:lvl>
    <w:lvl w:ilvl="1">
      <w:start w:val="1"/>
      <w:numFmt w:val="decimal"/>
      <w:pStyle w:val="2"/>
      <w:suff w:val="space"/>
      <w:lvlText w:val="%1.%2"/>
      <w:lvlJc w:val="left"/>
      <w:pPr>
        <w:ind w:left="597" w:firstLine="0"/>
      </w:pPr>
      <w:rPr>
        <w:rFonts w:hint="eastAsia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994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484"/>
        </w:tabs>
        <w:ind w:left="4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281"/>
        </w:tabs>
        <w:ind w:left="10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760"/>
        </w:tabs>
        <w:ind w:left="17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327"/>
        </w:tabs>
        <w:ind w:left="23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894"/>
        </w:tabs>
        <w:ind w:left="28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3602"/>
        </w:tabs>
        <w:ind w:left="3602" w:hanging="1700"/>
      </w:pPr>
      <w:rPr>
        <w:rFonts w:hint="eastAsia"/>
      </w:rPr>
    </w:lvl>
  </w:abstractNum>
  <w:abstractNum w:abstractNumId="7" w15:restartNumberingAfterBreak="0">
    <w:nsid w:val="3D12122C"/>
    <w:multiLevelType w:val="multilevel"/>
    <w:tmpl w:val="E2D6AFF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 w:val="0"/>
        <w:sz w:val="22"/>
        <w:szCs w:val="22"/>
      </w:rPr>
    </w:lvl>
    <w:lvl w:ilvl="1" w:tentative="1">
      <w:start w:val="1"/>
      <w:numFmt w:val="upperLetter"/>
      <w:lvlText w:val="%2."/>
      <w:lvlJc w:val="left"/>
      <w:pPr>
        <w:ind w:left="1225" w:hanging="400"/>
      </w:pPr>
    </w:lvl>
    <w:lvl w:ilvl="2" w:tentative="1">
      <w:start w:val="1"/>
      <w:numFmt w:val="lowerRoman"/>
      <w:lvlText w:val="%3."/>
      <w:lvlJc w:val="right"/>
      <w:pPr>
        <w:ind w:left="1625" w:hanging="400"/>
      </w:pPr>
    </w:lvl>
    <w:lvl w:ilvl="3" w:tentative="1">
      <w:start w:val="1"/>
      <w:numFmt w:val="decimal"/>
      <w:lvlText w:val="%4."/>
      <w:lvlJc w:val="left"/>
      <w:pPr>
        <w:ind w:left="2025" w:hanging="400"/>
      </w:pPr>
    </w:lvl>
    <w:lvl w:ilvl="4" w:tentative="1">
      <w:start w:val="1"/>
      <w:numFmt w:val="upperLetter"/>
      <w:lvlText w:val="%5."/>
      <w:lvlJc w:val="left"/>
      <w:pPr>
        <w:ind w:left="2425" w:hanging="400"/>
      </w:pPr>
    </w:lvl>
    <w:lvl w:ilvl="5" w:tentative="1">
      <w:start w:val="1"/>
      <w:numFmt w:val="lowerRoman"/>
      <w:lvlText w:val="%6."/>
      <w:lvlJc w:val="right"/>
      <w:pPr>
        <w:ind w:left="2825" w:hanging="400"/>
      </w:pPr>
    </w:lvl>
    <w:lvl w:ilvl="6" w:tentative="1">
      <w:start w:val="1"/>
      <w:numFmt w:val="decimal"/>
      <w:lvlText w:val="%7."/>
      <w:lvlJc w:val="left"/>
      <w:pPr>
        <w:ind w:left="3225" w:hanging="400"/>
      </w:pPr>
    </w:lvl>
    <w:lvl w:ilvl="7" w:tentative="1">
      <w:start w:val="1"/>
      <w:numFmt w:val="upperLetter"/>
      <w:lvlText w:val="%8."/>
      <w:lvlJc w:val="left"/>
      <w:pPr>
        <w:ind w:left="3625" w:hanging="400"/>
      </w:pPr>
    </w:lvl>
    <w:lvl w:ilvl="8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8" w15:restartNumberingAfterBreak="0">
    <w:nsid w:val="58CF55B1"/>
    <w:multiLevelType w:val="hybridMultilevel"/>
    <w:tmpl w:val="3BAA7A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7463E2"/>
    <w:multiLevelType w:val="hybridMultilevel"/>
    <w:tmpl w:val="233AC8FE"/>
    <w:lvl w:ilvl="0" w:tplc="18B8CC46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643F224B"/>
    <w:multiLevelType w:val="hybridMultilevel"/>
    <w:tmpl w:val="226026DC"/>
    <w:lvl w:ilvl="0" w:tplc="F1EEFAB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CAD6A3B"/>
    <w:multiLevelType w:val="hybridMultilevel"/>
    <w:tmpl w:val="B5FCF198"/>
    <w:lvl w:ilvl="0" w:tplc="091E26E8">
      <w:start w:val="1"/>
      <w:numFmt w:val="decimal"/>
      <w:pStyle w:val="a0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17249845">
    <w:abstractNumId w:val="6"/>
  </w:num>
  <w:num w:numId="2" w16cid:durableId="605695782">
    <w:abstractNumId w:val="8"/>
  </w:num>
  <w:num w:numId="3" w16cid:durableId="920525770">
    <w:abstractNumId w:val="7"/>
  </w:num>
  <w:num w:numId="4" w16cid:durableId="1179464477">
    <w:abstractNumId w:val="2"/>
  </w:num>
  <w:num w:numId="5" w16cid:durableId="2014455942">
    <w:abstractNumId w:val="2"/>
    <w:lvlOverride w:ilvl="0">
      <w:startOverride w:val="1"/>
    </w:lvlOverride>
  </w:num>
  <w:num w:numId="6" w16cid:durableId="565728709">
    <w:abstractNumId w:val="10"/>
  </w:num>
  <w:num w:numId="7" w16cid:durableId="1239553402">
    <w:abstractNumId w:val="1"/>
  </w:num>
  <w:num w:numId="8" w16cid:durableId="1787505078">
    <w:abstractNumId w:val="5"/>
  </w:num>
  <w:num w:numId="9" w16cid:durableId="1525170643">
    <w:abstractNumId w:val="4"/>
  </w:num>
  <w:num w:numId="10" w16cid:durableId="2128503792">
    <w:abstractNumId w:val="11"/>
  </w:num>
  <w:num w:numId="11" w16cid:durableId="1151218086">
    <w:abstractNumId w:val="11"/>
  </w:num>
  <w:num w:numId="12" w16cid:durableId="2104061112">
    <w:abstractNumId w:val="0"/>
  </w:num>
  <w:num w:numId="13" w16cid:durableId="987711212">
    <w:abstractNumId w:val="9"/>
  </w:num>
  <w:num w:numId="14" w16cid:durableId="12923566">
    <w:abstractNumId w:val="2"/>
    <w:lvlOverride w:ilvl="0">
      <w:startOverride w:val="1"/>
    </w:lvlOverride>
  </w:num>
  <w:num w:numId="15" w16cid:durableId="1157918019">
    <w:abstractNumId w:val="2"/>
    <w:lvlOverride w:ilvl="0">
      <w:startOverride w:val="1"/>
    </w:lvlOverride>
  </w:num>
  <w:num w:numId="16" w16cid:durableId="689066059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99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3A0"/>
    <w:rsid w:val="00000414"/>
    <w:rsid w:val="00000808"/>
    <w:rsid w:val="000015FE"/>
    <w:rsid w:val="00007A43"/>
    <w:rsid w:val="0001159B"/>
    <w:rsid w:val="000121B7"/>
    <w:rsid w:val="000158D5"/>
    <w:rsid w:val="000219BC"/>
    <w:rsid w:val="00021A81"/>
    <w:rsid w:val="00022518"/>
    <w:rsid w:val="00033938"/>
    <w:rsid w:val="00034B93"/>
    <w:rsid w:val="00036BA1"/>
    <w:rsid w:val="000379AD"/>
    <w:rsid w:val="000405AA"/>
    <w:rsid w:val="0004280F"/>
    <w:rsid w:val="00044D83"/>
    <w:rsid w:val="00044F84"/>
    <w:rsid w:val="0004579D"/>
    <w:rsid w:val="00045FBC"/>
    <w:rsid w:val="00047A3F"/>
    <w:rsid w:val="00050FE1"/>
    <w:rsid w:val="00051131"/>
    <w:rsid w:val="000520FE"/>
    <w:rsid w:val="00054268"/>
    <w:rsid w:val="000571F2"/>
    <w:rsid w:val="00061740"/>
    <w:rsid w:val="000636B4"/>
    <w:rsid w:val="00063E29"/>
    <w:rsid w:val="00066A2E"/>
    <w:rsid w:val="00066E47"/>
    <w:rsid w:val="00067FB1"/>
    <w:rsid w:val="00070576"/>
    <w:rsid w:val="00070605"/>
    <w:rsid w:val="000776AC"/>
    <w:rsid w:val="0008065B"/>
    <w:rsid w:val="00083276"/>
    <w:rsid w:val="00085C5B"/>
    <w:rsid w:val="00086B63"/>
    <w:rsid w:val="0009029C"/>
    <w:rsid w:val="00096849"/>
    <w:rsid w:val="000A0384"/>
    <w:rsid w:val="000A4E6E"/>
    <w:rsid w:val="000A5E00"/>
    <w:rsid w:val="000A75E1"/>
    <w:rsid w:val="000B1AB9"/>
    <w:rsid w:val="000B7D53"/>
    <w:rsid w:val="000B7EA9"/>
    <w:rsid w:val="000C1C7A"/>
    <w:rsid w:val="000C2603"/>
    <w:rsid w:val="000C3CC8"/>
    <w:rsid w:val="000C3E45"/>
    <w:rsid w:val="000C4ECD"/>
    <w:rsid w:val="000C5806"/>
    <w:rsid w:val="000C613C"/>
    <w:rsid w:val="000C68C2"/>
    <w:rsid w:val="000D34CB"/>
    <w:rsid w:val="000D4BCC"/>
    <w:rsid w:val="000D60D9"/>
    <w:rsid w:val="000D67ED"/>
    <w:rsid w:val="000D6908"/>
    <w:rsid w:val="000E067D"/>
    <w:rsid w:val="000E2FF8"/>
    <w:rsid w:val="000E72AB"/>
    <w:rsid w:val="000F007B"/>
    <w:rsid w:val="000F1C26"/>
    <w:rsid w:val="000F3020"/>
    <w:rsid w:val="000F31B5"/>
    <w:rsid w:val="000F31C4"/>
    <w:rsid w:val="000F349F"/>
    <w:rsid w:val="000F4607"/>
    <w:rsid w:val="00100273"/>
    <w:rsid w:val="0010107D"/>
    <w:rsid w:val="001017FF"/>
    <w:rsid w:val="00102392"/>
    <w:rsid w:val="001026CB"/>
    <w:rsid w:val="00104820"/>
    <w:rsid w:val="00110E8F"/>
    <w:rsid w:val="0011242E"/>
    <w:rsid w:val="00114FAC"/>
    <w:rsid w:val="00115B3B"/>
    <w:rsid w:val="00117C28"/>
    <w:rsid w:val="00120B1F"/>
    <w:rsid w:val="00133BBA"/>
    <w:rsid w:val="001344AC"/>
    <w:rsid w:val="0013576D"/>
    <w:rsid w:val="00136FD1"/>
    <w:rsid w:val="00145470"/>
    <w:rsid w:val="0014552E"/>
    <w:rsid w:val="0014650E"/>
    <w:rsid w:val="00151D99"/>
    <w:rsid w:val="00154E2E"/>
    <w:rsid w:val="00165FBA"/>
    <w:rsid w:val="001665B0"/>
    <w:rsid w:val="00166A69"/>
    <w:rsid w:val="00167747"/>
    <w:rsid w:val="00180253"/>
    <w:rsid w:val="00190ED3"/>
    <w:rsid w:val="00192E67"/>
    <w:rsid w:val="00193C34"/>
    <w:rsid w:val="00195AB2"/>
    <w:rsid w:val="001A2FB9"/>
    <w:rsid w:val="001A518E"/>
    <w:rsid w:val="001A65CA"/>
    <w:rsid w:val="001B3E5E"/>
    <w:rsid w:val="001C2D22"/>
    <w:rsid w:val="001C4426"/>
    <w:rsid w:val="001C4EB9"/>
    <w:rsid w:val="001C5CF1"/>
    <w:rsid w:val="001C6BA6"/>
    <w:rsid w:val="001D0D15"/>
    <w:rsid w:val="001D103B"/>
    <w:rsid w:val="001D3D94"/>
    <w:rsid w:val="001D5382"/>
    <w:rsid w:val="001D6425"/>
    <w:rsid w:val="001D6DD9"/>
    <w:rsid w:val="001E05A1"/>
    <w:rsid w:val="001E2280"/>
    <w:rsid w:val="001E2328"/>
    <w:rsid w:val="001E4039"/>
    <w:rsid w:val="001F4568"/>
    <w:rsid w:val="001F5419"/>
    <w:rsid w:val="001F7882"/>
    <w:rsid w:val="00201783"/>
    <w:rsid w:val="00203531"/>
    <w:rsid w:val="00210663"/>
    <w:rsid w:val="00212B16"/>
    <w:rsid w:val="0021507D"/>
    <w:rsid w:val="002168CB"/>
    <w:rsid w:val="002206FC"/>
    <w:rsid w:val="00231C53"/>
    <w:rsid w:val="00232E83"/>
    <w:rsid w:val="00234058"/>
    <w:rsid w:val="00236574"/>
    <w:rsid w:val="00241DE9"/>
    <w:rsid w:val="00244D81"/>
    <w:rsid w:val="00246509"/>
    <w:rsid w:val="002510CC"/>
    <w:rsid w:val="00251329"/>
    <w:rsid w:val="002520C1"/>
    <w:rsid w:val="002543F5"/>
    <w:rsid w:val="00255520"/>
    <w:rsid w:val="00262B5E"/>
    <w:rsid w:val="00265D3D"/>
    <w:rsid w:val="00272156"/>
    <w:rsid w:val="002767FD"/>
    <w:rsid w:val="00277451"/>
    <w:rsid w:val="00280FF2"/>
    <w:rsid w:val="002813F5"/>
    <w:rsid w:val="00283849"/>
    <w:rsid w:val="002851E8"/>
    <w:rsid w:val="00286C5C"/>
    <w:rsid w:val="0029064B"/>
    <w:rsid w:val="00292078"/>
    <w:rsid w:val="002945E5"/>
    <w:rsid w:val="002947EF"/>
    <w:rsid w:val="00296C13"/>
    <w:rsid w:val="002A0ED9"/>
    <w:rsid w:val="002A2C54"/>
    <w:rsid w:val="002A2C87"/>
    <w:rsid w:val="002A384B"/>
    <w:rsid w:val="002A3BB3"/>
    <w:rsid w:val="002A476E"/>
    <w:rsid w:val="002B6976"/>
    <w:rsid w:val="002C15AF"/>
    <w:rsid w:val="002C23E8"/>
    <w:rsid w:val="002C7E3C"/>
    <w:rsid w:val="002D018A"/>
    <w:rsid w:val="002D1545"/>
    <w:rsid w:val="002D2430"/>
    <w:rsid w:val="002D516D"/>
    <w:rsid w:val="002D75F5"/>
    <w:rsid w:val="002E5957"/>
    <w:rsid w:val="002E61FA"/>
    <w:rsid w:val="002E6481"/>
    <w:rsid w:val="002E7537"/>
    <w:rsid w:val="002F042F"/>
    <w:rsid w:val="002F15DC"/>
    <w:rsid w:val="002F32F3"/>
    <w:rsid w:val="002F4B86"/>
    <w:rsid w:val="00302EC3"/>
    <w:rsid w:val="003043A0"/>
    <w:rsid w:val="00306384"/>
    <w:rsid w:val="00306A35"/>
    <w:rsid w:val="00306DEF"/>
    <w:rsid w:val="0031306F"/>
    <w:rsid w:val="00316C6F"/>
    <w:rsid w:val="00317DA6"/>
    <w:rsid w:val="00320563"/>
    <w:rsid w:val="00325351"/>
    <w:rsid w:val="003301D5"/>
    <w:rsid w:val="0033150F"/>
    <w:rsid w:val="00332190"/>
    <w:rsid w:val="0033476A"/>
    <w:rsid w:val="003414F7"/>
    <w:rsid w:val="00343A19"/>
    <w:rsid w:val="00347272"/>
    <w:rsid w:val="003515DD"/>
    <w:rsid w:val="00352DD7"/>
    <w:rsid w:val="00353724"/>
    <w:rsid w:val="00356569"/>
    <w:rsid w:val="003567BF"/>
    <w:rsid w:val="00356B2E"/>
    <w:rsid w:val="003661EB"/>
    <w:rsid w:val="00366236"/>
    <w:rsid w:val="00366913"/>
    <w:rsid w:val="003749AF"/>
    <w:rsid w:val="00380645"/>
    <w:rsid w:val="00382BAF"/>
    <w:rsid w:val="00383141"/>
    <w:rsid w:val="00383882"/>
    <w:rsid w:val="003839F2"/>
    <w:rsid w:val="00383F8D"/>
    <w:rsid w:val="00391B2F"/>
    <w:rsid w:val="003951DF"/>
    <w:rsid w:val="003964BA"/>
    <w:rsid w:val="003A276C"/>
    <w:rsid w:val="003A2BDB"/>
    <w:rsid w:val="003A3401"/>
    <w:rsid w:val="003A4F9E"/>
    <w:rsid w:val="003A66B3"/>
    <w:rsid w:val="003B3413"/>
    <w:rsid w:val="003B3458"/>
    <w:rsid w:val="003B3F71"/>
    <w:rsid w:val="003B488C"/>
    <w:rsid w:val="003C2BF5"/>
    <w:rsid w:val="003C636F"/>
    <w:rsid w:val="003C641F"/>
    <w:rsid w:val="003C7AE4"/>
    <w:rsid w:val="003D06D6"/>
    <w:rsid w:val="003D4167"/>
    <w:rsid w:val="003D7C40"/>
    <w:rsid w:val="003E2947"/>
    <w:rsid w:val="003E5565"/>
    <w:rsid w:val="003E5CCD"/>
    <w:rsid w:val="003F129C"/>
    <w:rsid w:val="003F4584"/>
    <w:rsid w:val="003F6726"/>
    <w:rsid w:val="00402BBC"/>
    <w:rsid w:val="00402CAD"/>
    <w:rsid w:val="00403555"/>
    <w:rsid w:val="00403E4C"/>
    <w:rsid w:val="004048F2"/>
    <w:rsid w:val="0041462D"/>
    <w:rsid w:val="004148B1"/>
    <w:rsid w:val="00414F24"/>
    <w:rsid w:val="004152F5"/>
    <w:rsid w:val="00415820"/>
    <w:rsid w:val="00417012"/>
    <w:rsid w:val="004178DE"/>
    <w:rsid w:val="00417DB8"/>
    <w:rsid w:val="00423093"/>
    <w:rsid w:val="00424ADB"/>
    <w:rsid w:val="004317EB"/>
    <w:rsid w:val="0043335E"/>
    <w:rsid w:val="0043485B"/>
    <w:rsid w:val="00440A70"/>
    <w:rsid w:val="00443BCA"/>
    <w:rsid w:val="00445A19"/>
    <w:rsid w:val="00447216"/>
    <w:rsid w:val="004473E1"/>
    <w:rsid w:val="00450E24"/>
    <w:rsid w:val="00451F34"/>
    <w:rsid w:val="004562DB"/>
    <w:rsid w:val="0045690B"/>
    <w:rsid w:val="00464796"/>
    <w:rsid w:val="00465253"/>
    <w:rsid w:val="00465A8F"/>
    <w:rsid w:val="00466C57"/>
    <w:rsid w:val="0047121A"/>
    <w:rsid w:val="00472992"/>
    <w:rsid w:val="004736CC"/>
    <w:rsid w:val="00473AE1"/>
    <w:rsid w:val="0047633D"/>
    <w:rsid w:val="00477F6F"/>
    <w:rsid w:val="00480023"/>
    <w:rsid w:val="00482D78"/>
    <w:rsid w:val="004911FF"/>
    <w:rsid w:val="00491FD6"/>
    <w:rsid w:val="00492332"/>
    <w:rsid w:val="0049290A"/>
    <w:rsid w:val="00494FF1"/>
    <w:rsid w:val="004A00A5"/>
    <w:rsid w:val="004A0BEB"/>
    <w:rsid w:val="004A42A2"/>
    <w:rsid w:val="004A539E"/>
    <w:rsid w:val="004A6485"/>
    <w:rsid w:val="004B1494"/>
    <w:rsid w:val="004B4F51"/>
    <w:rsid w:val="004B5451"/>
    <w:rsid w:val="004B71B3"/>
    <w:rsid w:val="004B7BBA"/>
    <w:rsid w:val="004B7D54"/>
    <w:rsid w:val="004C1283"/>
    <w:rsid w:val="004C2527"/>
    <w:rsid w:val="004C2AF7"/>
    <w:rsid w:val="004C42B2"/>
    <w:rsid w:val="004C5D61"/>
    <w:rsid w:val="004D229B"/>
    <w:rsid w:val="004D4128"/>
    <w:rsid w:val="004E480B"/>
    <w:rsid w:val="004E4D67"/>
    <w:rsid w:val="004F091E"/>
    <w:rsid w:val="00500111"/>
    <w:rsid w:val="005001DD"/>
    <w:rsid w:val="0050165D"/>
    <w:rsid w:val="0050742C"/>
    <w:rsid w:val="005076B1"/>
    <w:rsid w:val="00513DA7"/>
    <w:rsid w:val="00515116"/>
    <w:rsid w:val="0051694D"/>
    <w:rsid w:val="00517453"/>
    <w:rsid w:val="00521664"/>
    <w:rsid w:val="005230C8"/>
    <w:rsid w:val="00523AC8"/>
    <w:rsid w:val="0052482E"/>
    <w:rsid w:val="00524AF0"/>
    <w:rsid w:val="0052501C"/>
    <w:rsid w:val="005252F2"/>
    <w:rsid w:val="00525EBA"/>
    <w:rsid w:val="00526D85"/>
    <w:rsid w:val="00531EAE"/>
    <w:rsid w:val="00532600"/>
    <w:rsid w:val="00540C9B"/>
    <w:rsid w:val="00541AFB"/>
    <w:rsid w:val="005426C7"/>
    <w:rsid w:val="00545142"/>
    <w:rsid w:val="00551E6F"/>
    <w:rsid w:val="005568AD"/>
    <w:rsid w:val="005603C6"/>
    <w:rsid w:val="00561281"/>
    <w:rsid w:val="00564060"/>
    <w:rsid w:val="00565751"/>
    <w:rsid w:val="00565AEC"/>
    <w:rsid w:val="00565FB9"/>
    <w:rsid w:val="00566955"/>
    <w:rsid w:val="00566AAE"/>
    <w:rsid w:val="00570C3A"/>
    <w:rsid w:val="00571C2B"/>
    <w:rsid w:val="00573D81"/>
    <w:rsid w:val="005816FF"/>
    <w:rsid w:val="005818BA"/>
    <w:rsid w:val="00582128"/>
    <w:rsid w:val="005842A4"/>
    <w:rsid w:val="00587B74"/>
    <w:rsid w:val="00594A7C"/>
    <w:rsid w:val="0059537D"/>
    <w:rsid w:val="005A4644"/>
    <w:rsid w:val="005A4D16"/>
    <w:rsid w:val="005A5F35"/>
    <w:rsid w:val="005B0527"/>
    <w:rsid w:val="005B1258"/>
    <w:rsid w:val="005B3F05"/>
    <w:rsid w:val="005B5254"/>
    <w:rsid w:val="005C1D36"/>
    <w:rsid w:val="005C3E7D"/>
    <w:rsid w:val="005C5361"/>
    <w:rsid w:val="005D1315"/>
    <w:rsid w:val="005D2703"/>
    <w:rsid w:val="005D3627"/>
    <w:rsid w:val="005D4FF4"/>
    <w:rsid w:val="005D776F"/>
    <w:rsid w:val="005E1219"/>
    <w:rsid w:val="005E1CA7"/>
    <w:rsid w:val="005E4237"/>
    <w:rsid w:val="005E47F4"/>
    <w:rsid w:val="005E4F74"/>
    <w:rsid w:val="005E59D4"/>
    <w:rsid w:val="005E5CB8"/>
    <w:rsid w:val="005F0C9F"/>
    <w:rsid w:val="005F202F"/>
    <w:rsid w:val="005F5860"/>
    <w:rsid w:val="00603FE6"/>
    <w:rsid w:val="0061080D"/>
    <w:rsid w:val="0061117A"/>
    <w:rsid w:val="00612172"/>
    <w:rsid w:val="00612270"/>
    <w:rsid w:val="00612B55"/>
    <w:rsid w:val="006219E0"/>
    <w:rsid w:val="00627776"/>
    <w:rsid w:val="00631F8A"/>
    <w:rsid w:val="00634865"/>
    <w:rsid w:val="0063709F"/>
    <w:rsid w:val="00644CBA"/>
    <w:rsid w:val="0065511E"/>
    <w:rsid w:val="00655557"/>
    <w:rsid w:val="00657910"/>
    <w:rsid w:val="00660DD9"/>
    <w:rsid w:val="00661678"/>
    <w:rsid w:val="00664BCD"/>
    <w:rsid w:val="00666F1C"/>
    <w:rsid w:val="00673E3D"/>
    <w:rsid w:val="00674375"/>
    <w:rsid w:val="00674FCF"/>
    <w:rsid w:val="00680E0F"/>
    <w:rsid w:val="00682062"/>
    <w:rsid w:val="006856B1"/>
    <w:rsid w:val="00691EFC"/>
    <w:rsid w:val="006920F9"/>
    <w:rsid w:val="00696848"/>
    <w:rsid w:val="006A0288"/>
    <w:rsid w:val="006A2E67"/>
    <w:rsid w:val="006A32CD"/>
    <w:rsid w:val="006A5325"/>
    <w:rsid w:val="006A5640"/>
    <w:rsid w:val="006B03AB"/>
    <w:rsid w:val="006B1ED0"/>
    <w:rsid w:val="006B5686"/>
    <w:rsid w:val="006B71BB"/>
    <w:rsid w:val="006C2266"/>
    <w:rsid w:val="006C3C70"/>
    <w:rsid w:val="006C44D4"/>
    <w:rsid w:val="006C460F"/>
    <w:rsid w:val="006C6DD4"/>
    <w:rsid w:val="006D0AAA"/>
    <w:rsid w:val="006D63E6"/>
    <w:rsid w:val="006E1B6E"/>
    <w:rsid w:val="006E2F1B"/>
    <w:rsid w:val="006F304C"/>
    <w:rsid w:val="006F3AC9"/>
    <w:rsid w:val="00700D3B"/>
    <w:rsid w:val="00707FD1"/>
    <w:rsid w:val="00710106"/>
    <w:rsid w:val="00712738"/>
    <w:rsid w:val="007221D4"/>
    <w:rsid w:val="007223C1"/>
    <w:rsid w:val="00722715"/>
    <w:rsid w:val="0072568A"/>
    <w:rsid w:val="007306E1"/>
    <w:rsid w:val="00732ED4"/>
    <w:rsid w:val="007361DA"/>
    <w:rsid w:val="00741906"/>
    <w:rsid w:val="007430A1"/>
    <w:rsid w:val="007442B7"/>
    <w:rsid w:val="00745CE2"/>
    <w:rsid w:val="007514F4"/>
    <w:rsid w:val="007548E5"/>
    <w:rsid w:val="00754B2F"/>
    <w:rsid w:val="007607C2"/>
    <w:rsid w:val="00762106"/>
    <w:rsid w:val="007632BF"/>
    <w:rsid w:val="00763AD0"/>
    <w:rsid w:val="00766B55"/>
    <w:rsid w:val="00773081"/>
    <w:rsid w:val="00773354"/>
    <w:rsid w:val="00773616"/>
    <w:rsid w:val="00774C16"/>
    <w:rsid w:val="00777546"/>
    <w:rsid w:val="00780100"/>
    <w:rsid w:val="007814C2"/>
    <w:rsid w:val="00783771"/>
    <w:rsid w:val="00785398"/>
    <w:rsid w:val="0078552D"/>
    <w:rsid w:val="00786C6B"/>
    <w:rsid w:val="00795D39"/>
    <w:rsid w:val="007969EA"/>
    <w:rsid w:val="00796A36"/>
    <w:rsid w:val="00796A81"/>
    <w:rsid w:val="0079733D"/>
    <w:rsid w:val="007A17BF"/>
    <w:rsid w:val="007A2ABD"/>
    <w:rsid w:val="007A315A"/>
    <w:rsid w:val="007A4585"/>
    <w:rsid w:val="007A46BB"/>
    <w:rsid w:val="007A53B7"/>
    <w:rsid w:val="007A7B4C"/>
    <w:rsid w:val="007B1178"/>
    <w:rsid w:val="007B1620"/>
    <w:rsid w:val="007B2938"/>
    <w:rsid w:val="007B4941"/>
    <w:rsid w:val="007B4CD5"/>
    <w:rsid w:val="007B735D"/>
    <w:rsid w:val="007B775B"/>
    <w:rsid w:val="007C0B3E"/>
    <w:rsid w:val="007C349E"/>
    <w:rsid w:val="007C38E2"/>
    <w:rsid w:val="007C46F8"/>
    <w:rsid w:val="007C747D"/>
    <w:rsid w:val="007D1D5F"/>
    <w:rsid w:val="007D22AE"/>
    <w:rsid w:val="007D5D90"/>
    <w:rsid w:val="007E35E8"/>
    <w:rsid w:val="007E73CF"/>
    <w:rsid w:val="007F4F59"/>
    <w:rsid w:val="0080290E"/>
    <w:rsid w:val="00804954"/>
    <w:rsid w:val="00804EBE"/>
    <w:rsid w:val="00806484"/>
    <w:rsid w:val="00807BED"/>
    <w:rsid w:val="00810B6E"/>
    <w:rsid w:val="00812189"/>
    <w:rsid w:val="00813774"/>
    <w:rsid w:val="00817441"/>
    <w:rsid w:val="00823220"/>
    <w:rsid w:val="00825654"/>
    <w:rsid w:val="0082592A"/>
    <w:rsid w:val="00827063"/>
    <w:rsid w:val="0083127F"/>
    <w:rsid w:val="00832C78"/>
    <w:rsid w:val="00842B88"/>
    <w:rsid w:val="008431B4"/>
    <w:rsid w:val="00843447"/>
    <w:rsid w:val="008445B5"/>
    <w:rsid w:val="00850469"/>
    <w:rsid w:val="00851872"/>
    <w:rsid w:val="0085607F"/>
    <w:rsid w:val="00857E1B"/>
    <w:rsid w:val="00862AD3"/>
    <w:rsid w:val="00864574"/>
    <w:rsid w:val="00873952"/>
    <w:rsid w:val="008763E3"/>
    <w:rsid w:val="00876E5E"/>
    <w:rsid w:val="00877C03"/>
    <w:rsid w:val="00877E57"/>
    <w:rsid w:val="00880148"/>
    <w:rsid w:val="00880CCB"/>
    <w:rsid w:val="0088706F"/>
    <w:rsid w:val="008924D1"/>
    <w:rsid w:val="008B1152"/>
    <w:rsid w:val="008B7B45"/>
    <w:rsid w:val="008C3E9F"/>
    <w:rsid w:val="008C5073"/>
    <w:rsid w:val="008D4684"/>
    <w:rsid w:val="008D497B"/>
    <w:rsid w:val="008D73A6"/>
    <w:rsid w:val="008D7682"/>
    <w:rsid w:val="008E2BDD"/>
    <w:rsid w:val="008E45F3"/>
    <w:rsid w:val="008E463E"/>
    <w:rsid w:val="008E5E02"/>
    <w:rsid w:val="008F053D"/>
    <w:rsid w:val="008F799C"/>
    <w:rsid w:val="009012ED"/>
    <w:rsid w:val="0090370C"/>
    <w:rsid w:val="009121C9"/>
    <w:rsid w:val="00920287"/>
    <w:rsid w:val="00920336"/>
    <w:rsid w:val="0092171D"/>
    <w:rsid w:val="00924B15"/>
    <w:rsid w:val="00934B8D"/>
    <w:rsid w:val="00935013"/>
    <w:rsid w:val="00936280"/>
    <w:rsid w:val="00937330"/>
    <w:rsid w:val="00942288"/>
    <w:rsid w:val="009422E0"/>
    <w:rsid w:val="009454B9"/>
    <w:rsid w:val="009474E9"/>
    <w:rsid w:val="00953634"/>
    <w:rsid w:val="00954F49"/>
    <w:rsid w:val="00962EDC"/>
    <w:rsid w:val="00965D81"/>
    <w:rsid w:val="00966616"/>
    <w:rsid w:val="00972207"/>
    <w:rsid w:val="009728CE"/>
    <w:rsid w:val="00977BDA"/>
    <w:rsid w:val="009819BE"/>
    <w:rsid w:val="00981F09"/>
    <w:rsid w:val="009906E0"/>
    <w:rsid w:val="009918C1"/>
    <w:rsid w:val="00992ECA"/>
    <w:rsid w:val="0099329A"/>
    <w:rsid w:val="009A00B3"/>
    <w:rsid w:val="009A1DF1"/>
    <w:rsid w:val="009A22E0"/>
    <w:rsid w:val="009A5BB4"/>
    <w:rsid w:val="009B0705"/>
    <w:rsid w:val="009B1CA0"/>
    <w:rsid w:val="009B3DAB"/>
    <w:rsid w:val="009B4CCC"/>
    <w:rsid w:val="009C72C5"/>
    <w:rsid w:val="009D120F"/>
    <w:rsid w:val="009D16DC"/>
    <w:rsid w:val="009D2278"/>
    <w:rsid w:val="009D3112"/>
    <w:rsid w:val="009D5EC8"/>
    <w:rsid w:val="009E10B9"/>
    <w:rsid w:val="009E2121"/>
    <w:rsid w:val="009E374F"/>
    <w:rsid w:val="009E3ABF"/>
    <w:rsid w:val="009E5EC4"/>
    <w:rsid w:val="009E7E26"/>
    <w:rsid w:val="009F5822"/>
    <w:rsid w:val="00A00A20"/>
    <w:rsid w:val="00A00FAB"/>
    <w:rsid w:val="00A0135E"/>
    <w:rsid w:val="00A049DA"/>
    <w:rsid w:val="00A07BCE"/>
    <w:rsid w:val="00A11DE7"/>
    <w:rsid w:val="00A206B7"/>
    <w:rsid w:val="00A20BB5"/>
    <w:rsid w:val="00A2362F"/>
    <w:rsid w:val="00A2535C"/>
    <w:rsid w:val="00A25589"/>
    <w:rsid w:val="00A26EFC"/>
    <w:rsid w:val="00A27922"/>
    <w:rsid w:val="00A34A3E"/>
    <w:rsid w:val="00A356E0"/>
    <w:rsid w:val="00A410B0"/>
    <w:rsid w:val="00A43019"/>
    <w:rsid w:val="00A43B94"/>
    <w:rsid w:val="00A43BC5"/>
    <w:rsid w:val="00A44A8F"/>
    <w:rsid w:val="00A45989"/>
    <w:rsid w:val="00A513EF"/>
    <w:rsid w:val="00A5183C"/>
    <w:rsid w:val="00A54352"/>
    <w:rsid w:val="00A56190"/>
    <w:rsid w:val="00A64530"/>
    <w:rsid w:val="00A651A1"/>
    <w:rsid w:val="00A6790E"/>
    <w:rsid w:val="00A71530"/>
    <w:rsid w:val="00A7557A"/>
    <w:rsid w:val="00A7692A"/>
    <w:rsid w:val="00A76C0A"/>
    <w:rsid w:val="00A77B56"/>
    <w:rsid w:val="00A82A8D"/>
    <w:rsid w:val="00A86AAC"/>
    <w:rsid w:val="00A90409"/>
    <w:rsid w:val="00A931B5"/>
    <w:rsid w:val="00A94E51"/>
    <w:rsid w:val="00A9593F"/>
    <w:rsid w:val="00A97BEB"/>
    <w:rsid w:val="00AA13CD"/>
    <w:rsid w:val="00AA15F8"/>
    <w:rsid w:val="00AA24C4"/>
    <w:rsid w:val="00AA4068"/>
    <w:rsid w:val="00AA514E"/>
    <w:rsid w:val="00AA752B"/>
    <w:rsid w:val="00AB3BAE"/>
    <w:rsid w:val="00AB45C2"/>
    <w:rsid w:val="00AB7874"/>
    <w:rsid w:val="00AB7BC0"/>
    <w:rsid w:val="00AC57AB"/>
    <w:rsid w:val="00AC57B7"/>
    <w:rsid w:val="00AC6A74"/>
    <w:rsid w:val="00AC6C47"/>
    <w:rsid w:val="00AC7942"/>
    <w:rsid w:val="00AD6289"/>
    <w:rsid w:val="00AD7F73"/>
    <w:rsid w:val="00AE0F44"/>
    <w:rsid w:val="00AE3C97"/>
    <w:rsid w:val="00AE5642"/>
    <w:rsid w:val="00AF34B1"/>
    <w:rsid w:val="00AF52DF"/>
    <w:rsid w:val="00AF5537"/>
    <w:rsid w:val="00AF5564"/>
    <w:rsid w:val="00AF6124"/>
    <w:rsid w:val="00AF671E"/>
    <w:rsid w:val="00B05918"/>
    <w:rsid w:val="00B059E6"/>
    <w:rsid w:val="00B064FC"/>
    <w:rsid w:val="00B1028C"/>
    <w:rsid w:val="00B15869"/>
    <w:rsid w:val="00B21E12"/>
    <w:rsid w:val="00B24917"/>
    <w:rsid w:val="00B2584C"/>
    <w:rsid w:val="00B269FF"/>
    <w:rsid w:val="00B26AD0"/>
    <w:rsid w:val="00B27128"/>
    <w:rsid w:val="00B30DE2"/>
    <w:rsid w:val="00B35703"/>
    <w:rsid w:val="00B35BDC"/>
    <w:rsid w:val="00B37F2E"/>
    <w:rsid w:val="00B41E21"/>
    <w:rsid w:val="00B41EEA"/>
    <w:rsid w:val="00B45A6F"/>
    <w:rsid w:val="00B46F3E"/>
    <w:rsid w:val="00B500A1"/>
    <w:rsid w:val="00B50E2C"/>
    <w:rsid w:val="00B545D3"/>
    <w:rsid w:val="00B56AC8"/>
    <w:rsid w:val="00B638E7"/>
    <w:rsid w:val="00B6442F"/>
    <w:rsid w:val="00B706B1"/>
    <w:rsid w:val="00B72800"/>
    <w:rsid w:val="00B7416E"/>
    <w:rsid w:val="00B8005C"/>
    <w:rsid w:val="00B81862"/>
    <w:rsid w:val="00B82B36"/>
    <w:rsid w:val="00B84C10"/>
    <w:rsid w:val="00B85F6F"/>
    <w:rsid w:val="00B860B3"/>
    <w:rsid w:val="00B8709F"/>
    <w:rsid w:val="00B87729"/>
    <w:rsid w:val="00B90F28"/>
    <w:rsid w:val="00B93454"/>
    <w:rsid w:val="00BA2E22"/>
    <w:rsid w:val="00BB05D6"/>
    <w:rsid w:val="00BB0F4C"/>
    <w:rsid w:val="00BB18ED"/>
    <w:rsid w:val="00BB3070"/>
    <w:rsid w:val="00BB4B91"/>
    <w:rsid w:val="00BB6D9E"/>
    <w:rsid w:val="00BC042B"/>
    <w:rsid w:val="00BC15AD"/>
    <w:rsid w:val="00BC42A3"/>
    <w:rsid w:val="00BC7776"/>
    <w:rsid w:val="00BD1DFE"/>
    <w:rsid w:val="00BD225E"/>
    <w:rsid w:val="00BD281F"/>
    <w:rsid w:val="00BD301D"/>
    <w:rsid w:val="00BD5B41"/>
    <w:rsid w:val="00BE088E"/>
    <w:rsid w:val="00BE392C"/>
    <w:rsid w:val="00BE3BEE"/>
    <w:rsid w:val="00C05C05"/>
    <w:rsid w:val="00C071A5"/>
    <w:rsid w:val="00C1208F"/>
    <w:rsid w:val="00C12900"/>
    <w:rsid w:val="00C15A9B"/>
    <w:rsid w:val="00C21A16"/>
    <w:rsid w:val="00C232C5"/>
    <w:rsid w:val="00C23B86"/>
    <w:rsid w:val="00C23CA7"/>
    <w:rsid w:val="00C25CAB"/>
    <w:rsid w:val="00C304F8"/>
    <w:rsid w:val="00C33300"/>
    <w:rsid w:val="00C34286"/>
    <w:rsid w:val="00C368FC"/>
    <w:rsid w:val="00C4017C"/>
    <w:rsid w:val="00C40522"/>
    <w:rsid w:val="00C4223D"/>
    <w:rsid w:val="00C42654"/>
    <w:rsid w:val="00C44A28"/>
    <w:rsid w:val="00C45BD5"/>
    <w:rsid w:val="00C46145"/>
    <w:rsid w:val="00C47D5C"/>
    <w:rsid w:val="00C52363"/>
    <w:rsid w:val="00C5312D"/>
    <w:rsid w:val="00C547DF"/>
    <w:rsid w:val="00C54F64"/>
    <w:rsid w:val="00C563E0"/>
    <w:rsid w:val="00C57DB8"/>
    <w:rsid w:val="00C60D34"/>
    <w:rsid w:val="00C636DD"/>
    <w:rsid w:val="00C659BB"/>
    <w:rsid w:val="00C66B6B"/>
    <w:rsid w:val="00C6733C"/>
    <w:rsid w:val="00C718BE"/>
    <w:rsid w:val="00C72879"/>
    <w:rsid w:val="00C75DD6"/>
    <w:rsid w:val="00C75FEF"/>
    <w:rsid w:val="00C76745"/>
    <w:rsid w:val="00C80FAA"/>
    <w:rsid w:val="00C81612"/>
    <w:rsid w:val="00C840A6"/>
    <w:rsid w:val="00C846E5"/>
    <w:rsid w:val="00C87A46"/>
    <w:rsid w:val="00C91DE7"/>
    <w:rsid w:val="00C97D64"/>
    <w:rsid w:val="00CA6B44"/>
    <w:rsid w:val="00CB34D7"/>
    <w:rsid w:val="00CB5598"/>
    <w:rsid w:val="00CB588D"/>
    <w:rsid w:val="00CB5FB1"/>
    <w:rsid w:val="00CC3727"/>
    <w:rsid w:val="00CC41A6"/>
    <w:rsid w:val="00CC5BFD"/>
    <w:rsid w:val="00CD0A9D"/>
    <w:rsid w:val="00CD3519"/>
    <w:rsid w:val="00CD35F9"/>
    <w:rsid w:val="00CD3993"/>
    <w:rsid w:val="00CE2146"/>
    <w:rsid w:val="00CE33C9"/>
    <w:rsid w:val="00D01334"/>
    <w:rsid w:val="00D02D62"/>
    <w:rsid w:val="00D056B8"/>
    <w:rsid w:val="00D1099C"/>
    <w:rsid w:val="00D11F05"/>
    <w:rsid w:val="00D13478"/>
    <w:rsid w:val="00D14C00"/>
    <w:rsid w:val="00D1605A"/>
    <w:rsid w:val="00D16C4C"/>
    <w:rsid w:val="00D22D05"/>
    <w:rsid w:val="00D30126"/>
    <w:rsid w:val="00D32F8B"/>
    <w:rsid w:val="00D40109"/>
    <w:rsid w:val="00D409A8"/>
    <w:rsid w:val="00D41B9A"/>
    <w:rsid w:val="00D447F0"/>
    <w:rsid w:val="00D44EE8"/>
    <w:rsid w:val="00D45AA4"/>
    <w:rsid w:val="00D51837"/>
    <w:rsid w:val="00D56746"/>
    <w:rsid w:val="00D56B5B"/>
    <w:rsid w:val="00D5722E"/>
    <w:rsid w:val="00D577A2"/>
    <w:rsid w:val="00D57956"/>
    <w:rsid w:val="00D7253D"/>
    <w:rsid w:val="00D72C16"/>
    <w:rsid w:val="00D72DEC"/>
    <w:rsid w:val="00D734EC"/>
    <w:rsid w:val="00D74138"/>
    <w:rsid w:val="00D743D7"/>
    <w:rsid w:val="00D76212"/>
    <w:rsid w:val="00D77EB7"/>
    <w:rsid w:val="00D80349"/>
    <w:rsid w:val="00D86147"/>
    <w:rsid w:val="00D87301"/>
    <w:rsid w:val="00D915BF"/>
    <w:rsid w:val="00D94222"/>
    <w:rsid w:val="00D945A8"/>
    <w:rsid w:val="00DA2793"/>
    <w:rsid w:val="00DB03AB"/>
    <w:rsid w:val="00DB244A"/>
    <w:rsid w:val="00DB247E"/>
    <w:rsid w:val="00DB6804"/>
    <w:rsid w:val="00DB6D30"/>
    <w:rsid w:val="00DC7DB0"/>
    <w:rsid w:val="00DD2825"/>
    <w:rsid w:val="00DD4B6D"/>
    <w:rsid w:val="00DD5B70"/>
    <w:rsid w:val="00DD7BC4"/>
    <w:rsid w:val="00DE1FDD"/>
    <w:rsid w:val="00DE2B88"/>
    <w:rsid w:val="00DE3647"/>
    <w:rsid w:val="00DF1E6D"/>
    <w:rsid w:val="00DF3B64"/>
    <w:rsid w:val="00DF41A5"/>
    <w:rsid w:val="00DF41DA"/>
    <w:rsid w:val="00DF48C7"/>
    <w:rsid w:val="00DF4AD9"/>
    <w:rsid w:val="00DF5571"/>
    <w:rsid w:val="00DF612C"/>
    <w:rsid w:val="00DF7596"/>
    <w:rsid w:val="00E03A66"/>
    <w:rsid w:val="00E10F23"/>
    <w:rsid w:val="00E13404"/>
    <w:rsid w:val="00E137F7"/>
    <w:rsid w:val="00E16B82"/>
    <w:rsid w:val="00E17D5C"/>
    <w:rsid w:val="00E21AF1"/>
    <w:rsid w:val="00E31768"/>
    <w:rsid w:val="00E330D1"/>
    <w:rsid w:val="00E3336A"/>
    <w:rsid w:val="00E33D55"/>
    <w:rsid w:val="00E34711"/>
    <w:rsid w:val="00E35B3F"/>
    <w:rsid w:val="00E35E7E"/>
    <w:rsid w:val="00E43577"/>
    <w:rsid w:val="00E565C6"/>
    <w:rsid w:val="00E56B67"/>
    <w:rsid w:val="00E57E4A"/>
    <w:rsid w:val="00E61E8A"/>
    <w:rsid w:val="00E64FB3"/>
    <w:rsid w:val="00E71A2D"/>
    <w:rsid w:val="00E7410B"/>
    <w:rsid w:val="00E7580D"/>
    <w:rsid w:val="00E77076"/>
    <w:rsid w:val="00E77BBA"/>
    <w:rsid w:val="00E80FEE"/>
    <w:rsid w:val="00E83517"/>
    <w:rsid w:val="00E869B6"/>
    <w:rsid w:val="00E90F34"/>
    <w:rsid w:val="00E91F4D"/>
    <w:rsid w:val="00E946FF"/>
    <w:rsid w:val="00E94BA7"/>
    <w:rsid w:val="00E96A05"/>
    <w:rsid w:val="00EA0139"/>
    <w:rsid w:val="00EA3C90"/>
    <w:rsid w:val="00EA3DE9"/>
    <w:rsid w:val="00EA517D"/>
    <w:rsid w:val="00EA7BAA"/>
    <w:rsid w:val="00EB2AEB"/>
    <w:rsid w:val="00EB5071"/>
    <w:rsid w:val="00EB535B"/>
    <w:rsid w:val="00EB7166"/>
    <w:rsid w:val="00EB7E37"/>
    <w:rsid w:val="00EC0C7B"/>
    <w:rsid w:val="00EC24F1"/>
    <w:rsid w:val="00EC35E4"/>
    <w:rsid w:val="00EC4285"/>
    <w:rsid w:val="00ED0BBD"/>
    <w:rsid w:val="00ED636B"/>
    <w:rsid w:val="00EF684F"/>
    <w:rsid w:val="00F0476D"/>
    <w:rsid w:val="00F1049E"/>
    <w:rsid w:val="00F1217A"/>
    <w:rsid w:val="00F1237B"/>
    <w:rsid w:val="00F1270B"/>
    <w:rsid w:val="00F1396F"/>
    <w:rsid w:val="00F16871"/>
    <w:rsid w:val="00F1702E"/>
    <w:rsid w:val="00F1793B"/>
    <w:rsid w:val="00F22955"/>
    <w:rsid w:val="00F23AD4"/>
    <w:rsid w:val="00F24636"/>
    <w:rsid w:val="00F25891"/>
    <w:rsid w:val="00F25D05"/>
    <w:rsid w:val="00F32482"/>
    <w:rsid w:val="00F32A0C"/>
    <w:rsid w:val="00F32BD3"/>
    <w:rsid w:val="00F410C9"/>
    <w:rsid w:val="00F4212C"/>
    <w:rsid w:val="00F44BA3"/>
    <w:rsid w:val="00F510B7"/>
    <w:rsid w:val="00F51436"/>
    <w:rsid w:val="00F514E2"/>
    <w:rsid w:val="00F55AF3"/>
    <w:rsid w:val="00F64130"/>
    <w:rsid w:val="00F64342"/>
    <w:rsid w:val="00F663CF"/>
    <w:rsid w:val="00F67557"/>
    <w:rsid w:val="00F72695"/>
    <w:rsid w:val="00F74F23"/>
    <w:rsid w:val="00F77F96"/>
    <w:rsid w:val="00F81796"/>
    <w:rsid w:val="00F81F2E"/>
    <w:rsid w:val="00F82067"/>
    <w:rsid w:val="00F831BC"/>
    <w:rsid w:val="00F84B0F"/>
    <w:rsid w:val="00F90EA3"/>
    <w:rsid w:val="00F90F3D"/>
    <w:rsid w:val="00F919F0"/>
    <w:rsid w:val="00F922BF"/>
    <w:rsid w:val="00F93C0C"/>
    <w:rsid w:val="00F94CD0"/>
    <w:rsid w:val="00F95576"/>
    <w:rsid w:val="00F96C57"/>
    <w:rsid w:val="00FA0147"/>
    <w:rsid w:val="00FA1470"/>
    <w:rsid w:val="00FA153F"/>
    <w:rsid w:val="00FA192F"/>
    <w:rsid w:val="00FA1D53"/>
    <w:rsid w:val="00FA53B2"/>
    <w:rsid w:val="00FA624F"/>
    <w:rsid w:val="00FA6E64"/>
    <w:rsid w:val="00FB0C1C"/>
    <w:rsid w:val="00FB271F"/>
    <w:rsid w:val="00FB40C4"/>
    <w:rsid w:val="00FB56E2"/>
    <w:rsid w:val="00FC215D"/>
    <w:rsid w:val="00FC2B22"/>
    <w:rsid w:val="00FC3402"/>
    <w:rsid w:val="00FC736A"/>
    <w:rsid w:val="00FD1B32"/>
    <w:rsid w:val="00FD2612"/>
    <w:rsid w:val="00FD516A"/>
    <w:rsid w:val="00FD750C"/>
    <w:rsid w:val="00FE0B58"/>
    <w:rsid w:val="00FE405E"/>
    <w:rsid w:val="00FE49A9"/>
    <w:rsid w:val="00FE6BF9"/>
    <w:rsid w:val="00FF035B"/>
    <w:rsid w:val="00FF0384"/>
    <w:rsid w:val="00FF1983"/>
    <w:rsid w:val="00FF21B3"/>
    <w:rsid w:val="00FF62AE"/>
    <w:rsid w:val="00FF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B49BD9"/>
  <w15:docId w15:val="{809BA786-1728-4367-AB4A-CE08D9D0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23AC8"/>
    <w:pPr>
      <w:widowControl w:val="0"/>
      <w:wordWrap w:val="0"/>
      <w:autoSpaceDE w:val="0"/>
      <w:autoSpaceDN w:val="0"/>
      <w:jc w:val="both"/>
    </w:pPr>
    <w:rPr>
      <w:rFonts w:ascii="바탕" w:eastAsia="MS Gothic"/>
      <w:kern w:val="2"/>
      <w:szCs w:val="24"/>
    </w:rPr>
  </w:style>
  <w:style w:type="paragraph" w:styleId="1">
    <w:name w:val="heading 1"/>
    <w:basedOn w:val="a1"/>
    <w:next w:val="a1"/>
    <w:link w:val="1Char"/>
    <w:qFormat/>
    <w:rsid w:val="00F663CF"/>
    <w:pPr>
      <w:keepNext/>
      <w:spacing w:beforeLines="50" w:before="180" w:after="120" w:line="360" w:lineRule="auto"/>
      <w:outlineLvl w:val="0"/>
    </w:pPr>
    <w:rPr>
      <w:rFonts w:ascii="Arial" w:eastAsia="맑은 고딕" w:hAnsi="Arial"/>
      <w:b/>
      <w:sz w:val="32"/>
      <w:szCs w:val="28"/>
    </w:rPr>
  </w:style>
  <w:style w:type="paragraph" w:styleId="2">
    <w:name w:val="heading 2"/>
    <w:basedOn w:val="a1"/>
    <w:next w:val="a1"/>
    <w:link w:val="2Char"/>
    <w:qFormat/>
    <w:rsid w:val="00CD35F9"/>
    <w:pPr>
      <w:keepNext/>
      <w:numPr>
        <w:ilvl w:val="1"/>
        <w:numId w:val="1"/>
      </w:numPr>
      <w:spacing w:before="240" w:after="120" w:line="360" w:lineRule="auto"/>
      <w:outlineLvl w:val="1"/>
    </w:pPr>
    <w:rPr>
      <w:rFonts w:ascii="Arial" w:eastAsia="맑은 고딕" w:hAnsi="Arial"/>
      <w:b/>
      <w:sz w:val="28"/>
    </w:rPr>
  </w:style>
  <w:style w:type="paragraph" w:styleId="3">
    <w:name w:val="heading 3"/>
    <w:basedOn w:val="2"/>
    <w:next w:val="a1"/>
    <w:link w:val="3Char"/>
    <w:qFormat/>
    <w:rsid w:val="00773081"/>
    <w:pPr>
      <w:numPr>
        <w:ilvl w:val="2"/>
      </w:numPr>
      <w:outlineLvl w:val="2"/>
    </w:pPr>
    <w:rPr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link w:val="Char"/>
    <w:uiPriority w:val="35"/>
    <w:qFormat/>
    <w:rsid w:val="000121B7"/>
    <w:pPr>
      <w:spacing w:before="120" w:after="240"/>
    </w:pPr>
    <w:rPr>
      <w:bCs/>
      <w:szCs w:val="20"/>
    </w:rPr>
  </w:style>
  <w:style w:type="table" w:styleId="a6">
    <w:name w:val="Table Grid"/>
    <w:basedOn w:val="a3"/>
    <w:uiPriority w:val="39"/>
    <w:rsid w:val="008F799C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캡션 Char"/>
    <w:basedOn w:val="a2"/>
    <w:link w:val="a5"/>
    <w:uiPriority w:val="35"/>
    <w:rsid w:val="000121B7"/>
    <w:rPr>
      <w:rFonts w:ascii="바탕" w:eastAsia="MS Gothic"/>
      <w:bCs/>
      <w:kern w:val="2"/>
      <w:lang w:val="en-US" w:eastAsia="ko-KR" w:bidi="ar-SA"/>
    </w:rPr>
  </w:style>
  <w:style w:type="character" w:styleId="a7">
    <w:name w:val="FollowedHyperlink"/>
    <w:basedOn w:val="a2"/>
    <w:rsid w:val="00383141"/>
    <w:rPr>
      <w:color w:val="800080"/>
      <w:u w:val="single"/>
    </w:rPr>
  </w:style>
  <w:style w:type="paragraph" w:styleId="a8">
    <w:name w:val="Document Map"/>
    <w:basedOn w:val="a1"/>
    <w:link w:val="Char0"/>
    <w:uiPriority w:val="99"/>
    <w:semiHidden/>
    <w:unhideWhenUsed/>
    <w:rsid w:val="003301D5"/>
    <w:rPr>
      <w:rFonts w:ascii="Gulim" w:eastAsia="Gulim"/>
      <w:sz w:val="16"/>
      <w:szCs w:val="16"/>
    </w:rPr>
  </w:style>
  <w:style w:type="character" w:customStyle="1" w:styleId="Char0">
    <w:name w:val="문서 구조 Char"/>
    <w:basedOn w:val="a2"/>
    <w:link w:val="a8"/>
    <w:uiPriority w:val="99"/>
    <w:semiHidden/>
    <w:rsid w:val="003301D5"/>
    <w:rPr>
      <w:rFonts w:ascii="Gulim" w:eastAsia="Gulim"/>
      <w:kern w:val="2"/>
      <w:sz w:val="16"/>
      <w:szCs w:val="16"/>
    </w:rPr>
  </w:style>
  <w:style w:type="character" w:customStyle="1" w:styleId="MTEquationSection">
    <w:name w:val="MTEquationSection"/>
    <w:basedOn w:val="a2"/>
    <w:rsid w:val="009E5EC4"/>
    <w:rPr>
      <w:vanish/>
      <w:color w:val="FF0000"/>
    </w:rPr>
  </w:style>
  <w:style w:type="paragraph" w:customStyle="1" w:styleId="MTDisplayEquation">
    <w:name w:val="MTDisplayEquation"/>
    <w:basedOn w:val="a1"/>
    <w:next w:val="a1"/>
    <w:rsid w:val="009E5EC4"/>
    <w:pPr>
      <w:tabs>
        <w:tab w:val="center" w:pos="4240"/>
        <w:tab w:val="right" w:pos="8500"/>
      </w:tabs>
    </w:pPr>
    <w:rPr>
      <w:rFonts w:eastAsia="바탕"/>
    </w:rPr>
  </w:style>
  <w:style w:type="paragraph" w:styleId="a9">
    <w:name w:val="header"/>
    <w:basedOn w:val="a1"/>
    <w:link w:val="Char1"/>
    <w:uiPriority w:val="99"/>
    <w:unhideWhenUsed/>
    <w:rsid w:val="003301D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2"/>
    <w:link w:val="a9"/>
    <w:uiPriority w:val="99"/>
    <w:rsid w:val="003301D5"/>
    <w:rPr>
      <w:rFonts w:ascii="바탕" w:eastAsia="MS Gothic"/>
      <w:kern w:val="2"/>
      <w:szCs w:val="24"/>
    </w:rPr>
  </w:style>
  <w:style w:type="paragraph" w:styleId="aa">
    <w:name w:val="footer"/>
    <w:basedOn w:val="a1"/>
    <w:link w:val="Char2"/>
    <w:uiPriority w:val="99"/>
    <w:unhideWhenUsed/>
    <w:rsid w:val="003301D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2"/>
    <w:link w:val="aa"/>
    <w:uiPriority w:val="99"/>
    <w:rsid w:val="003301D5"/>
    <w:rPr>
      <w:rFonts w:ascii="바탕" w:eastAsia="MS Gothic"/>
      <w:kern w:val="2"/>
      <w:szCs w:val="24"/>
    </w:rPr>
  </w:style>
  <w:style w:type="character" w:customStyle="1" w:styleId="3Char">
    <w:name w:val="제목 3 Char"/>
    <w:basedOn w:val="a2"/>
    <w:link w:val="3"/>
    <w:rsid w:val="00773081"/>
    <w:rPr>
      <w:rFonts w:ascii="Arial" w:eastAsia="맑은 고딕" w:hAnsi="Arial"/>
      <w:b/>
      <w:kern w:val="2"/>
      <w:sz w:val="24"/>
      <w:szCs w:val="24"/>
    </w:rPr>
  </w:style>
  <w:style w:type="character" w:styleId="ab">
    <w:name w:val="Hyperlink"/>
    <w:basedOn w:val="a2"/>
    <w:uiPriority w:val="99"/>
    <w:unhideWhenUsed/>
    <w:rPr>
      <w:color w:val="0000FF"/>
      <w:u w:val="single"/>
    </w:rPr>
  </w:style>
  <w:style w:type="character" w:customStyle="1" w:styleId="1Char">
    <w:name w:val="제목 1 Char"/>
    <w:basedOn w:val="a2"/>
    <w:link w:val="1"/>
    <w:rsid w:val="00F663CF"/>
    <w:rPr>
      <w:rFonts w:ascii="Arial" w:eastAsia="맑은 고딕" w:hAnsi="Arial"/>
      <w:b/>
      <w:kern w:val="2"/>
      <w:sz w:val="32"/>
      <w:szCs w:val="28"/>
    </w:rPr>
  </w:style>
  <w:style w:type="character" w:customStyle="1" w:styleId="2Char">
    <w:name w:val="제목 2 Char"/>
    <w:basedOn w:val="a2"/>
    <w:link w:val="2"/>
    <w:rsid w:val="00CD35F9"/>
    <w:rPr>
      <w:rFonts w:ascii="Arial" w:eastAsia="맑은 고딕" w:hAnsi="Arial"/>
      <w:b/>
      <w:kern w:val="2"/>
      <w:sz w:val="28"/>
      <w:szCs w:val="24"/>
    </w:rPr>
  </w:style>
  <w:style w:type="paragraph" w:styleId="ac">
    <w:name w:val="Balloon Text"/>
    <w:basedOn w:val="a1"/>
    <w:link w:val="Char3"/>
    <w:uiPriority w:val="99"/>
    <w:semiHidden/>
    <w:unhideWhenUsed/>
    <w:rsid w:val="004A0B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2"/>
    <w:link w:val="ac"/>
    <w:uiPriority w:val="99"/>
    <w:semiHidden/>
    <w:rsid w:val="004A0BEB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d">
    <w:name w:val="Placeholder Text"/>
    <w:basedOn w:val="a2"/>
    <w:uiPriority w:val="99"/>
    <w:semiHidden/>
    <w:rsid w:val="004A0BEB"/>
    <w:rPr>
      <w:color w:val="808080"/>
    </w:rPr>
  </w:style>
  <w:style w:type="paragraph" w:styleId="a">
    <w:name w:val="List Paragraph"/>
    <w:basedOn w:val="a1"/>
    <w:uiPriority w:val="34"/>
    <w:qFormat/>
    <w:rsid w:val="00CD35F9"/>
    <w:pPr>
      <w:numPr>
        <w:numId w:val="4"/>
      </w:numPr>
      <w:snapToGrid w:val="0"/>
      <w:ind w:left="806" w:hanging="403"/>
    </w:pPr>
    <w:rPr>
      <w:rFonts w:ascii="함초롬바탕" w:eastAsia="함초롬바탕" w:hAnsi="함초롬바탕" w:cs="함초롬바탕"/>
      <w:sz w:val="22"/>
      <w:szCs w:val="22"/>
    </w:rPr>
  </w:style>
  <w:style w:type="paragraph" w:customStyle="1" w:styleId="MTDisplayEquation2">
    <w:name w:val="MTDisplayEquation2"/>
    <w:basedOn w:val="a1"/>
    <w:next w:val="a1"/>
    <w:rsid w:val="003B488C"/>
    <w:pPr>
      <w:tabs>
        <w:tab w:val="center" w:pos="4240"/>
        <w:tab w:val="right" w:pos="8500"/>
      </w:tabs>
    </w:pPr>
    <w:rPr>
      <w:rFonts w:eastAsia="바탕"/>
    </w:rPr>
  </w:style>
  <w:style w:type="paragraph" w:styleId="10">
    <w:name w:val="toc 1"/>
    <w:basedOn w:val="a1"/>
    <w:next w:val="a1"/>
    <w:autoRedefine/>
    <w:uiPriority w:val="39"/>
    <w:unhideWhenUsed/>
    <w:rsid w:val="00526D85"/>
  </w:style>
  <w:style w:type="table" w:styleId="-1">
    <w:name w:val="Light Shading Accent 1"/>
    <w:basedOn w:val="a3"/>
    <w:uiPriority w:val="60"/>
    <w:rsid w:val="0033150F"/>
    <w:rPr>
      <w:rFonts w:eastAsia="BatangChe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20">
    <w:name w:val="toc 2"/>
    <w:basedOn w:val="a1"/>
    <w:next w:val="a1"/>
    <w:autoRedefine/>
    <w:uiPriority w:val="39"/>
    <w:unhideWhenUsed/>
    <w:rsid w:val="002A0ED9"/>
    <w:pPr>
      <w:ind w:leftChars="200" w:left="425"/>
    </w:pPr>
  </w:style>
  <w:style w:type="paragraph" w:styleId="ae">
    <w:name w:val="footnote text"/>
    <w:basedOn w:val="a1"/>
    <w:link w:val="Char4"/>
    <w:uiPriority w:val="99"/>
    <w:semiHidden/>
    <w:unhideWhenUsed/>
    <w:rsid w:val="002A0ED9"/>
    <w:pPr>
      <w:snapToGrid w:val="0"/>
      <w:jc w:val="left"/>
    </w:pPr>
  </w:style>
  <w:style w:type="character" w:customStyle="1" w:styleId="Char4">
    <w:name w:val="각주 텍스트 Char"/>
    <w:basedOn w:val="a2"/>
    <w:link w:val="ae"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Char10">
    <w:name w:val="각주 텍스트 Char1"/>
    <w:basedOn w:val="a2"/>
    <w:uiPriority w:val="99"/>
    <w:semiHidden/>
    <w:rsid w:val="002A0ED9"/>
    <w:rPr>
      <w:rFonts w:ascii="바탕" w:eastAsia="MS Gothic"/>
      <w:kern w:val="2"/>
      <w:szCs w:val="24"/>
    </w:rPr>
  </w:style>
  <w:style w:type="character" w:styleId="af">
    <w:name w:val="footnote reference"/>
    <w:basedOn w:val="a2"/>
    <w:uiPriority w:val="99"/>
    <w:semiHidden/>
    <w:unhideWhenUsed/>
    <w:rsid w:val="002A0ED9"/>
    <w:rPr>
      <w:vertAlign w:val="superscript"/>
    </w:rPr>
  </w:style>
  <w:style w:type="character" w:customStyle="1" w:styleId="Char20">
    <w:name w:val="각주 텍스트 Char2"/>
    <w:basedOn w:val="a2"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Char30">
    <w:name w:val="각주 텍스트 Char3"/>
    <w:basedOn w:val="a2"/>
    <w:uiPriority w:val="99"/>
    <w:semiHidden/>
    <w:rsid w:val="002A0ED9"/>
    <w:rPr>
      <w:rFonts w:ascii="바탕" w:eastAsia="MS Gothic"/>
      <w:kern w:val="2"/>
      <w:szCs w:val="24"/>
    </w:rPr>
  </w:style>
  <w:style w:type="character" w:styleId="HTML">
    <w:name w:val="HTML Typewriter"/>
    <w:basedOn w:val="a2"/>
    <w:uiPriority w:val="99"/>
    <w:semiHidden/>
    <w:unhideWhenUsed/>
    <w:rsid w:val="002A0ED9"/>
    <w:rPr>
      <w:rFonts w:ascii="굴림체" w:eastAsia="굴림체" w:hAnsi="굴림체" w:cs="굴림체"/>
      <w:sz w:val="24"/>
      <w:szCs w:val="24"/>
    </w:rPr>
  </w:style>
  <w:style w:type="character" w:styleId="af0">
    <w:name w:val="page number"/>
    <w:basedOn w:val="a2"/>
    <w:semiHidden/>
    <w:rsid w:val="002A0ED9"/>
  </w:style>
  <w:style w:type="paragraph" w:styleId="af1">
    <w:name w:val="Normal Indent"/>
    <w:basedOn w:val="a1"/>
    <w:rsid w:val="002A0ED9"/>
    <w:pPr>
      <w:autoSpaceDE/>
      <w:autoSpaceDN/>
      <w:adjustRightInd w:val="0"/>
      <w:spacing w:line="360" w:lineRule="atLeast"/>
      <w:ind w:left="851"/>
      <w:textAlignment w:val="baseline"/>
    </w:pPr>
    <w:rPr>
      <w:rFonts w:ascii="Times New Roman" w:eastAsia="BatangChe"/>
      <w:kern w:val="0"/>
      <w:szCs w:val="20"/>
    </w:rPr>
  </w:style>
  <w:style w:type="character" w:customStyle="1" w:styleId="11">
    <w:name w:val="확인되지 않은 멘션1"/>
    <w:basedOn w:val="a2"/>
    <w:uiPriority w:val="99"/>
    <w:semiHidden/>
    <w:unhideWhenUsed/>
    <w:rsid w:val="002A0ED9"/>
    <w:rPr>
      <w:color w:val="808080"/>
      <w:shd w:val="clear" w:color="auto" w:fill="E6E6E6"/>
    </w:rPr>
  </w:style>
  <w:style w:type="paragraph" w:styleId="HTML0">
    <w:name w:val="HTML Preformatted"/>
    <w:basedOn w:val="a1"/>
    <w:link w:val="HTMLChar"/>
    <w:uiPriority w:val="99"/>
    <w:unhideWhenUsed/>
    <w:rsid w:val="002A0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2"/>
    <w:link w:val="HTML0"/>
    <w:uiPriority w:val="99"/>
    <w:rsid w:val="002A0ED9"/>
    <w:rPr>
      <w:rFonts w:ascii="굴림체" w:eastAsia="굴림체" w:hAnsi="굴림체" w:cs="굴림체"/>
      <w:sz w:val="24"/>
      <w:szCs w:val="24"/>
    </w:rPr>
  </w:style>
  <w:style w:type="character" w:customStyle="1" w:styleId="HTMLChar1">
    <w:name w:val="미리 서식이 지정된 HTML Char1"/>
    <w:basedOn w:val="a2"/>
    <w:uiPriority w:val="99"/>
    <w:rsid w:val="002A0ED9"/>
    <w:rPr>
      <w:rFonts w:ascii="굴림체" w:eastAsia="굴림체" w:hAnsi="굴림체" w:cs="굴림체"/>
      <w:sz w:val="24"/>
      <w:szCs w:val="24"/>
    </w:rPr>
  </w:style>
  <w:style w:type="character" w:styleId="HTML1">
    <w:name w:val="HTML Code"/>
    <w:basedOn w:val="a2"/>
    <w:uiPriority w:val="99"/>
    <w:semiHidden/>
    <w:unhideWhenUsed/>
    <w:rsid w:val="002A0ED9"/>
    <w:rPr>
      <w:rFonts w:ascii="굴림체" w:eastAsia="굴림체" w:hAnsi="굴림체" w:cs="굴림체"/>
      <w:sz w:val="24"/>
      <w:szCs w:val="24"/>
    </w:rPr>
  </w:style>
  <w:style w:type="character" w:customStyle="1" w:styleId="nv">
    <w:name w:val="nv"/>
    <w:basedOn w:val="a2"/>
    <w:rsid w:val="002A0ED9"/>
  </w:style>
  <w:style w:type="character" w:customStyle="1" w:styleId="nb">
    <w:name w:val="nb"/>
    <w:basedOn w:val="a2"/>
    <w:rsid w:val="002A0ED9"/>
  </w:style>
  <w:style w:type="character" w:customStyle="1" w:styleId="o">
    <w:name w:val="o"/>
    <w:basedOn w:val="a2"/>
    <w:rsid w:val="002A0ED9"/>
  </w:style>
  <w:style w:type="paragraph" w:customStyle="1" w:styleId="line874">
    <w:name w:val="line874"/>
    <w:basedOn w:val="a1"/>
    <w:rsid w:val="002A0ED9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paragraph" w:styleId="af2">
    <w:name w:val="Normal (Web)"/>
    <w:basedOn w:val="a1"/>
    <w:uiPriority w:val="99"/>
    <w:semiHidden/>
    <w:unhideWhenUsed/>
    <w:rsid w:val="002A0ED9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s-sublime-black-markup-keyword2">
    <w:name w:val="cs-sublime-black-markup-keyword2"/>
    <w:basedOn w:val="a2"/>
    <w:rsid w:val="002A0ED9"/>
  </w:style>
  <w:style w:type="character" w:customStyle="1" w:styleId="cs-sublime-black-markup-keyword0">
    <w:name w:val="cs-sublime-black-markup-keyword0"/>
    <w:basedOn w:val="a2"/>
    <w:rsid w:val="002A0ED9"/>
  </w:style>
  <w:style w:type="character" w:customStyle="1" w:styleId="cs-sublime-black-markup-keyword1">
    <w:name w:val="cs-sublime-black-markup-keyword1"/>
    <w:basedOn w:val="a2"/>
    <w:rsid w:val="002A0ED9"/>
  </w:style>
  <w:style w:type="character" w:customStyle="1" w:styleId="cs-sublime-black-markup-string">
    <w:name w:val="cs-sublime-black-markup-string"/>
    <w:basedOn w:val="a2"/>
    <w:rsid w:val="002A0ED9"/>
  </w:style>
  <w:style w:type="paragraph" w:styleId="af3">
    <w:name w:val="Revision"/>
    <w:hidden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cs-sublime-black-common-number">
    <w:name w:val="cs-sublime-black-common-number"/>
    <w:basedOn w:val="a2"/>
    <w:rsid w:val="002A0ED9"/>
  </w:style>
  <w:style w:type="character" w:customStyle="1" w:styleId="cs-sublime-black-common-keyword1">
    <w:name w:val="cs-sublime-black-common-keyword1"/>
    <w:basedOn w:val="a2"/>
    <w:rsid w:val="002A0ED9"/>
  </w:style>
  <w:style w:type="character" w:customStyle="1" w:styleId="cs-sublime-black-common-keyword2">
    <w:name w:val="cs-sublime-black-common-keyword2"/>
    <w:basedOn w:val="a2"/>
    <w:rsid w:val="002A0ED9"/>
  </w:style>
  <w:style w:type="character" w:customStyle="1" w:styleId="cs-sublime-black-common-keyword0">
    <w:name w:val="cs-sublime-black-common-keyword0"/>
    <w:basedOn w:val="a2"/>
    <w:rsid w:val="002A0ED9"/>
  </w:style>
  <w:style w:type="character" w:customStyle="1" w:styleId="cs-sublime-black-common-comment">
    <w:name w:val="cs-sublime-black-common-comment"/>
    <w:basedOn w:val="a2"/>
    <w:rsid w:val="002A0ED9"/>
  </w:style>
  <w:style w:type="character" w:customStyle="1" w:styleId="cs-sublime-black-common-string">
    <w:name w:val="cs-sublime-black-common-string"/>
    <w:basedOn w:val="a2"/>
    <w:rsid w:val="002A0ED9"/>
  </w:style>
  <w:style w:type="paragraph" w:styleId="af4">
    <w:name w:val="Date"/>
    <w:basedOn w:val="a1"/>
    <w:next w:val="a1"/>
    <w:link w:val="Char5"/>
    <w:uiPriority w:val="99"/>
    <w:semiHidden/>
    <w:unhideWhenUsed/>
    <w:rsid w:val="002A0ED9"/>
  </w:style>
  <w:style w:type="character" w:customStyle="1" w:styleId="Char5">
    <w:name w:val="날짜 Char"/>
    <w:basedOn w:val="a2"/>
    <w:link w:val="af4"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Char11">
    <w:name w:val="날짜 Char1"/>
    <w:basedOn w:val="a2"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HTMLChar2">
    <w:name w:val="미리 서식이 지정된 HTML Char2"/>
    <w:basedOn w:val="a2"/>
    <w:uiPriority w:val="99"/>
    <w:rsid w:val="007D22AE"/>
    <w:rPr>
      <w:rFonts w:ascii="굴림체" w:eastAsia="굴림체" w:hAnsi="굴림체" w:cs="굴림체"/>
      <w:sz w:val="24"/>
      <w:szCs w:val="24"/>
    </w:rPr>
  </w:style>
  <w:style w:type="paragraph" w:customStyle="1" w:styleId="line8741">
    <w:name w:val="line8741"/>
    <w:basedOn w:val="a1"/>
    <w:rsid w:val="007D22AE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1">
    <w:name w:val="날짜 Char2"/>
    <w:basedOn w:val="a2"/>
    <w:uiPriority w:val="99"/>
    <w:semiHidden/>
    <w:rsid w:val="007D22AE"/>
    <w:rPr>
      <w:rFonts w:ascii="바탕" w:eastAsia="MS Gothic"/>
      <w:kern w:val="2"/>
      <w:szCs w:val="24"/>
    </w:rPr>
  </w:style>
  <w:style w:type="character" w:customStyle="1" w:styleId="Char40">
    <w:name w:val="각주 텍스트 Char4"/>
    <w:basedOn w:val="a2"/>
    <w:uiPriority w:val="99"/>
    <w:semiHidden/>
    <w:rsid w:val="007D22AE"/>
    <w:rPr>
      <w:rFonts w:ascii="바탕" w:eastAsia="MS Gothic"/>
      <w:kern w:val="2"/>
      <w:szCs w:val="24"/>
    </w:rPr>
  </w:style>
  <w:style w:type="character" w:customStyle="1" w:styleId="Char110">
    <w:name w:val="각주 텍스트 Char1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11">
    <w:name w:val="미리 서식이 지정된 HTML Char11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Char111">
    <w:name w:val="날짜 Char1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50">
    <w:name w:val="각주 텍스트 Char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6">
    <w:name w:val="각주 텍스트 Char6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2">
    <w:name w:val="각주 텍스트 Char1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10">
    <w:name w:val="각주 텍스트 Char2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1">
    <w:name w:val="각주 텍스트 Char3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1">
    <w:name w:val="Unresolved Mention1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3">
    <w:name w:val="미리 서식이 지정된 HTML Char3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HTMLChar12">
    <w:name w:val="미리 서식이 지정된 HTML Char12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1">
    <w:name w:val="nv1"/>
    <w:basedOn w:val="a2"/>
    <w:rsid w:val="00773616"/>
  </w:style>
  <w:style w:type="character" w:customStyle="1" w:styleId="nb1">
    <w:name w:val="nb1"/>
    <w:basedOn w:val="a2"/>
    <w:rsid w:val="00773616"/>
  </w:style>
  <w:style w:type="character" w:customStyle="1" w:styleId="o1">
    <w:name w:val="o1"/>
    <w:basedOn w:val="a2"/>
    <w:rsid w:val="00773616"/>
  </w:style>
  <w:style w:type="paragraph" w:customStyle="1" w:styleId="line8742">
    <w:name w:val="line8742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s-sublime-black-markup-keyword21">
    <w:name w:val="cs-sublime-black-markup-keyword21"/>
    <w:basedOn w:val="a2"/>
    <w:rsid w:val="00773616"/>
  </w:style>
  <w:style w:type="character" w:customStyle="1" w:styleId="cs-sublime-black-markup-keyword01">
    <w:name w:val="cs-sublime-black-markup-keyword01"/>
    <w:basedOn w:val="a2"/>
    <w:rsid w:val="00773616"/>
  </w:style>
  <w:style w:type="character" w:customStyle="1" w:styleId="cs-sublime-black-markup-keyword11">
    <w:name w:val="cs-sublime-black-markup-keyword11"/>
    <w:basedOn w:val="a2"/>
    <w:rsid w:val="00773616"/>
  </w:style>
  <w:style w:type="character" w:customStyle="1" w:styleId="cs-sublime-black-markup-string1">
    <w:name w:val="cs-sublime-black-markup-string1"/>
    <w:basedOn w:val="a2"/>
    <w:rsid w:val="00773616"/>
  </w:style>
  <w:style w:type="character" w:customStyle="1" w:styleId="cs-sublime-black-common-number1">
    <w:name w:val="cs-sublime-black-common-number1"/>
    <w:basedOn w:val="a2"/>
    <w:rsid w:val="00773616"/>
  </w:style>
  <w:style w:type="character" w:customStyle="1" w:styleId="cs-sublime-black-common-keyword11">
    <w:name w:val="cs-sublime-black-common-keyword11"/>
    <w:basedOn w:val="a2"/>
    <w:rsid w:val="00773616"/>
  </w:style>
  <w:style w:type="character" w:customStyle="1" w:styleId="cs-sublime-black-common-keyword21">
    <w:name w:val="cs-sublime-black-common-keyword21"/>
    <w:basedOn w:val="a2"/>
    <w:rsid w:val="00773616"/>
  </w:style>
  <w:style w:type="character" w:customStyle="1" w:styleId="cs-sublime-black-common-keyword01">
    <w:name w:val="cs-sublime-black-common-keyword01"/>
    <w:basedOn w:val="a2"/>
    <w:rsid w:val="00773616"/>
  </w:style>
  <w:style w:type="character" w:customStyle="1" w:styleId="cs-sublime-black-common-comment1">
    <w:name w:val="cs-sublime-black-common-comment1"/>
    <w:basedOn w:val="a2"/>
    <w:rsid w:val="00773616"/>
  </w:style>
  <w:style w:type="character" w:customStyle="1" w:styleId="cs-sublime-black-common-string1">
    <w:name w:val="cs-sublime-black-common-string1"/>
    <w:basedOn w:val="a2"/>
    <w:rsid w:val="00773616"/>
  </w:style>
  <w:style w:type="character" w:customStyle="1" w:styleId="Char32">
    <w:name w:val="날짜 Char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20">
    <w:name w:val="날짜 Char1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1">
    <w:name w:val="미리 서식이 지정된 HTML Char21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1">
    <w:name w:val="line87411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11">
    <w:name w:val="날짜 Char2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1">
    <w:name w:val="각주 텍스트 Char4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7">
    <w:name w:val="각주 텍스트 Char7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3">
    <w:name w:val="각주 텍스트 Char1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2">
    <w:name w:val="각주 텍스트 Char2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20">
    <w:name w:val="각주 텍스트 Char3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2">
    <w:name w:val="Unresolved Mention2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4">
    <w:name w:val="미리 서식이 지정된 HTML Char4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HTMLChar13">
    <w:name w:val="미리 서식이 지정된 HTML Char13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2">
    <w:name w:val="nv2"/>
    <w:basedOn w:val="a2"/>
    <w:rsid w:val="00773616"/>
  </w:style>
  <w:style w:type="character" w:customStyle="1" w:styleId="nb2">
    <w:name w:val="nb2"/>
    <w:basedOn w:val="a2"/>
    <w:rsid w:val="00773616"/>
  </w:style>
  <w:style w:type="character" w:customStyle="1" w:styleId="o2">
    <w:name w:val="o2"/>
    <w:basedOn w:val="a2"/>
    <w:rsid w:val="00773616"/>
  </w:style>
  <w:style w:type="paragraph" w:customStyle="1" w:styleId="line8743">
    <w:name w:val="line8743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s-sublime-black-markup-keyword22">
    <w:name w:val="cs-sublime-black-markup-keyword22"/>
    <w:basedOn w:val="a2"/>
    <w:rsid w:val="00773616"/>
  </w:style>
  <w:style w:type="character" w:customStyle="1" w:styleId="cs-sublime-black-markup-keyword02">
    <w:name w:val="cs-sublime-black-markup-keyword02"/>
    <w:basedOn w:val="a2"/>
    <w:rsid w:val="00773616"/>
  </w:style>
  <w:style w:type="character" w:customStyle="1" w:styleId="cs-sublime-black-markup-keyword12">
    <w:name w:val="cs-sublime-black-markup-keyword12"/>
    <w:basedOn w:val="a2"/>
    <w:rsid w:val="00773616"/>
  </w:style>
  <w:style w:type="character" w:customStyle="1" w:styleId="cs-sublime-black-markup-string2">
    <w:name w:val="cs-sublime-black-markup-string2"/>
    <w:basedOn w:val="a2"/>
    <w:rsid w:val="00773616"/>
  </w:style>
  <w:style w:type="character" w:customStyle="1" w:styleId="cs-sublime-black-common-number2">
    <w:name w:val="cs-sublime-black-common-number2"/>
    <w:basedOn w:val="a2"/>
    <w:rsid w:val="00773616"/>
  </w:style>
  <w:style w:type="character" w:customStyle="1" w:styleId="cs-sublime-black-common-keyword12">
    <w:name w:val="cs-sublime-black-common-keyword12"/>
    <w:basedOn w:val="a2"/>
    <w:rsid w:val="00773616"/>
  </w:style>
  <w:style w:type="character" w:customStyle="1" w:styleId="cs-sublime-black-common-keyword22">
    <w:name w:val="cs-sublime-black-common-keyword22"/>
    <w:basedOn w:val="a2"/>
    <w:rsid w:val="00773616"/>
  </w:style>
  <w:style w:type="character" w:customStyle="1" w:styleId="cs-sublime-black-common-keyword02">
    <w:name w:val="cs-sublime-black-common-keyword02"/>
    <w:basedOn w:val="a2"/>
    <w:rsid w:val="00773616"/>
  </w:style>
  <w:style w:type="character" w:customStyle="1" w:styleId="cs-sublime-black-common-comment2">
    <w:name w:val="cs-sublime-black-common-comment2"/>
    <w:basedOn w:val="a2"/>
    <w:rsid w:val="00773616"/>
  </w:style>
  <w:style w:type="character" w:customStyle="1" w:styleId="cs-sublime-black-common-string2">
    <w:name w:val="cs-sublime-black-common-string2"/>
    <w:basedOn w:val="a2"/>
    <w:rsid w:val="00773616"/>
  </w:style>
  <w:style w:type="character" w:customStyle="1" w:styleId="Char42">
    <w:name w:val="날짜 Char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30">
    <w:name w:val="날짜 Char1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2">
    <w:name w:val="미리 서식이 지정된 HTML Char22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2">
    <w:name w:val="line87412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20">
    <w:name w:val="날짜 Char2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20">
    <w:name w:val="각주 텍스트 Char4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4">
    <w:name w:val="각주 텍스트 Char1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3">
    <w:name w:val="각주 텍스트 Char2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3">
    <w:name w:val="각주 텍스트 Char3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3">
    <w:name w:val="Unresolved Mention3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5">
    <w:name w:val="미리 서식이 지정된 HTML Char5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HTMLChar14">
    <w:name w:val="미리 서식이 지정된 HTML Char14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3">
    <w:name w:val="nv3"/>
    <w:basedOn w:val="a2"/>
    <w:rsid w:val="00773616"/>
  </w:style>
  <w:style w:type="character" w:customStyle="1" w:styleId="nb3">
    <w:name w:val="nb3"/>
    <w:basedOn w:val="a2"/>
    <w:rsid w:val="00773616"/>
  </w:style>
  <w:style w:type="character" w:customStyle="1" w:styleId="o3">
    <w:name w:val="o3"/>
    <w:basedOn w:val="a2"/>
    <w:rsid w:val="00773616"/>
  </w:style>
  <w:style w:type="paragraph" w:customStyle="1" w:styleId="line8744">
    <w:name w:val="line8744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s-sublime-black-markup-keyword23">
    <w:name w:val="cs-sublime-black-markup-keyword23"/>
    <w:basedOn w:val="a2"/>
    <w:rsid w:val="00773616"/>
  </w:style>
  <w:style w:type="character" w:customStyle="1" w:styleId="cs-sublime-black-markup-keyword03">
    <w:name w:val="cs-sublime-black-markup-keyword03"/>
    <w:basedOn w:val="a2"/>
    <w:rsid w:val="00773616"/>
  </w:style>
  <w:style w:type="character" w:customStyle="1" w:styleId="cs-sublime-black-markup-keyword13">
    <w:name w:val="cs-sublime-black-markup-keyword13"/>
    <w:basedOn w:val="a2"/>
    <w:rsid w:val="00773616"/>
  </w:style>
  <w:style w:type="character" w:customStyle="1" w:styleId="cs-sublime-black-markup-string3">
    <w:name w:val="cs-sublime-black-markup-string3"/>
    <w:basedOn w:val="a2"/>
    <w:rsid w:val="00773616"/>
  </w:style>
  <w:style w:type="character" w:customStyle="1" w:styleId="cs-sublime-black-common-number3">
    <w:name w:val="cs-sublime-black-common-number3"/>
    <w:basedOn w:val="a2"/>
    <w:rsid w:val="00773616"/>
  </w:style>
  <w:style w:type="character" w:customStyle="1" w:styleId="cs-sublime-black-common-keyword13">
    <w:name w:val="cs-sublime-black-common-keyword13"/>
    <w:basedOn w:val="a2"/>
    <w:rsid w:val="00773616"/>
  </w:style>
  <w:style w:type="character" w:customStyle="1" w:styleId="cs-sublime-black-common-keyword23">
    <w:name w:val="cs-sublime-black-common-keyword23"/>
    <w:basedOn w:val="a2"/>
    <w:rsid w:val="00773616"/>
  </w:style>
  <w:style w:type="character" w:customStyle="1" w:styleId="cs-sublime-black-common-keyword03">
    <w:name w:val="cs-sublime-black-common-keyword03"/>
    <w:basedOn w:val="a2"/>
    <w:rsid w:val="00773616"/>
  </w:style>
  <w:style w:type="character" w:customStyle="1" w:styleId="cs-sublime-black-common-comment3">
    <w:name w:val="cs-sublime-black-common-comment3"/>
    <w:basedOn w:val="a2"/>
    <w:rsid w:val="00773616"/>
  </w:style>
  <w:style w:type="character" w:customStyle="1" w:styleId="cs-sublime-black-common-string3">
    <w:name w:val="cs-sublime-black-common-string3"/>
    <w:basedOn w:val="a2"/>
    <w:rsid w:val="00773616"/>
  </w:style>
  <w:style w:type="character" w:customStyle="1" w:styleId="Char51">
    <w:name w:val="날짜 Char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40">
    <w:name w:val="날짜 Char1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3">
    <w:name w:val="미리 서식이 지정된 HTML Char23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3">
    <w:name w:val="line87413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30">
    <w:name w:val="날짜 Char2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3">
    <w:name w:val="각주 텍스트 Char4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5">
    <w:name w:val="각주 텍스트 Char1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4">
    <w:name w:val="각주 텍스트 Char2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4">
    <w:name w:val="각주 텍스트 Char3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4">
    <w:name w:val="Unresolved Mention4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6">
    <w:name w:val="미리 서식이 지정된 HTML Char6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HTMLChar15">
    <w:name w:val="미리 서식이 지정된 HTML Char15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4">
    <w:name w:val="nv4"/>
    <w:basedOn w:val="a2"/>
    <w:rsid w:val="00773616"/>
  </w:style>
  <w:style w:type="character" w:customStyle="1" w:styleId="nb4">
    <w:name w:val="nb4"/>
    <w:basedOn w:val="a2"/>
    <w:rsid w:val="00773616"/>
  </w:style>
  <w:style w:type="character" w:customStyle="1" w:styleId="o4">
    <w:name w:val="o4"/>
    <w:basedOn w:val="a2"/>
    <w:rsid w:val="00773616"/>
  </w:style>
  <w:style w:type="paragraph" w:customStyle="1" w:styleId="line8745">
    <w:name w:val="line8745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s-sublime-black-markup-keyword24">
    <w:name w:val="cs-sublime-black-markup-keyword24"/>
    <w:basedOn w:val="a2"/>
    <w:rsid w:val="00773616"/>
  </w:style>
  <w:style w:type="character" w:customStyle="1" w:styleId="cs-sublime-black-markup-keyword04">
    <w:name w:val="cs-sublime-black-markup-keyword04"/>
    <w:basedOn w:val="a2"/>
    <w:rsid w:val="00773616"/>
  </w:style>
  <w:style w:type="character" w:customStyle="1" w:styleId="cs-sublime-black-markup-keyword14">
    <w:name w:val="cs-sublime-black-markup-keyword14"/>
    <w:basedOn w:val="a2"/>
    <w:rsid w:val="00773616"/>
  </w:style>
  <w:style w:type="character" w:customStyle="1" w:styleId="cs-sublime-black-markup-string4">
    <w:name w:val="cs-sublime-black-markup-string4"/>
    <w:basedOn w:val="a2"/>
    <w:rsid w:val="00773616"/>
  </w:style>
  <w:style w:type="character" w:customStyle="1" w:styleId="cs-sublime-black-common-number4">
    <w:name w:val="cs-sublime-black-common-number4"/>
    <w:basedOn w:val="a2"/>
    <w:rsid w:val="00773616"/>
  </w:style>
  <w:style w:type="character" w:customStyle="1" w:styleId="cs-sublime-black-common-keyword14">
    <w:name w:val="cs-sublime-black-common-keyword14"/>
    <w:basedOn w:val="a2"/>
    <w:rsid w:val="00773616"/>
  </w:style>
  <w:style w:type="character" w:customStyle="1" w:styleId="cs-sublime-black-common-keyword24">
    <w:name w:val="cs-sublime-black-common-keyword24"/>
    <w:basedOn w:val="a2"/>
    <w:rsid w:val="00773616"/>
  </w:style>
  <w:style w:type="character" w:customStyle="1" w:styleId="cs-sublime-black-common-keyword04">
    <w:name w:val="cs-sublime-black-common-keyword04"/>
    <w:basedOn w:val="a2"/>
    <w:rsid w:val="00773616"/>
  </w:style>
  <w:style w:type="character" w:customStyle="1" w:styleId="cs-sublime-black-common-comment4">
    <w:name w:val="cs-sublime-black-common-comment4"/>
    <w:basedOn w:val="a2"/>
    <w:rsid w:val="00773616"/>
  </w:style>
  <w:style w:type="character" w:customStyle="1" w:styleId="cs-sublime-black-common-string4">
    <w:name w:val="cs-sublime-black-common-string4"/>
    <w:basedOn w:val="a2"/>
    <w:rsid w:val="00773616"/>
  </w:style>
  <w:style w:type="character" w:customStyle="1" w:styleId="Char60">
    <w:name w:val="날짜 Char6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50">
    <w:name w:val="날짜 Char1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4">
    <w:name w:val="미리 서식이 지정된 HTML Char24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4">
    <w:name w:val="line87414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40">
    <w:name w:val="날짜 Char2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4">
    <w:name w:val="각주 텍스트 Char4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5">
    <w:name w:val="Unresolved Mention5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7">
    <w:name w:val="미리 서식이 지정된 HTML Char7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5">
    <w:name w:val="nv5"/>
    <w:basedOn w:val="a2"/>
    <w:rsid w:val="00773616"/>
  </w:style>
  <w:style w:type="character" w:customStyle="1" w:styleId="nb5">
    <w:name w:val="nb5"/>
    <w:basedOn w:val="a2"/>
    <w:rsid w:val="00773616"/>
  </w:style>
  <w:style w:type="character" w:customStyle="1" w:styleId="o5">
    <w:name w:val="o5"/>
    <w:basedOn w:val="a2"/>
    <w:rsid w:val="00773616"/>
  </w:style>
  <w:style w:type="paragraph" w:customStyle="1" w:styleId="line8746">
    <w:name w:val="line8746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s-sublime-black-markup-keyword25">
    <w:name w:val="cs-sublime-black-markup-keyword25"/>
    <w:basedOn w:val="a2"/>
    <w:rsid w:val="00773616"/>
  </w:style>
  <w:style w:type="character" w:customStyle="1" w:styleId="cs-sublime-black-markup-keyword05">
    <w:name w:val="cs-sublime-black-markup-keyword05"/>
    <w:basedOn w:val="a2"/>
    <w:rsid w:val="00773616"/>
  </w:style>
  <w:style w:type="character" w:customStyle="1" w:styleId="cs-sublime-black-markup-keyword15">
    <w:name w:val="cs-sublime-black-markup-keyword15"/>
    <w:basedOn w:val="a2"/>
    <w:rsid w:val="00773616"/>
  </w:style>
  <w:style w:type="character" w:customStyle="1" w:styleId="cs-sublime-black-markup-string5">
    <w:name w:val="cs-sublime-black-markup-string5"/>
    <w:basedOn w:val="a2"/>
    <w:rsid w:val="00773616"/>
  </w:style>
  <w:style w:type="character" w:customStyle="1" w:styleId="cs-sublime-black-common-number5">
    <w:name w:val="cs-sublime-black-common-number5"/>
    <w:basedOn w:val="a2"/>
    <w:rsid w:val="00773616"/>
  </w:style>
  <w:style w:type="character" w:customStyle="1" w:styleId="cs-sublime-black-common-keyword15">
    <w:name w:val="cs-sublime-black-common-keyword15"/>
    <w:basedOn w:val="a2"/>
    <w:rsid w:val="00773616"/>
  </w:style>
  <w:style w:type="character" w:customStyle="1" w:styleId="cs-sublime-black-common-keyword25">
    <w:name w:val="cs-sublime-black-common-keyword25"/>
    <w:basedOn w:val="a2"/>
    <w:rsid w:val="00773616"/>
  </w:style>
  <w:style w:type="character" w:customStyle="1" w:styleId="cs-sublime-black-common-keyword05">
    <w:name w:val="cs-sublime-black-common-keyword05"/>
    <w:basedOn w:val="a2"/>
    <w:rsid w:val="00773616"/>
  </w:style>
  <w:style w:type="character" w:customStyle="1" w:styleId="cs-sublime-black-common-comment5">
    <w:name w:val="cs-sublime-black-common-comment5"/>
    <w:basedOn w:val="a2"/>
    <w:rsid w:val="00773616"/>
  </w:style>
  <w:style w:type="character" w:customStyle="1" w:styleId="cs-sublime-black-common-string5">
    <w:name w:val="cs-sublime-black-common-string5"/>
    <w:basedOn w:val="a2"/>
    <w:rsid w:val="00773616"/>
  </w:style>
  <w:style w:type="character" w:customStyle="1" w:styleId="Char70">
    <w:name w:val="날짜 Char7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8">
    <w:name w:val="각주 텍스트 Char8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6">
    <w:name w:val="각주 텍스트 Char16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5">
    <w:name w:val="각주 텍스트 Char2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5">
    <w:name w:val="각주 텍스트 Char3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16">
    <w:name w:val="미리 서식이 지정된 HTML Char16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Char160">
    <w:name w:val="날짜 Char16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5">
    <w:name w:val="미리 서식이 지정된 HTML Char25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5">
    <w:name w:val="line87415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50">
    <w:name w:val="날짜 Char2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5">
    <w:name w:val="각주 텍스트 Char4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paragraph" w:customStyle="1" w:styleId="12">
    <w:name w:val="본문1"/>
    <w:basedOn w:val="a1"/>
    <w:link w:val="1Char0"/>
    <w:qFormat/>
    <w:rsid w:val="00EC4285"/>
    <w:pPr>
      <w:snapToGrid w:val="0"/>
      <w:spacing w:after="120"/>
      <w:ind w:firstLine="238"/>
    </w:pPr>
    <w:rPr>
      <w:rFonts w:ascii="함초롬바탕" w:eastAsia="함초롬바탕" w:hAnsi="함초롬바탕"/>
      <w:sz w:val="22"/>
      <w:szCs w:val="22"/>
    </w:rPr>
  </w:style>
  <w:style w:type="character" w:customStyle="1" w:styleId="1Char0">
    <w:name w:val="본문1 Char"/>
    <w:basedOn w:val="a2"/>
    <w:link w:val="12"/>
    <w:rsid w:val="00EC4285"/>
    <w:rPr>
      <w:rFonts w:ascii="함초롬바탕" w:eastAsia="함초롬바탕" w:hAnsi="함초롬바탕"/>
      <w:kern w:val="2"/>
      <w:sz w:val="22"/>
      <w:szCs w:val="22"/>
    </w:rPr>
  </w:style>
  <w:style w:type="paragraph" w:customStyle="1" w:styleId="a0">
    <w:name w:val="실험내용"/>
    <w:basedOn w:val="a"/>
    <w:qFormat/>
    <w:rsid w:val="00306DEF"/>
    <w:pPr>
      <w:numPr>
        <w:numId w:val="10"/>
      </w:numPr>
      <w:snapToGrid/>
      <w:spacing w:after="200" w:line="276" w:lineRule="auto"/>
    </w:pPr>
    <w:rPr>
      <w:rFonts w:asciiTheme="minorHAnsi" w:eastAsiaTheme="minorHAnsi" w:hAnsiTheme="minorHAnsi" w:cs="Times New Roman"/>
      <w:sz w:val="20"/>
      <w:szCs w:val="24"/>
    </w:rPr>
  </w:style>
  <w:style w:type="character" w:styleId="af5">
    <w:name w:val="Unresolved Mention"/>
    <w:basedOn w:val="a2"/>
    <w:uiPriority w:val="99"/>
    <w:semiHidden/>
    <w:unhideWhenUsed/>
    <w:rsid w:val="00D02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1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oung\Application%20Data\Microsoft\Templates\young_boo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4AA94-760D-42E7-AFA1-21A1D12AE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Settings\Young\Application Data\Microsoft\Templates\young_book.dot</Template>
  <TotalTime>4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 Lab : Opeartional Amplifier Basics</vt:lpstr>
      <vt:lpstr>1 Lab : Opeartional Amplifier Basics</vt:lpstr>
    </vt:vector>
  </TitlesOfParts>
  <Company>WSU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Lab : Opeartional Amplifier Basics</dc:title>
  <dc:subject/>
  <dc:creator>young</dc:creator>
  <cp:keywords/>
  <dc:description/>
  <cp:lastModifiedBy>곽도현/22200034</cp:lastModifiedBy>
  <cp:revision>3</cp:revision>
  <cp:lastPrinted>2024-05-30T09:42:00Z</cp:lastPrinted>
  <dcterms:created xsi:type="dcterms:W3CDTF">2024-05-30T09:42:00Z</dcterms:created>
  <dcterms:modified xsi:type="dcterms:W3CDTF">2024-05-30T09:42:00Z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