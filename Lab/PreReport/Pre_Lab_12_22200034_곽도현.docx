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F983" w14:textId="39B938DC" w:rsidR="00131347" w:rsidRPr="000C4ECD" w:rsidRDefault="00131347" w:rsidP="00131347">
      <w:pPr>
        <w:rPr>
          <w:rFonts w:ascii="맑은 고딕" w:eastAsia="맑은 고딕" w:hAnsi="맑은 고딕" w:cs="맑은 고딕"/>
          <w:b/>
        </w:rPr>
      </w:pPr>
      <w:bookmarkStart w:id="0" w:name="_Hlk99714525"/>
      <w:bookmarkEnd w:id="0"/>
      <w:r w:rsidRPr="000C4ECD">
        <w:rPr>
          <w:rFonts w:ascii="맑은 고딕" w:eastAsia="맑은 고딕" w:hAnsi="맑은 고딕" w:cs="맑은 고딕" w:hint="eastAsia"/>
          <w:b/>
        </w:rPr>
        <w:t>L</w:t>
      </w:r>
      <w:r w:rsidRPr="000C4ECD">
        <w:rPr>
          <w:rFonts w:ascii="맑은 고딕" w:eastAsia="맑은 고딕" w:hAnsi="맑은 고딕" w:cs="맑은 고딕"/>
          <w:b/>
        </w:rPr>
        <w:t>ab</w:t>
      </w:r>
      <w:r w:rsidR="00C3520D">
        <w:rPr>
          <w:rFonts w:ascii="맑은 고딕" w:eastAsia="맑은 고딕" w:hAnsi="맑은 고딕" w:cs="맑은 고딕"/>
          <w:b/>
        </w:rPr>
        <w:t>1</w:t>
      </w:r>
      <w:r w:rsidR="00BD64E5">
        <w:rPr>
          <w:rFonts w:ascii="맑은 고딕" w:eastAsia="맑은 고딕" w:hAnsi="맑은 고딕" w:cs="맑은 고딕"/>
          <w:b/>
        </w:rPr>
        <w:t>2</w:t>
      </w:r>
      <w:r w:rsidRPr="000C4ECD">
        <w:rPr>
          <w:rFonts w:ascii="맑은 고딕" w:eastAsia="맑은 고딕" w:hAnsi="맑은 고딕" w:cs="맑은 고딕"/>
          <w:b/>
        </w:rPr>
        <w:t xml:space="preserve">: </w:t>
      </w:r>
      <w:r w:rsidR="00BD64E5">
        <w:rPr>
          <w:rFonts w:ascii="맑은 고딕" w:eastAsia="맑은 고딕" w:hAnsi="맑은 고딕" w:cs="맑은 고딕" w:hint="eastAsia"/>
          <w:b/>
        </w:rPr>
        <w:t>R</w:t>
      </w:r>
      <w:r w:rsidR="00BD64E5">
        <w:rPr>
          <w:rFonts w:ascii="맑은 고딕" w:eastAsia="맑은 고딕" w:hAnsi="맑은 고딕" w:cs="맑은 고딕"/>
          <w:b/>
        </w:rPr>
        <w:t>C</w:t>
      </w:r>
      <w:r w:rsidR="00BD64E5">
        <w:rPr>
          <w:rFonts w:ascii="맑은 고딕" w:eastAsia="맑은 고딕" w:hAnsi="맑은 고딕" w:cs="맑은 고딕" w:hint="eastAsia"/>
          <w:b/>
        </w:rPr>
        <w:t>회로</w:t>
      </w:r>
    </w:p>
    <w:p w14:paraId="6962DC1F" w14:textId="41CEC7E6" w:rsidR="00131347" w:rsidRPr="00DF3B64" w:rsidRDefault="00131347" w:rsidP="00131347">
      <w:pPr>
        <w:rPr>
          <w:rFonts w:eastAsiaTheme="minorEastAsia"/>
          <w:b/>
        </w:rPr>
      </w:pPr>
      <w:r w:rsidRPr="00DF3B64">
        <w:rPr>
          <w:rFonts w:eastAsiaTheme="minorEastAsia" w:hint="eastAsia"/>
          <w:b/>
        </w:rPr>
        <w:t>학번</w:t>
      </w:r>
      <w:r w:rsidRPr="00DF3B64">
        <w:rPr>
          <w:rFonts w:eastAsiaTheme="minorEastAsia" w:hint="eastAsia"/>
          <w:b/>
        </w:rPr>
        <w:t>:</w:t>
      </w:r>
      <w:r w:rsidR="003B397F">
        <w:rPr>
          <w:rFonts w:eastAsiaTheme="minorEastAsia"/>
          <w:b/>
        </w:rPr>
        <w:t xml:space="preserve"> 22200034</w:t>
      </w:r>
    </w:p>
    <w:p w14:paraId="10A380AF" w14:textId="004FA97B" w:rsidR="00131347" w:rsidRDefault="00131347" w:rsidP="00131347">
      <w:pPr>
        <w:rPr>
          <w:rFonts w:eastAsiaTheme="minorEastAsia" w:hint="eastAsia"/>
          <w:b/>
        </w:rPr>
      </w:pPr>
      <w:r w:rsidRPr="00DF3B64">
        <w:rPr>
          <w:rFonts w:eastAsiaTheme="minorEastAsia" w:hint="eastAsia"/>
          <w:b/>
        </w:rPr>
        <w:t>이름</w:t>
      </w:r>
      <w:r w:rsidRPr="00DF3B64">
        <w:rPr>
          <w:rFonts w:eastAsiaTheme="minorEastAsia" w:hint="eastAsia"/>
          <w:b/>
        </w:rPr>
        <w:t>:</w:t>
      </w:r>
      <w:r w:rsidR="003B397F">
        <w:rPr>
          <w:rFonts w:eastAsiaTheme="minorEastAsia"/>
          <w:b/>
        </w:rPr>
        <w:t xml:space="preserve"> </w:t>
      </w:r>
      <w:r w:rsidR="003B397F">
        <w:rPr>
          <w:rFonts w:eastAsiaTheme="minorEastAsia" w:hint="eastAsia"/>
          <w:b/>
        </w:rPr>
        <w:t>곽도현</w:t>
      </w:r>
    </w:p>
    <w:p w14:paraId="7A6CAECB" w14:textId="367A8DD5" w:rsidR="00DF3B64" w:rsidRPr="00131347" w:rsidRDefault="00DF3B64" w:rsidP="00876E5E">
      <w:pPr>
        <w:rPr>
          <w:rFonts w:eastAsiaTheme="minorEastAsia"/>
          <w:b/>
        </w:rPr>
      </w:pPr>
    </w:p>
    <w:p w14:paraId="3794480B" w14:textId="3BADD15F" w:rsidR="00575802" w:rsidRDefault="00DF3B64" w:rsidP="00876E5E">
      <w:pPr>
        <w:rPr>
          <w:rFonts w:asciiTheme="majorEastAsia" w:eastAsiaTheme="majorEastAsia" w:hAnsiTheme="majorEastAsia"/>
          <w:b/>
        </w:rPr>
      </w:pPr>
      <w:r w:rsidRPr="003239B2">
        <w:rPr>
          <w:rFonts w:asciiTheme="majorEastAsia" w:eastAsiaTheme="majorEastAsia" w:hAnsiTheme="majorEastAsia" w:hint="eastAsia"/>
          <w:b/>
        </w:rPr>
        <w:t>1</w:t>
      </w:r>
      <w:r w:rsidRPr="003239B2">
        <w:rPr>
          <w:rFonts w:asciiTheme="majorEastAsia" w:eastAsiaTheme="majorEastAsia" w:hAnsiTheme="majorEastAsia"/>
          <w:b/>
        </w:rPr>
        <w:t xml:space="preserve">. </w:t>
      </w:r>
      <w:r w:rsidR="00D365A2" w:rsidRPr="00D365A2">
        <w:rPr>
          <w:rFonts w:asciiTheme="majorEastAsia" w:eastAsiaTheme="majorEastAsia" w:hAnsiTheme="majorEastAsia" w:hint="eastAsia"/>
          <w:b/>
        </w:rPr>
        <w:t>다음</w:t>
      </w:r>
      <w:r w:rsidR="00D365A2" w:rsidRPr="00D365A2">
        <w:rPr>
          <w:rFonts w:asciiTheme="majorEastAsia" w:eastAsiaTheme="majorEastAsia" w:hAnsiTheme="majorEastAsia"/>
          <w:b/>
        </w:rPr>
        <w:t xml:space="preserve"> </w:t>
      </w:r>
      <w:r w:rsidR="005445D7">
        <w:rPr>
          <w:rFonts w:asciiTheme="majorEastAsia" w:eastAsiaTheme="majorEastAsia" w:hAnsiTheme="majorEastAsia" w:hint="eastAsia"/>
          <w:b/>
        </w:rPr>
        <w:t>R</w:t>
      </w:r>
      <w:r w:rsidR="005445D7">
        <w:rPr>
          <w:rFonts w:asciiTheme="majorEastAsia" w:eastAsiaTheme="majorEastAsia" w:hAnsiTheme="majorEastAsia"/>
          <w:b/>
        </w:rPr>
        <w:t>C</w:t>
      </w:r>
      <w:r w:rsidR="005445D7">
        <w:rPr>
          <w:rFonts w:asciiTheme="majorEastAsia" w:eastAsiaTheme="majorEastAsia" w:hAnsiTheme="majorEastAsia" w:hint="eastAsia"/>
          <w:b/>
        </w:rPr>
        <w:t>회로에서 스위치가 닫혔을 때,</w:t>
      </w:r>
      <w:r w:rsidR="005445D7">
        <w:rPr>
          <w:rFonts w:asciiTheme="majorEastAsia" w:eastAsiaTheme="majorEastAsia" w:hAnsiTheme="majorEastAsia"/>
          <w:b/>
        </w:rPr>
        <w:t xml:space="preserve"> v(t)</w:t>
      </w:r>
      <w:r w:rsidR="005445D7">
        <w:rPr>
          <w:rFonts w:asciiTheme="majorEastAsia" w:eastAsiaTheme="majorEastAsia" w:hAnsiTheme="majorEastAsia" w:hint="eastAsia"/>
          <w:b/>
        </w:rPr>
        <w:t>의 과도응답(</w:t>
      </w:r>
      <w:r w:rsidR="005445D7">
        <w:rPr>
          <w:rFonts w:asciiTheme="majorEastAsia" w:eastAsiaTheme="majorEastAsia" w:hAnsiTheme="majorEastAsia"/>
          <w:b/>
        </w:rPr>
        <w:t xml:space="preserve">transient response) </w:t>
      </w:r>
      <w:r w:rsidR="005445D7">
        <w:rPr>
          <w:rFonts w:asciiTheme="majorEastAsia" w:eastAsiaTheme="majorEastAsia" w:hAnsiTheme="majorEastAsia" w:hint="eastAsia"/>
          <w:b/>
        </w:rPr>
        <w:t>함수를 구하여라</w:t>
      </w:r>
      <w:r w:rsidR="00A5058B">
        <w:rPr>
          <w:rFonts w:asciiTheme="majorEastAsia" w:eastAsiaTheme="majorEastAsia" w:hAnsiTheme="majorEastAsia" w:hint="eastAsia"/>
          <w:b/>
        </w:rPr>
        <w:t>,</w:t>
      </w:r>
      <w:r w:rsidR="00A5058B">
        <w:rPr>
          <w:rFonts w:asciiTheme="majorEastAsia" w:eastAsiaTheme="majorEastAsia" w:hAnsiTheme="majorEastAsia"/>
          <w:b/>
        </w:rPr>
        <w:t xml:space="preserve"> </w:t>
      </w:r>
      <w:r w:rsidR="00A5058B">
        <w:rPr>
          <w:rFonts w:asciiTheme="majorEastAsia" w:eastAsiaTheme="majorEastAsia" w:hAnsiTheme="majorEastAsia" w:hint="eastAsia"/>
          <w:b/>
        </w:rPr>
        <w:t>정답만 쓰지 말고 구하는 식을 보이라</w:t>
      </w:r>
      <w:r w:rsidR="00801637">
        <w:rPr>
          <w:rFonts w:asciiTheme="majorEastAsia" w:eastAsiaTheme="majorEastAsia" w:hAnsiTheme="majorEastAsia" w:hint="eastAsia"/>
          <w:b/>
        </w:rPr>
        <w:t xml:space="preserve"> </w:t>
      </w:r>
      <w:r w:rsidR="00801637">
        <w:rPr>
          <w:rFonts w:asciiTheme="majorEastAsia" w:eastAsiaTheme="majorEastAsia" w:hAnsiTheme="majorEastAsia"/>
          <w:b/>
        </w:rPr>
        <w:t>(2</w:t>
      </w:r>
      <w:r w:rsidR="00801637">
        <w:rPr>
          <w:rFonts w:asciiTheme="majorEastAsia" w:eastAsiaTheme="majorEastAsia" w:hAnsiTheme="majorEastAsia" w:hint="eastAsia"/>
          <w:b/>
        </w:rPr>
        <w:t>점)</w:t>
      </w:r>
    </w:p>
    <w:p w14:paraId="4D271BAF" w14:textId="11D88F24" w:rsidR="005445D7" w:rsidRPr="007505B5" w:rsidRDefault="007B3482" w:rsidP="007B3482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(</w:t>
      </w:r>
      <w:r w:rsidR="005445D7" w:rsidRPr="007B3482">
        <w:rPr>
          <w:rFonts w:asciiTheme="majorEastAsia" w:eastAsiaTheme="majorEastAsia" w:hAnsiTheme="majorEastAsia" w:hint="eastAsia"/>
        </w:rPr>
        <w:t>조건:</w:t>
      </w:r>
      <w:r w:rsidR="005445D7" w:rsidRPr="007B3482">
        <w:rPr>
          <w:rFonts w:asciiTheme="majorEastAsia" w:eastAsiaTheme="majorEastAsia" w:hAnsiTheme="majorEastAsia"/>
        </w:rPr>
        <w:t xml:space="preserve"> </w:t>
      </w:r>
      <w:r w:rsidR="005445D7" w:rsidRPr="007B3482">
        <w:rPr>
          <w:rFonts w:asciiTheme="majorEastAsia" w:eastAsiaTheme="majorEastAsia" w:hAnsiTheme="majorEastAsia" w:cs="맑은 고딕" w:hint="eastAsia"/>
        </w:rPr>
        <w:t>스</w:t>
      </w:r>
      <w:r w:rsidR="005445D7" w:rsidRPr="007B3482">
        <w:rPr>
          <w:rFonts w:asciiTheme="majorEastAsia" w:eastAsiaTheme="majorEastAsia" w:hAnsiTheme="majorEastAsia" w:hint="eastAsia"/>
        </w:rPr>
        <w:t>위</w:t>
      </w:r>
      <w:r w:rsidR="005445D7" w:rsidRPr="007505B5">
        <w:rPr>
          <w:rFonts w:asciiTheme="majorEastAsia" w:eastAsiaTheme="majorEastAsia" w:hAnsiTheme="majorEastAsia" w:hint="eastAsia"/>
        </w:rPr>
        <w:t xml:space="preserve">치가 닫히기 전 </w:t>
      </w:r>
      <w:proofErr w:type="spellStart"/>
      <w:r w:rsidR="00BE2F25">
        <w:rPr>
          <w:rFonts w:asciiTheme="majorEastAsia" w:eastAsiaTheme="majorEastAsia" w:hAnsiTheme="majorEastAsia" w:hint="eastAsia"/>
        </w:rPr>
        <w:t>커패시터</w:t>
      </w:r>
      <w:proofErr w:type="spellEnd"/>
      <w:r w:rsidR="00BE2F25">
        <w:rPr>
          <w:rFonts w:asciiTheme="majorEastAsia" w:eastAsiaTheme="majorEastAsia" w:hAnsiTheme="majorEastAsia" w:hint="eastAsia"/>
        </w:rPr>
        <w:t xml:space="preserve"> 양단 전압 </w:t>
      </w:r>
      <w:r w:rsidR="005445D7" w:rsidRPr="007505B5">
        <w:rPr>
          <w:rFonts w:asciiTheme="majorEastAsia" w:eastAsiaTheme="majorEastAsia" w:hAnsiTheme="majorEastAsia"/>
        </w:rPr>
        <w:t>V(t)</w:t>
      </w:r>
      <w:r w:rsidR="005445D7" w:rsidRPr="007505B5">
        <w:rPr>
          <w:rFonts w:asciiTheme="majorEastAsia" w:eastAsiaTheme="majorEastAsia" w:hAnsiTheme="majorEastAsia" w:hint="eastAsia"/>
        </w:rPr>
        <w:t xml:space="preserve">의 </w:t>
      </w:r>
      <w:r w:rsidR="005445D7" w:rsidRPr="007505B5">
        <w:rPr>
          <w:rFonts w:asciiTheme="majorEastAsia" w:eastAsiaTheme="majorEastAsia" w:hAnsiTheme="majorEastAsia"/>
        </w:rPr>
        <w:t>initial voltage</w:t>
      </w:r>
      <w:r w:rsidR="005445D7" w:rsidRPr="007505B5">
        <w:rPr>
          <w:rFonts w:asciiTheme="majorEastAsia" w:eastAsiaTheme="majorEastAsia" w:hAnsiTheme="majorEastAsia" w:hint="eastAsia"/>
        </w:rPr>
        <w:t xml:space="preserve">는 </w:t>
      </w:r>
      <w:r w:rsidR="005445D7" w:rsidRPr="007505B5">
        <w:rPr>
          <w:rFonts w:asciiTheme="majorEastAsia" w:eastAsiaTheme="majorEastAsia" w:hAnsiTheme="majorEastAsia"/>
        </w:rPr>
        <w:t>0V</w:t>
      </w:r>
      <w:r>
        <w:rPr>
          <w:rFonts w:asciiTheme="majorEastAsia" w:eastAsiaTheme="majorEastAsia" w:hAnsiTheme="majorEastAsia"/>
        </w:rPr>
        <w:t>)</w:t>
      </w:r>
    </w:p>
    <w:p w14:paraId="1093FAB8" w14:textId="77777777" w:rsidR="005445D7" w:rsidRPr="007B3482" w:rsidRDefault="005445D7" w:rsidP="00876E5E">
      <w:pPr>
        <w:rPr>
          <w:rFonts w:asciiTheme="majorEastAsia" w:eastAsiaTheme="majorEastAsia" w:hAnsiTheme="majorEastAsia"/>
          <w:b/>
        </w:rPr>
      </w:pPr>
    </w:p>
    <w:p w14:paraId="53B06047" w14:textId="2FF10229" w:rsidR="00CB7810" w:rsidRDefault="005445D7" w:rsidP="00160CC0">
      <w:pPr>
        <w:jc w:val="center"/>
        <w:rPr>
          <w:rFonts w:eastAsiaTheme="minorEastAsia"/>
          <w:b/>
        </w:rPr>
      </w:pPr>
      <w:r w:rsidRPr="005445D7">
        <w:rPr>
          <w:rFonts w:eastAsiaTheme="minorEastAsia"/>
          <w:b/>
          <w:noProof/>
        </w:rPr>
        <w:drawing>
          <wp:inline distT="0" distB="0" distL="0" distR="0" wp14:anchorId="4BECBAAE" wp14:editId="7B19EB9B">
            <wp:extent cx="2571750" cy="1659839"/>
            <wp:effectExtent l="0" t="0" r="0" b="0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25FC940B-A414-4233-ACF6-F816F01BE5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25FC940B-A414-4233-ACF6-F816F01BE5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3144" cy="167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08A6" w14:textId="031DA568" w:rsidR="009564AE" w:rsidRDefault="003E7EE2">
      <w:pPr>
        <w:widowControl/>
        <w:wordWrap/>
        <w:autoSpaceDE/>
        <w:autoSpaceDN/>
        <w:jc w:val="left"/>
        <w:rPr>
          <w:rFonts w:eastAsiaTheme="minorEastAsia"/>
          <w:b/>
        </w:rPr>
      </w:pPr>
      <w:r>
        <w:rPr>
          <w:rFonts w:eastAsiaTheme="minorEastAsia" w:hint="eastAsia"/>
          <w:b/>
        </w:rPr>
        <w:t>식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풀이</w:t>
      </w:r>
      <w:r>
        <w:rPr>
          <w:rFonts w:eastAsiaTheme="minorEastAsia" w:hint="eastAsia"/>
          <w:b/>
        </w:rPr>
        <w:t>)</w:t>
      </w:r>
    </w:p>
    <w:p w14:paraId="7BAA22CE" w14:textId="6E7F869D" w:rsidR="00681F99" w:rsidRDefault="00681F99">
      <w:pPr>
        <w:widowControl/>
        <w:wordWrap/>
        <w:autoSpaceDE/>
        <w:autoSpaceDN/>
        <w:jc w:val="left"/>
        <w:rPr>
          <w:rFonts w:eastAsiaTheme="minorEastAsia"/>
          <w:b/>
        </w:rPr>
      </w:pPr>
    </w:p>
    <w:p w14:paraId="1C553F2A" w14:textId="4347D6E2" w:rsidR="00681F99" w:rsidRDefault="00681F99">
      <w:pPr>
        <w:widowControl/>
        <w:wordWrap/>
        <w:autoSpaceDE/>
        <w:autoSpaceDN/>
        <w:jc w:val="left"/>
        <w:rPr>
          <w:rFonts w:eastAsiaTheme="minorEastAsia" w:hint="eastAsia"/>
          <w:b/>
        </w:rPr>
      </w:pPr>
      <w:r>
        <w:rPr>
          <w:rFonts w:eastAsiaTheme="minorEastAsia"/>
          <w:b/>
        </w:rPr>
        <w:t>KCL</w:t>
      </w:r>
      <w:r>
        <w:rPr>
          <w:rFonts w:eastAsiaTheme="minorEastAsia" w:hint="eastAsia"/>
          <w:b/>
        </w:rPr>
        <w:t>을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이용하여</w:t>
      </w:r>
      <w:r w:rsidR="00210383">
        <w:rPr>
          <w:rFonts w:eastAsiaTheme="minorEastAsia" w:hint="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V(t)</m:t>
        </m:r>
      </m:oMath>
      <w:r w:rsidR="00210383">
        <w:rPr>
          <w:rFonts w:eastAsiaTheme="minorEastAsia" w:hint="eastAsia"/>
          <w:b/>
        </w:rPr>
        <w:t>의</w:t>
      </w:r>
      <w:r w:rsidR="00210383">
        <w:rPr>
          <w:rFonts w:eastAsiaTheme="minorEastAsia" w:hint="eastAsia"/>
          <w:b/>
        </w:rPr>
        <w:t xml:space="preserve"> </w:t>
      </w:r>
      <w:r w:rsidR="00210383">
        <w:rPr>
          <w:rFonts w:eastAsiaTheme="minorEastAsia" w:hint="eastAsia"/>
          <w:b/>
        </w:rPr>
        <w:t>노드에서</w:t>
      </w:r>
      <w:r w:rsidR="00210383">
        <w:rPr>
          <w:rFonts w:eastAsiaTheme="minorEastAsia" w:hint="eastAsia"/>
          <w:b/>
        </w:rPr>
        <w:t xml:space="preserve"> </w:t>
      </w:r>
      <w:r w:rsidR="00210383">
        <w:rPr>
          <w:rFonts w:eastAsiaTheme="minorEastAsia" w:hint="eastAsia"/>
          <w:b/>
        </w:rPr>
        <w:t>얻을</w:t>
      </w:r>
      <w:r w:rsidR="00210383">
        <w:rPr>
          <w:rFonts w:eastAsiaTheme="minorEastAsia" w:hint="eastAsia"/>
          <w:b/>
        </w:rPr>
        <w:t xml:space="preserve"> </w:t>
      </w:r>
      <w:r w:rsidR="00210383">
        <w:rPr>
          <w:rFonts w:eastAsiaTheme="minorEastAsia" w:hint="eastAsia"/>
          <w:b/>
        </w:rPr>
        <w:t>수</w:t>
      </w:r>
      <w:r w:rsidR="00210383">
        <w:rPr>
          <w:rFonts w:eastAsiaTheme="minorEastAsia" w:hint="eastAsia"/>
          <w:b/>
        </w:rPr>
        <w:t xml:space="preserve"> </w:t>
      </w:r>
      <w:r w:rsidR="00210383">
        <w:rPr>
          <w:rFonts w:eastAsiaTheme="minorEastAsia" w:hint="eastAsia"/>
          <w:b/>
        </w:rPr>
        <w:t>있는</w:t>
      </w:r>
      <w:r w:rsidR="00210383">
        <w:rPr>
          <w:rFonts w:eastAsiaTheme="minorEastAsia" w:hint="eastAsia"/>
          <w:b/>
        </w:rPr>
        <w:t xml:space="preserve"> </w:t>
      </w:r>
      <w:r w:rsidR="00210383">
        <w:rPr>
          <w:rFonts w:eastAsiaTheme="minorEastAsia" w:hint="eastAsia"/>
          <w:b/>
        </w:rPr>
        <w:t>식은</w:t>
      </w:r>
      <w:r w:rsidR="00210383">
        <w:rPr>
          <w:rFonts w:eastAsiaTheme="minorEastAsia" w:hint="eastAsia"/>
          <w:b/>
        </w:rPr>
        <w:t xml:space="preserve"> </w:t>
      </w:r>
      <w:r w:rsidR="00210383">
        <w:rPr>
          <w:rFonts w:eastAsiaTheme="minorEastAsia" w:hint="eastAsia"/>
          <w:b/>
        </w:rPr>
        <w:t>다음과</w:t>
      </w:r>
      <w:r w:rsidR="00210383">
        <w:rPr>
          <w:rFonts w:eastAsiaTheme="minorEastAsia" w:hint="eastAsia"/>
          <w:b/>
        </w:rPr>
        <w:t xml:space="preserve"> </w:t>
      </w:r>
      <w:r w:rsidR="00210383">
        <w:rPr>
          <w:rFonts w:eastAsiaTheme="minorEastAsia" w:hint="eastAsia"/>
          <w:b/>
        </w:rPr>
        <w:t>같다</w:t>
      </w:r>
      <w:r w:rsidR="00210383">
        <w:rPr>
          <w:rFonts w:eastAsiaTheme="minorEastAsia" w:hint="eastAsia"/>
          <w:b/>
        </w:rPr>
        <w:t>.</w:t>
      </w:r>
    </w:p>
    <w:p w14:paraId="717143C3" w14:textId="3C3A2F0B" w:rsidR="00681F99" w:rsidRDefault="00210383">
      <w:pPr>
        <w:widowControl/>
        <w:wordWrap/>
        <w:autoSpaceDE/>
        <w:autoSpaceDN/>
        <w:jc w:val="left"/>
        <w:rPr>
          <w:rFonts w:eastAsiaTheme="minorEastAsia"/>
          <w:b/>
        </w:rPr>
      </w:pPr>
      <w:r w:rsidRPr="00681F99">
        <w:rPr>
          <w:rFonts w:eastAsiaTheme="minorEastAsia"/>
          <w:b/>
        </w:rPr>
        <w:drawing>
          <wp:anchor distT="0" distB="0" distL="114300" distR="114300" simplePos="0" relativeHeight="251658240" behindDoc="1" locked="0" layoutInCell="1" allowOverlap="1" wp14:anchorId="4C69B505" wp14:editId="21E96E91">
            <wp:simplePos x="0" y="0"/>
            <wp:positionH relativeFrom="column">
              <wp:posOffset>-5080</wp:posOffset>
            </wp:positionH>
            <wp:positionV relativeFrom="paragraph">
              <wp:posOffset>183678</wp:posOffset>
            </wp:positionV>
            <wp:extent cx="1732915" cy="568325"/>
            <wp:effectExtent l="0" t="0" r="0" b="3175"/>
            <wp:wrapTight wrapText="bothSides">
              <wp:wrapPolygon edited="0">
                <wp:start x="0" y="0"/>
                <wp:lineTo x="0" y="21238"/>
                <wp:lineTo x="21370" y="21238"/>
                <wp:lineTo x="21370" y="0"/>
                <wp:lineTo x="0" y="0"/>
              </wp:wrapPolygon>
            </wp:wrapTight>
            <wp:docPr id="2001565586" name="그림 1" descr="폰트, 라인, 번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65586" name="그림 1" descr="폰트, 라인, 번호, 도표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55D73" w14:textId="2E1D7C66" w:rsidR="00681F99" w:rsidRDefault="00681F99">
      <w:pPr>
        <w:widowControl/>
        <w:wordWrap/>
        <w:autoSpaceDE/>
        <w:autoSpaceDN/>
        <w:jc w:val="left"/>
        <w:rPr>
          <w:rFonts w:eastAsiaTheme="minorEastAsia" w:hint="eastAsia"/>
          <w:b/>
        </w:rPr>
      </w:pPr>
    </w:p>
    <w:p w14:paraId="4A506440" w14:textId="289A6B2D" w:rsidR="00681F99" w:rsidRPr="00681F99" w:rsidRDefault="00210383">
      <w:pPr>
        <w:widowControl/>
        <w:wordWrap/>
        <w:autoSpaceDE/>
        <w:autoSpaceDN/>
        <w:jc w:val="left"/>
        <w:rPr>
          <w:rFonts w:eastAsiaTheme="minorEastAsia" w:hint="eastAsia"/>
          <w:b/>
        </w:rPr>
      </w:pPr>
      <w:r>
        <w:rPr>
          <w:rFonts w:eastAsiaTheme="minorEastAsia" w:hint="eastAsia"/>
          <w:b/>
        </w:rPr>
        <w:t>왼쪽의</w:t>
      </w:r>
      <w:r w:rsidR="00681F99">
        <w:rPr>
          <w:rFonts w:eastAsiaTheme="minorEastAsia" w:hint="eastAsia"/>
          <w:b/>
        </w:rPr>
        <w:t xml:space="preserve"> </w:t>
      </w:r>
      <w:r w:rsidR="00681F99">
        <w:rPr>
          <w:rFonts w:eastAsiaTheme="minorEastAsia" w:hint="eastAsia"/>
          <w:b/>
        </w:rPr>
        <w:t>식</w:t>
      </w:r>
      <w:r>
        <w:rPr>
          <w:rFonts w:eastAsiaTheme="minorEastAsia" w:hint="eastAsia"/>
          <w:b/>
        </w:rPr>
        <w:t>은</w:t>
      </w:r>
      <w:r w:rsidR="00681F99">
        <w:rPr>
          <w:rFonts w:eastAsiaTheme="minorEastAsia" w:hint="eastAsia"/>
          <w:b/>
        </w:rPr>
        <w:t xml:space="preserve"> </w:t>
      </w:r>
      <w:r w:rsidR="00681F99">
        <w:rPr>
          <w:rFonts w:eastAsiaTheme="minorEastAsia" w:hint="eastAsia"/>
          <w:b/>
        </w:rPr>
        <w:t>아래와</w:t>
      </w:r>
      <w:r w:rsidR="00681F99">
        <w:rPr>
          <w:rFonts w:eastAsiaTheme="minorEastAsia" w:hint="eastAsia"/>
          <w:b/>
        </w:rPr>
        <w:t xml:space="preserve"> </w:t>
      </w:r>
      <w:r w:rsidR="00681F99">
        <w:rPr>
          <w:rFonts w:eastAsiaTheme="minorEastAsia" w:hint="eastAsia"/>
          <w:b/>
        </w:rPr>
        <w:t>같은</w:t>
      </w:r>
      <w:r w:rsidR="00681F99">
        <w:rPr>
          <w:rFonts w:eastAsiaTheme="minorEastAsia" w:hint="eastAsia"/>
          <w:b/>
        </w:rPr>
        <w:t xml:space="preserve"> </w:t>
      </w:r>
      <w:r w:rsidR="00681F99">
        <w:rPr>
          <w:rFonts w:eastAsiaTheme="minorEastAsia" w:hint="eastAsia"/>
          <w:b/>
        </w:rPr>
        <w:t>식으로</w:t>
      </w:r>
      <w:r w:rsidR="00681F99">
        <w:rPr>
          <w:rFonts w:eastAsiaTheme="minorEastAsia" w:hint="eastAsia"/>
          <w:b/>
        </w:rPr>
        <w:t xml:space="preserve"> </w:t>
      </w:r>
      <w:r w:rsidR="00681F99">
        <w:rPr>
          <w:rFonts w:eastAsiaTheme="minorEastAsia" w:hint="eastAsia"/>
          <w:b/>
        </w:rPr>
        <w:t>변형할</w:t>
      </w:r>
      <w:r w:rsidR="00681F99">
        <w:rPr>
          <w:rFonts w:eastAsiaTheme="minorEastAsia" w:hint="eastAsia"/>
          <w:b/>
        </w:rPr>
        <w:t xml:space="preserve"> </w:t>
      </w:r>
      <w:r w:rsidR="00681F99">
        <w:rPr>
          <w:rFonts w:eastAsiaTheme="minorEastAsia" w:hint="eastAsia"/>
          <w:b/>
        </w:rPr>
        <w:t>수</w:t>
      </w:r>
      <w:r w:rsidR="00681F99">
        <w:rPr>
          <w:rFonts w:eastAsiaTheme="minorEastAsia" w:hint="eastAsia"/>
          <w:b/>
        </w:rPr>
        <w:t xml:space="preserve"> </w:t>
      </w:r>
      <w:r w:rsidR="00681F99">
        <w:rPr>
          <w:rFonts w:eastAsiaTheme="minorEastAsia" w:hint="eastAsia"/>
          <w:b/>
        </w:rPr>
        <w:t>있다</w:t>
      </w:r>
      <w:r w:rsidR="00681F99">
        <w:rPr>
          <w:rFonts w:eastAsiaTheme="minorEastAsia" w:hint="eastAsia"/>
          <w:b/>
        </w:rPr>
        <w:t>.</w:t>
      </w:r>
    </w:p>
    <w:p w14:paraId="3DE02A44" w14:textId="4BAB5214" w:rsidR="00681F99" w:rsidRDefault="00681F99">
      <w:pPr>
        <w:widowControl/>
        <w:wordWrap/>
        <w:autoSpaceDE/>
        <w:autoSpaceDN/>
        <w:jc w:val="left"/>
        <w:rPr>
          <w:rFonts w:eastAsiaTheme="minorEastAsia"/>
          <w:b/>
        </w:rPr>
      </w:pPr>
    </w:p>
    <w:p w14:paraId="427CC0AA" w14:textId="3802DD86" w:rsidR="00681F99" w:rsidRDefault="00681F99">
      <w:pPr>
        <w:widowControl/>
        <w:wordWrap/>
        <w:autoSpaceDE/>
        <w:autoSpaceDN/>
        <w:jc w:val="left"/>
        <w:rPr>
          <w:rFonts w:eastAsiaTheme="minorEastAsia"/>
          <w:b/>
        </w:rPr>
      </w:pPr>
      <w:r w:rsidRPr="00681F99">
        <w:rPr>
          <w:rFonts w:eastAsiaTheme="minorEastAsia"/>
          <w:b/>
        </w:rPr>
        <w:drawing>
          <wp:anchor distT="0" distB="0" distL="114300" distR="114300" simplePos="0" relativeHeight="251659264" behindDoc="1" locked="0" layoutInCell="1" allowOverlap="1" wp14:anchorId="4E743DE6" wp14:editId="7CFC1788">
            <wp:simplePos x="0" y="0"/>
            <wp:positionH relativeFrom="column">
              <wp:posOffset>-820</wp:posOffset>
            </wp:positionH>
            <wp:positionV relativeFrom="paragraph">
              <wp:posOffset>37486</wp:posOffset>
            </wp:positionV>
            <wp:extent cx="1482090" cy="509270"/>
            <wp:effectExtent l="0" t="0" r="3810" b="0"/>
            <wp:wrapTight wrapText="bothSides">
              <wp:wrapPolygon edited="0">
                <wp:start x="0" y="0"/>
                <wp:lineTo x="0" y="21007"/>
                <wp:lineTo x="21470" y="21007"/>
                <wp:lineTo x="21470" y="0"/>
                <wp:lineTo x="0" y="0"/>
              </wp:wrapPolygon>
            </wp:wrapTight>
            <wp:docPr id="397585905" name="그림 1" descr="폰트, 라인, 텍스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85905" name="그림 1" descr="폰트, 라인, 텍스트, 번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C531C" w14:textId="3E063A2B" w:rsidR="00681F99" w:rsidRDefault="00210383">
      <w:pPr>
        <w:widowControl/>
        <w:wordWrap/>
        <w:autoSpaceDE/>
        <w:autoSpaceDN/>
        <w:jc w:val="left"/>
        <w:rPr>
          <w:rFonts w:eastAsiaTheme="minorEastAsia"/>
          <w:b/>
        </w:rPr>
      </w:pPr>
      <w:r>
        <w:rPr>
          <w:rFonts w:eastAsiaTheme="minorEastAsia" w:hint="eastAsia"/>
          <w:b/>
        </w:rPr>
        <w:t xml:space="preserve"> </w:t>
      </w:r>
    </w:p>
    <w:p w14:paraId="6D26A017" w14:textId="142DF148" w:rsidR="00210383" w:rsidRDefault="00210383">
      <w:pPr>
        <w:widowControl/>
        <w:wordWrap/>
        <w:autoSpaceDE/>
        <w:autoSpaceDN/>
        <w:jc w:val="left"/>
        <w:rPr>
          <w:rFonts w:eastAsiaTheme="minorEastAsia" w:hint="eastAsia"/>
          <w:b/>
        </w:rPr>
      </w:pPr>
      <w:r w:rsidRPr="00681F99">
        <w:rPr>
          <w:rFonts w:eastAsiaTheme="minorEastAsia"/>
          <w:b/>
        </w:rPr>
        <w:drawing>
          <wp:anchor distT="0" distB="0" distL="114300" distR="114300" simplePos="0" relativeHeight="251660288" behindDoc="1" locked="0" layoutInCell="1" allowOverlap="1" wp14:anchorId="77FB48CB" wp14:editId="75055708">
            <wp:simplePos x="0" y="0"/>
            <wp:positionH relativeFrom="column">
              <wp:posOffset>448720</wp:posOffset>
            </wp:positionH>
            <wp:positionV relativeFrom="paragraph">
              <wp:posOffset>198734</wp:posOffset>
            </wp:positionV>
            <wp:extent cx="1673942" cy="274262"/>
            <wp:effectExtent l="0" t="0" r="2540" b="5715"/>
            <wp:wrapTight wrapText="bothSides">
              <wp:wrapPolygon edited="0">
                <wp:start x="0" y="0"/>
                <wp:lineTo x="0" y="21049"/>
                <wp:lineTo x="21469" y="21049"/>
                <wp:lineTo x="21469" y="0"/>
                <wp:lineTo x="0" y="0"/>
              </wp:wrapPolygon>
            </wp:wrapTight>
            <wp:docPr id="2105124904" name="그림 1" descr="폰트, 타이포그래피, 화이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24904" name="그림 1" descr="폰트, 타이포그래피, 화이트, 서예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942" cy="274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E4625" w14:textId="4F052A20" w:rsidR="00681F99" w:rsidRDefault="00210383">
      <w:pPr>
        <w:widowControl/>
        <w:wordWrap/>
        <w:autoSpaceDE/>
        <w:autoSpaceDN/>
        <w:jc w:val="left"/>
        <w:rPr>
          <w:rFonts w:eastAsiaTheme="minorEastAsia"/>
          <w:b/>
        </w:rPr>
      </w:pPr>
      <w:r>
        <w:rPr>
          <w:rFonts w:eastAsiaTheme="minorEastAsia" w:hint="eastAsia"/>
          <w:b/>
        </w:rPr>
        <w:t>이때</w:t>
      </w:r>
      <w:r>
        <w:rPr>
          <w:rFonts w:eastAsiaTheme="minorEastAsia" w:hint="eastAsia"/>
          <w:b/>
        </w:rPr>
        <w:t xml:space="preserve">, </w:t>
      </w:r>
      <w:r w:rsidR="00681F99">
        <w:rPr>
          <w:rFonts w:eastAsiaTheme="minorEastAsia" w:hint="eastAsia"/>
          <w:b/>
        </w:rPr>
        <w:t>임을</w:t>
      </w:r>
      <w:r w:rsidR="00681F99">
        <w:rPr>
          <w:rFonts w:eastAsiaTheme="minorEastAsia" w:hint="eastAsia"/>
          <w:b/>
        </w:rPr>
        <w:t xml:space="preserve"> </w:t>
      </w:r>
      <w:r w:rsidR="00681F99">
        <w:rPr>
          <w:rFonts w:eastAsiaTheme="minorEastAsia" w:hint="eastAsia"/>
          <w:b/>
        </w:rPr>
        <w:t>이용하여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위의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식에</w:t>
      </w:r>
      <w:r w:rsidR="00681F99">
        <w:rPr>
          <w:rFonts w:eastAsiaTheme="minorEastAsia" w:hint="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V(t)</m:t>
        </m:r>
      </m:oMath>
      <w:r>
        <w:rPr>
          <w:rFonts w:eastAsiaTheme="minorEastAsia" w:hint="eastAsia"/>
          <w:b/>
        </w:rPr>
        <w:t>을</w:t>
      </w:r>
      <w:r w:rsidR="00681F99">
        <w:rPr>
          <w:rFonts w:eastAsiaTheme="minorEastAsia" w:hint="eastAsia"/>
          <w:b/>
        </w:rPr>
        <w:t xml:space="preserve"> </w:t>
      </w:r>
      <w:r w:rsidR="00681F99">
        <w:rPr>
          <w:rFonts w:eastAsiaTheme="minorEastAsia" w:hint="eastAsia"/>
          <w:b/>
        </w:rPr>
        <w:t>대입하면</w:t>
      </w:r>
    </w:p>
    <w:p w14:paraId="5985E84A" w14:textId="63B45558" w:rsidR="00681F99" w:rsidRPr="00681F99" w:rsidRDefault="00681F99">
      <w:pPr>
        <w:widowControl/>
        <w:wordWrap/>
        <w:autoSpaceDE/>
        <w:autoSpaceDN/>
        <w:jc w:val="left"/>
        <w:rPr>
          <w:rFonts w:eastAsiaTheme="minorEastAsia" w:hint="eastAsia"/>
          <w:b/>
        </w:rPr>
      </w:pPr>
      <w:r w:rsidRPr="00681F99">
        <w:rPr>
          <w:rFonts w:eastAsiaTheme="minorEastAsia"/>
          <w:b/>
          <w:i/>
        </w:rPr>
        <w:drawing>
          <wp:anchor distT="0" distB="0" distL="114300" distR="114300" simplePos="0" relativeHeight="251661312" behindDoc="1" locked="0" layoutInCell="1" allowOverlap="1" wp14:anchorId="2E530400" wp14:editId="2EB9B745">
            <wp:simplePos x="0" y="0"/>
            <wp:positionH relativeFrom="column">
              <wp:posOffset>-3810</wp:posOffset>
            </wp:positionH>
            <wp:positionV relativeFrom="paragraph">
              <wp:posOffset>74602</wp:posOffset>
            </wp:positionV>
            <wp:extent cx="2438944" cy="509905"/>
            <wp:effectExtent l="0" t="0" r="0" b="0"/>
            <wp:wrapTight wrapText="bothSides">
              <wp:wrapPolygon edited="0">
                <wp:start x="0" y="0"/>
                <wp:lineTo x="0" y="20981"/>
                <wp:lineTo x="21488" y="20981"/>
                <wp:lineTo x="21488" y="0"/>
                <wp:lineTo x="0" y="0"/>
              </wp:wrapPolygon>
            </wp:wrapTight>
            <wp:docPr id="1966117939" name="그림 1" descr="폰트, 번호, 텍스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17939" name="그림 1" descr="폰트, 번호, 텍스트, 친필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944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C979F" w14:textId="777041FD" w:rsidR="00681F99" w:rsidRDefault="00681F99" w:rsidP="00681F99">
      <w:pPr>
        <w:widowControl/>
        <w:wordWrap/>
        <w:autoSpaceDE/>
        <w:autoSpaceDN/>
        <w:jc w:val="left"/>
        <w:rPr>
          <w:rFonts w:eastAsiaTheme="minorEastAsia" w:hint="eastAsia"/>
          <w:b/>
        </w:rPr>
      </w:pP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왼쪽과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같은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식을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얻을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수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있다</w:t>
      </w:r>
      <w:r>
        <w:rPr>
          <w:rFonts w:eastAsiaTheme="minorEastAsia" w:hint="eastAsia"/>
          <w:b/>
        </w:rPr>
        <w:t>.</w:t>
      </w:r>
    </w:p>
    <w:p w14:paraId="2E79DD0E" w14:textId="77777777" w:rsidR="00210383" w:rsidRDefault="00210383">
      <w:pPr>
        <w:widowControl/>
        <w:wordWrap/>
        <w:autoSpaceDE/>
        <w:autoSpaceDN/>
        <w:jc w:val="left"/>
        <w:rPr>
          <w:rFonts w:eastAsiaTheme="minorEastAsia"/>
          <w:b/>
          <w:i/>
        </w:rPr>
      </w:pPr>
      <w:r>
        <w:rPr>
          <w:rFonts w:eastAsiaTheme="minorEastAsia" w:hint="eastAsia"/>
          <w:b/>
          <w:i/>
        </w:rPr>
        <w:t xml:space="preserve"> </w:t>
      </w:r>
    </w:p>
    <w:p w14:paraId="39559D21" w14:textId="77777777" w:rsidR="00210383" w:rsidRDefault="00210383">
      <w:pPr>
        <w:widowControl/>
        <w:wordWrap/>
        <w:autoSpaceDE/>
        <w:autoSpaceDN/>
        <w:jc w:val="left"/>
        <w:rPr>
          <w:rFonts w:eastAsiaTheme="minorEastAsia"/>
          <w:b/>
          <w:i/>
        </w:rPr>
      </w:pPr>
    </w:p>
    <w:p w14:paraId="03FD545E" w14:textId="2479D46B" w:rsidR="00681F99" w:rsidRPr="00210383" w:rsidRDefault="00210383">
      <w:pPr>
        <w:widowControl/>
        <w:wordWrap/>
        <w:autoSpaceDE/>
        <w:autoSpaceDN/>
        <w:jc w:val="left"/>
        <w:rPr>
          <w:rFonts w:eastAsiaTheme="minorEastAsia" w:hint="eastAsia"/>
          <w:b/>
        </w:rPr>
      </w:pPr>
      <w:r>
        <w:rPr>
          <w:rFonts w:eastAsiaTheme="minorEastAsia" w:hint="eastAsia"/>
          <w:b/>
        </w:rPr>
        <w:t>이를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만족하는</w:t>
      </w:r>
      <w:r>
        <w:rPr>
          <w:rFonts w:eastAsiaTheme="minorEastAsia" w:hint="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,  τ=RC 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 w:hint="eastAsia"/>
          <w:b/>
        </w:rPr>
        <w:t>이므로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식을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정리하면</w:t>
      </w:r>
    </w:p>
    <w:p w14:paraId="3BE40A16" w14:textId="6FDBF183" w:rsidR="00681F99" w:rsidRDefault="00681F99">
      <w:pPr>
        <w:widowControl/>
        <w:wordWrap/>
        <w:autoSpaceDE/>
        <w:autoSpaceDN/>
        <w:jc w:val="left"/>
        <w:rPr>
          <w:rFonts w:eastAsiaTheme="minorEastAsia"/>
          <w:b/>
          <w:i/>
        </w:rPr>
      </w:pPr>
      <w:r w:rsidRPr="00681F99">
        <w:rPr>
          <w:rFonts w:eastAsiaTheme="minorEastAsia"/>
          <w:b/>
          <w:i/>
        </w:rPr>
        <w:drawing>
          <wp:inline distT="0" distB="0" distL="0" distR="0" wp14:anchorId="63CD3130" wp14:editId="63B5FCD9">
            <wp:extent cx="1799303" cy="266362"/>
            <wp:effectExtent l="0" t="0" r="4445" b="635"/>
            <wp:docPr id="785977216" name="그림 1" descr="폰트, 타이포그래피, 서예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77216" name="그림 1" descr="폰트, 타이포그래피, 서예, 친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4820" cy="28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87AF" w14:textId="77777777" w:rsidR="00210383" w:rsidRPr="00681F99" w:rsidRDefault="00210383">
      <w:pPr>
        <w:widowControl/>
        <w:wordWrap/>
        <w:autoSpaceDE/>
        <w:autoSpaceDN/>
        <w:jc w:val="left"/>
        <w:rPr>
          <w:rFonts w:eastAsiaTheme="minorEastAsia" w:hint="eastAsia"/>
          <w:b/>
          <w:i/>
        </w:rPr>
      </w:pPr>
    </w:p>
    <w:p w14:paraId="216EEA13" w14:textId="7C74C498" w:rsidR="00210383" w:rsidRPr="00210383" w:rsidRDefault="00210383">
      <w:pPr>
        <w:widowControl/>
        <w:wordWrap/>
        <w:autoSpaceDE/>
        <w:autoSpaceDN/>
        <w:jc w:val="left"/>
        <w:rPr>
          <w:rFonts w:eastAsiaTheme="minorEastAsia" w:hint="eastAsia"/>
          <w:b/>
        </w:rPr>
      </w:pPr>
      <w:r>
        <w:rPr>
          <w:rFonts w:eastAsiaTheme="minorEastAsia" w:hint="eastAsia"/>
          <w:b/>
        </w:rPr>
        <w:t>즉</w:t>
      </w:r>
      <w:r>
        <w:rPr>
          <w:rFonts w:eastAsiaTheme="minorEastAsia" w:hint="eastAsia"/>
          <w:b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-t/RC</m:t>
            </m:r>
          </m:sup>
        </m:sSup>
      </m:oMath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임을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알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수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있다</w:t>
      </w:r>
      <w:r>
        <w:rPr>
          <w:rFonts w:eastAsiaTheme="minorEastAsia" w:hint="eastAsia"/>
          <w:b/>
        </w:rPr>
        <w:t>.</w:t>
      </w:r>
    </w:p>
    <w:p w14:paraId="1518E791" w14:textId="775C0D16" w:rsidR="00D42B06" w:rsidRDefault="00A83147" w:rsidP="006B64F9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lastRenderedPageBreak/>
        <w:t>2</w:t>
      </w:r>
      <w:r w:rsidR="006B64F9" w:rsidRPr="003239B2">
        <w:rPr>
          <w:rFonts w:asciiTheme="majorEastAsia" w:eastAsiaTheme="majorEastAsia" w:hAnsiTheme="majorEastAsia"/>
          <w:b/>
        </w:rPr>
        <w:t xml:space="preserve">. </w:t>
      </w:r>
      <w:proofErr w:type="spellStart"/>
      <w:r w:rsidR="00D42B06">
        <w:rPr>
          <w:rFonts w:asciiTheme="majorEastAsia" w:eastAsiaTheme="majorEastAsia" w:hAnsiTheme="majorEastAsia" w:hint="eastAsia"/>
          <w:b/>
        </w:rPr>
        <w:t>L</w:t>
      </w:r>
      <w:r w:rsidR="00D42B06">
        <w:rPr>
          <w:rFonts w:asciiTheme="majorEastAsia" w:eastAsiaTheme="majorEastAsia" w:hAnsiTheme="majorEastAsia"/>
          <w:b/>
        </w:rPr>
        <w:t>Tspice</w:t>
      </w:r>
      <w:proofErr w:type="spellEnd"/>
      <w:r w:rsidR="00D42B06">
        <w:rPr>
          <w:rFonts w:asciiTheme="majorEastAsia" w:eastAsiaTheme="majorEastAsia" w:hAnsiTheme="majorEastAsia" w:hint="eastAsia"/>
          <w:b/>
        </w:rPr>
        <w:t>를 이용하여 아래 회로</w:t>
      </w:r>
      <w:r w:rsidR="00DF290B">
        <w:rPr>
          <w:rFonts w:asciiTheme="majorEastAsia" w:eastAsiaTheme="majorEastAsia" w:hAnsiTheme="majorEastAsia" w:hint="eastAsia"/>
          <w:b/>
        </w:rPr>
        <w:t>를 설계하고</w:t>
      </w:r>
      <w:r w:rsidR="00A5058B">
        <w:rPr>
          <w:rFonts w:asciiTheme="majorEastAsia" w:eastAsiaTheme="majorEastAsia" w:hAnsiTheme="majorEastAsia"/>
          <w:b/>
        </w:rPr>
        <w:t xml:space="preserve"> </w:t>
      </w:r>
      <w:r w:rsidR="0088506F">
        <w:rPr>
          <w:rFonts w:asciiTheme="majorEastAsia" w:eastAsiaTheme="majorEastAsia" w:hAnsiTheme="majorEastAsia" w:hint="eastAsia"/>
          <w:b/>
        </w:rPr>
        <w:t xml:space="preserve">다음을 </w:t>
      </w:r>
      <w:proofErr w:type="spellStart"/>
      <w:r w:rsidR="0088506F">
        <w:rPr>
          <w:rFonts w:asciiTheme="majorEastAsia" w:eastAsiaTheme="majorEastAsia" w:hAnsiTheme="majorEastAsia" w:hint="eastAsia"/>
          <w:b/>
        </w:rPr>
        <w:t>답하시오</w:t>
      </w:r>
      <w:proofErr w:type="spellEnd"/>
      <w:r w:rsidR="0073350B">
        <w:rPr>
          <w:rFonts w:asciiTheme="majorEastAsia" w:eastAsiaTheme="majorEastAsia" w:hAnsiTheme="majorEastAsia" w:hint="eastAsia"/>
          <w:b/>
        </w:rPr>
        <w:t xml:space="preserve"> </w:t>
      </w:r>
      <w:r w:rsidR="0073350B">
        <w:rPr>
          <w:rFonts w:asciiTheme="majorEastAsia" w:eastAsiaTheme="majorEastAsia" w:hAnsiTheme="majorEastAsia"/>
          <w:b/>
        </w:rPr>
        <w:t>(3</w:t>
      </w:r>
      <w:r w:rsidR="0073350B">
        <w:rPr>
          <w:rFonts w:asciiTheme="majorEastAsia" w:eastAsiaTheme="majorEastAsia" w:hAnsiTheme="majorEastAsia" w:hint="eastAsia"/>
          <w:b/>
        </w:rPr>
        <w:t>점)</w:t>
      </w:r>
    </w:p>
    <w:p w14:paraId="630D6FBF" w14:textId="77777777" w:rsidR="00E53190" w:rsidRDefault="00E53190" w:rsidP="006B64F9">
      <w:pPr>
        <w:rPr>
          <w:rFonts w:asciiTheme="majorEastAsia" w:eastAsiaTheme="majorEastAsia" w:hAnsiTheme="majorEastAsia"/>
          <w:b/>
        </w:rPr>
      </w:pPr>
    </w:p>
    <w:p w14:paraId="3B37C009" w14:textId="64CEEBFD" w:rsidR="0088506F" w:rsidRDefault="0088506F" w:rsidP="0088506F">
      <w:pPr>
        <w:jc w:val="center"/>
        <w:rPr>
          <w:rFonts w:asciiTheme="majorEastAsia" w:eastAsiaTheme="majorEastAsia" w:hAnsiTheme="majorEastAsia"/>
        </w:rPr>
      </w:pPr>
      <w:r>
        <w:rPr>
          <w:rFonts w:eastAsiaTheme="minorEastAsia"/>
          <w:b/>
          <w:noProof/>
        </w:rPr>
        <w:drawing>
          <wp:inline distT="0" distB="0" distL="0" distR="0" wp14:anchorId="71403721" wp14:editId="478FCE3F">
            <wp:extent cx="3821471" cy="295275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669" cy="295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EE03E" w14:textId="77777777" w:rsidR="0088506F" w:rsidRDefault="0088506F" w:rsidP="006B64F9">
      <w:pPr>
        <w:rPr>
          <w:rFonts w:asciiTheme="majorEastAsia" w:eastAsiaTheme="majorEastAsia" w:hAnsiTheme="majorEastAsia"/>
        </w:rPr>
      </w:pPr>
    </w:p>
    <w:p w14:paraId="21069775" w14:textId="77777777" w:rsidR="0088506F" w:rsidRDefault="0088506F" w:rsidP="006B64F9">
      <w:pPr>
        <w:rPr>
          <w:rFonts w:asciiTheme="majorEastAsia" w:eastAsiaTheme="majorEastAsia" w:hAnsiTheme="majorEastAsia"/>
        </w:rPr>
      </w:pPr>
    </w:p>
    <w:p w14:paraId="22A9A479" w14:textId="7F3CBFB7" w:rsidR="0088506F" w:rsidRPr="0088506F" w:rsidRDefault="0088506F" w:rsidP="006B64F9">
      <w:pPr>
        <w:rPr>
          <w:rFonts w:asciiTheme="majorEastAsia" w:eastAsiaTheme="majorEastAsia" w:hAnsiTheme="majorEastAsia"/>
        </w:rPr>
      </w:pPr>
      <w:r w:rsidRPr="0088506F">
        <w:rPr>
          <w:rFonts w:asciiTheme="majorEastAsia" w:eastAsiaTheme="majorEastAsia" w:hAnsiTheme="majorEastAsia" w:hint="eastAsia"/>
        </w:rPr>
        <w:t>(</w:t>
      </w:r>
      <w:r w:rsidRPr="0088506F">
        <w:rPr>
          <w:rFonts w:asciiTheme="majorEastAsia" w:eastAsiaTheme="majorEastAsia" w:hAnsiTheme="majorEastAsia"/>
        </w:rPr>
        <w:t xml:space="preserve">1) out </w:t>
      </w:r>
      <w:r w:rsidRPr="0088506F">
        <w:rPr>
          <w:rFonts w:asciiTheme="majorEastAsia" w:eastAsiaTheme="majorEastAsia" w:hAnsiTheme="majorEastAsia" w:hint="eastAsia"/>
        </w:rPr>
        <w:t xml:space="preserve">노드의 </w:t>
      </w:r>
      <w:r w:rsidR="001048F8">
        <w:rPr>
          <w:rFonts w:asciiTheme="majorEastAsia" w:eastAsiaTheme="majorEastAsia" w:hAnsiTheme="majorEastAsia" w:hint="eastAsia"/>
        </w:rPr>
        <w:t xml:space="preserve">전압 </w:t>
      </w:r>
      <w:r w:rsidRPr="0088506F">
        <w:rPr>
          <w:rFonts w:asciiTheme="majorEastAsia" w:eastAsiaTheme="majorEastAsia" w:hAnsiTheme="majorEastAsia" w:hint="eastAsia"/>
        </w:rPr>
        <w:t xml:space="preserve">파형을 </w:t>
      </w:r>
      <w:proofErr w:type="spellStart"/>
      <w:r w:rsidRPr="0088506F">
        <w:rPr>
          <w:rFonts w:asciiTheme="majorEastAsia" w:eastAsiaTheme="majorEastAsia" w:hAnsiTheme="majorEastAsia" w:hint="eastAsia"/>
        </w:rPr>
        <w:t>캡처하시오</w:t>
      </w:r>
      <w:proofErr w:type="spellEnd"/>
      <w:r w:rsidR="00B27950">
        <w:rPr>
          <w:rFonts w:asciiTheme="majorEastAsia" w:eastAsiaTheme="majorEastAsia" w:hAnsiTheme="majorEastAsia" w:hint="eastAsia"/>
        </w:rPr>
        <w:t xml:space="preserve"> </w:t>
      </w:r>
      <w:r w:rsidR="00B27950">
        <w:rPr>
          <w:rFonts w:asciiTheme="majorEastAsia" w:eastAsiaTheme="majorEastAsia" w:hAnsiTheme="majorEastAsia"/>
        </w:rPr>
        <w:t>(1</w:t>
      </w:r>
      <w:r w:rsidR="00B27950">
        <w:rPr>
          <w:rFonts w:asciiTheme="majorEastAsia" w:eastAsiaTheme="majorEastAsia" w:hAnsiTheme="majorEastAsia" w:hint="eastAsia"/>
        </w:rPr>
        <w:t>점)</w:t>
      </w:r>
    </w:p>
    <w:p w14:paraId="032B59F0" w14:textId="77777777" w:rsidR="0088506F" w:rsidRDefault="0088506F" w:rsidP="006B64F9">
      <w:pPr>
        <w:rPr>
          <w:rFonts w:asciiTheme="majorEastAsia" w:eastAsiaTheme="majorEastAsia" w:hAnsiTheme="majorEastAsia"/>
        </w:rPr>
      </w:pPr>
    </w:p>
    <w:p w14:paraId="1B605C54" w14:textId="602E74FB" w:rsidR="0088506F" w:rsidRDefault="003B397F" w:rsidP="006B64F9">
      <w:pPr>
        <w:rPr>
          <w:rFonts w:asciiTheme="majorEastAsia" w:eastAsiaTheme="majorEastAsia" w:hAnsiTheme="majorEastAsia"/>
        </w:rPr>
      </w:pPr>
      <w:r w:rsidRPr="003B397F">
        <w:rPr>
          <w:rFonts w:asciiTheme="majorEastAsia" w:eastAsiaTheme="majorEastAsia" w:hAnsiTheme="majorEastAsia"/>
        </w:rPr>
        <w:drawing>
          <wp:inline distT="0" distB="0" distL="0" distR="0" wp14:anchorId="714AB9AA" wp14:editId="1B9AC869">
            <wp:extent cx="5400040" cy="3195320"/>
            <wp:effectExtent l="0" t="0" r="0" b="5080"/>
            <wp:docPr id="1886004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04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5E9A" w14:textId="58324260" w:rsidR="0088506F" w:rsidRDefault="0088506F" w:rsidP="006B64F9">
      <w:pPr>
        <w:rPr>
          <w:rFonts w:asciiTheme="majorEastAsia" w:eastAsiaTheme="majorEastAsia" w:hAnsiTheme="majorEastAsia"/>
        </w:rPr>
      </w:pPr>
    </w:p>
    <w:p w14:paraId="1B293345" w14:textId="16A0A21B" w:rsidR="00FF42C6" w:rsidRDefault="00FF42C6" w:rsidP="006B64F9">
      <w:pPr>
        <w:rPr>
          <w:rFonts w:asciiTheme="majorEastAsia" w:eastAsiaTheme="majorEastAsia" w:hAnsiTheme="majorEastAsia"/>
        </w:rPr>
      </w:pPr>
    </w:p>
    <w:p w14:paraId="66B53DA4" w14:textId="77777777" w:rsidR="0088506F" w:rsidRDefault="0088506F" w:rsidP="006B64F9">
      <w:pPr>
        <w:rPr>
          <w:rFonts w:asciiTheme="majorEastAsia" w:eastAsiaTheme="majorEastAsia" w:hAnsiTheme="majorEastAsia" w:hint="eastAsia"/>
        </w:rPr>
      </w:pPr>
    </w:p>
    <w:p w14:paraId="069CE7A6" w14:textId="24455E3A" w:rsidR="0088506F" w:rsidRPr="0088506F" w:rsidRDefault="0088506F" w:rsidP="006B64F9">
      <w:pPr>
        <w:rPr>
          <w:rFonts w:asciiTheme="majorEastAsia" w:eastAsiaTheme="majorEastAsia" w:hAnsiTheme="majorEastAsia"/>
        </w:rPr>
      </w:pPr>
      <w:r w:rsidRPr="0088506F">
        <w:rPr>
          <w:rFonts w:asciiTheme="majorEastAsia" w:eastAsiaTheme="majorEastAsia" w:hAnsiTheme="majorEastAsia" w:hint="eastAsia"/>
        </w:rPr>
        <w:lastRenderedPageBreak/>
        <w:t>(</w:t>
      </w:r>
      <w:r w:rsidRPr="0088506F">
        <w:rPr>
          <w:rFonts w:asciiTheme="majorEastAsia" w:eastAsiaTheme="majorEastAsia" w:hAnsiTheme="majorEastAsia"/>
        </w:rPr>
        <w:t xml:space="preserve">2) </w:t>
      </w:r>
      <w:r w:rsidR="001048F8">
        <w:rPr>
          <w:rFonts w:asciiTheme="majorEastAsia" w:eastAsiaTheme="majorEastAsia" w:hAnsiTheme="majorEastAsia"/>
        </w:rPr>
        <w:t xml:space="preserve">Simulation </w:t>
      </w:r>
      <w:r w:rsidR="001048F8">
        <w:rPr>
          <w:rFonts w:asciiTheme="majorEastAsia" w:eastAsiaTheme="majorEastAsia" w:hAnsiTheme="majorEastAsia" w:hint="eastAsia"/>
        </w:rPr>
        <w:t xml:space="preserve">결과를 통해 </w:t>
      </w:r>
      <w:r w:rsidR="001048F8">
        <w:rPr>
          <w:rFonts w:asciiTheme="majorEastAsia" w:eastAsiaTheme="majorEastAsia" w:hAnsiTheme="majorEastAsia"/>
        </w:rPr>
        <w:t xml:space="preserve">V(out) </w:t>
      </w:r>
      <w:r w:rsidR="001048F8">
        <w:rPr>
          <w:rFonts w:asciiTheme="majorEastAsia" w:eastAsiaTheme="majorEastAsia" w:hAnsiTheme="majorEastAsia" w:hint="eastAsia"/>
        </w:rPr>
        <w:t xml:space="preserve">신호의 </w:t>
      </w:r>
      <w:r w:rsidR="001048F8">
        <w:rPr>
          <w:rFonts w:asciiTheme="majorEastAsia" w:eastAsiaTheme="majorEastAsia" w:hAnsiTheme="majorEastAsia"/>
        </w:rPr>
        <w:t>rising time</w:t>
      </w:r>
      <w:r w:rsidR="001048F8">
        <w:rPr>
          <w:rFonts w:asciiTheme="majorEastAsia" w:eastAsiaTheme="majorEastAsia" w:hAnsiTheme="majorEastAsia" w:hint="eastAsia"/>
        </w:rPr>
        <w:t xml:space="preserve">을 </w:t>
      </w:r>
      <w:proofErr w:type="spellStart"/>
      <w:r w:rsidR="001048F8">
        <w:rPr>
          <w:rFonts w:asciiTheme="majorEastAsia" w:eastAsiaTheme="majorEastAsia" w:hAnsiTheme="majorEastAsia" w:hint="eastAsia"/>
        </w:rPr>
        <w:t>구하시오</w:t>
      </w:r>
      <w:proofErr w:type="spellEnd"/>
      <w:r w:rsidR="00FD7606">
        <w:rPr>
          <w:rFonts w:asciiTheme="majorEastAsia" w:eastAsiaTheme="majorEastAsia" w:hAnsiTheme="majorEastAsia"/>
        </w:rPr>
        <w:t xml:space="preserve"> (2</w:t>
      </w:r>
      <w:r w:rsidR="00FD7606">
        <w:rPr>
          <w:rFonts w:asciiTheme="majorEastAsia" w:eastAsiaTheme="majorEastAsia" w:hAnsiTheme="majorEastAsia" w:hint="eastAsia"/>
        </w:rPr>
        <w:t>점)</w:t>
      </w:r>
    </w:p>
    <w:p w14:paraId="499F9ED6" w14:textId="79E31107" w:rsidR="00A5058B" w:rsidRDefault="00A5058B" w:rsidP="006B64F9">
      <w:pPr>
        <w:rPr>
          <w:rFonts w:asciiTheme="majorEastAsia" w:eastAsiaTheme="majorEastAsia" w:hAnsiTheme="majorEastAsia"/>
          <w:b/>
        </w:rPr>
      </w:pPr>
    </w:p>
    <w:p w14:paraId="51829A46" w14:textId="4ED69FC4" w:rsidR="00FD03A9" w:rsidRDefault="00FD03A9" w:rsidP="006B64F9">
      <w:pPr>
        <w:rPr>
          <w:rFonts w:asciiTheme="majorEastAsia" w:eastAsiaTheme="majorEastAsia" w:hAnsiTheme="majorEastAsia" w:hint="eastAsia"/>
          <w:b/>
        </w:rPr>
      </w:pPr>
      <w:r w:rsidRPr="00FD03A9">
        <w:rPr>
          <w:rFonts w:asciiTheme="majorEastAsia" w:eastAsiaTheme="majorEastAsia" w:hAnsiTheme="majorEastAsia"/>
          <w:b/>
        </w:rPr>
        <w:drawing>
          <wp:inline distT="0" distB="0" distL="0" distR="0" wp14:anchorId="1ABBEFE8" wp14:editId="74400858">
            <wp:extent cx="5400040" cy="3558540"/>
            <wp:effectExtent l="0" t="0" r="0" b="0"/>
            <wp:docPr id="1552663412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63412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8827" w14:textId="144540EA" w:rsidR="005E2B6B" w:rsidRDefault="005E2B6B">
      <w:pPr>
        <w:widowControl/>
        <w:wordWrap/>
        <w:autoSpaceDE/>
        <w:autoSpaceDN/>
        <w:jc w:val="left"/>
        <w:rPr>
          <w:rFonts w:eastAsiaTheme="minorEastAsia"/>
          <w:b/>
        </w:rPr>
      </w:pPr>
    </w:p>
    <w:p w14:paraId="3FD7FFEA" w14:textId="6C159C50" w:rsidR="00FF42C6" w:rsidRDefault="00FD03A9">
      <w:pPr>
        <w:widowControl/>
        <w:wordWrap/>
        <w:autoSpaceDE/>
        <w:autoSpaceDN/>
        <w:jc w:val="left"/>
        <w:rPr>
          <w:rFonts w:eastAsiaTheme="minorEastAsia" w:hint="eastAsia"/>
          <w:b/>
        </w:rPr>
      </w:pPr>
      <w:r>
        <w:rPr>
          <w:rFonts w:eastAsiaTheme="minorEastAsia" w:hint="eastAsia"/>
          <w:b/>
        </w:rPr>
        <w:t>위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그래프를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통해</w:t>
      </w:r>
      <w:r>
        <w:rPr>
          <w:rFonts w:eastAsiaTheme="minorEastAsia" w:hint="eastAsia"/>
          <w:b/>
        </w:rPr>
        <w:t xml:space="preserve"> </w:t>
      </w:r>
      <w:proofErr w:type="spellStart"/>
      <w:r>
        <w:rPr>
          <w:rFonts w:eastAsiaTheme="minorEastAsia"/>
          <w:b/>
        </w:rPr>
        <w:t>Vout</w:t>
      </w:r>
      <w:proofErr w:type="spellEnd"/>
      <w:r>
        <w:rPr>
          <w:rFonts w:eastAsiaTheme="minorEastAsia" w:hint="eastAsia"/>
          <w:b/>
        </w:rPr>
        <w:t>의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/>
          <w:b/>
        </w:rPr>
        <w:t>rising time</w:t>
      </w:r>
      <w:r>
        <w:rPr>
          <w:rFonts w:eastAsiaTheme="minorEastAsia" w:hint="eastAsia"/>
          <w:b/>
        </w:rPr>
        <w:t>은</w:t>
      </w:r>
      <w:r>
        <w:rPr>
          <w:rFonts w:eastAsiaTheme="minorEastAsia" w:hint="eastAsia"/>
          <w:b/>
        </w:rPr>
        <w:t xml:space="preserve"> </w:t>
      </w:r>
      <w:r w:rsidR="003F3609">
        <w:rPr>
          <w:rFonts w:eastAsiaTheme="minorEastAsia" w:hint="eastAsia"/>
          <w:b/>
        </w:rPr>
        <w:t>약</w:t>
      </w:r>
      <w:r w:rsidR="003F3609">
        <w:rPr>
          <w:rFonts w:eastAsiaTheme="minorEastAsia" w:hint="eastAsia"/>
          <w:b/>
        </w:rPr>
        <w:t xml:space="preserve"> </w:t>
      </w:r>
      <w:r>
        <w:rPr>
          <w:rFonts w:eastAsiaTheme="minorEastAsia"/>
          <w:b/>
        </w:rPr>
        <w:t>2.71ms</w:t>
      </w:r>
      <w:r>
        <w:rPr>
          <w:rFonts w:eastAsiaTheme="minorEastAsia" w:hint="eastAsia"/>
          <w:b/>
        </w:rPr>
        <w:t>(</w:t>
      </w:r>
      <w:r>
        <w:rPr>
          <w:rFonts w:eastAsiaTheme="minorEastAsia" w:hint="eastAsia"/>
          <w:b/>
        </w:rPr>
        <w:t>소수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둘째자리까지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나타냄</w:t>
      </w:r>
      <w:r>
        <w:rPr>
          <w:rFonts w:eastAsiaTheme="minorEastAsia" w:hint="eastAsia"/>
          <w:b/>
        </w:rPr>
        <w:t>)</w:t>
      </w:r>
      <w:r>
        <w:rPr>
          <w:rFonts w:eastAsiaTheme="minorEastAsia" w:hint="eastAsia"/>
          <w:b/>
        </w:rPr>
        <w:t>임을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알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수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있다</w:t>
      </w:r>
      <w:r>
        <w:rPr>
          <w:rFonts w:eastAsiaTheme="minorEastAsia" w:hint="eastAsia"/>
          <w:b/>
        </w:rPr>
        <w:t>.</w:t>
      </w:r>
    </w:p>
    <w:p w14:paraId="6F7C62E6" w14:textId="11EB15A8" w:rsidR="00FF42C6" w:rsidRDefault="00FF42C6">
      <w:pPr>
        <w:widowControl/>
        <w:wordWrap/>
        <w:autoSpaceDE/>
        <w:autoSpaceDN/>
        <w:jc w:val="left"/>
        <w:rPr>
          <w:rFonts w:eastAsiaTheme="minorEastAsia"/>
          <w:b/>
        </w:rPr>
      </w:pPr>
    </w:p>
    <w:p w14:paraId="02AA8A81" w14:textId="63901A61" w:rsidR="00FF42C6" w:rsidRDefault="00FF42C6">
      <w:pPr>
        <w:widowControl/>
        <w:wordWrap/>
        <w:autoSpaceDE/>
        <w:autoSpaceDN/>
        <w:jc w:val="left"/>
        <w:rPr>
          <w:rFonts w:eastAsiaTheme="minorEastAsia"/>
          <w:b/>
        </w:rPr>
      </w:pPr>
    </w:p>
    <w:p w14:paraId="01847BAF" w14:textId="3E34F96D" w:rsidR="00FF42C6" w:rsidRDefault="00FF42C6">
      <w:pPr>
        <w:widowControl/>
        <w:wordWrap/>
        <w:autoSpaceDE/>
        <w:autoSpaceDN/>
        <w:jc w:val="left"/>
        <w:rPr>
          <w:rFonts w:eastAsiaTheme="minorEastAsia"/>
          <w:b/>
        </w:rPr>
      </w:pPr>
    </w:p>
    <w:p w14:paraId="1151A81D" w14:textId="04AB0807" w:rsidR="004B6162" w:rsidRDefault="004B6162">
      <w:pPr>
        <w:widowControl/>
        <w:wordWrap/>
        <w:autoSpaceDE/>
        <w:autoSpaceDN/>
        <w:jc w:val="left"/>
        <w:rPr>
          <w:rFonts w:eastAsiaTheme="minorEastAsia"/>
          <w:b/>
        </w:rPr>
      </w:pPr>
    </w:p>
    <w:p w14:paraId="305F9D75" w14:textId="77777777" w:rsidR="004B6162" w:rsidRDefault="004B6162">
      <w:pPr>
        <w:widowControl/>
        <w:wordWrap/>
        <w:autoSpaceDE/>
        <w:autoSpaceDN/>
        <w:jc w:val="left"/>
        <w:rPr>
          <w:rFonts w:eastAsiaTheme="minorEastAsia"/>
          <w:b/>
        </w:rPr>
      </w:pPr>
    </w:p>
    <w:sectPr w:rsidR="004B6162">
      <w:headerReference w:type="default" r:id="rId1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ED1AA" w14:textId="77777777" w:rsidR="00A22C71" w:rsidRDefault="00A22C71" w:rsidP="003301D5">
      <w:r>
        <w:separator/>
      </w:r>
    </w:p>
  </w:endnote>
  <w:endnote w:type="continuationSeparator" w:id="0">
    <w:p w14:paraId="08230154" w14:textId="77777777" w:rsidR="00A22C71" w:rsidRDefault="00A22C71" w:rsidP="003301D5">
      <w:r>
        <w:rPr>
          <w:rFonts w:asciiTheme="minorEastAsia" w:eastAsiaTheme="minorEastAsia" w:hAnsiTheme="minorEastAsia" w:hint="eastAsi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DD094" w14:textId="77777777" w:rsidR="00A22C71" w:rsidRDefault="00A22C71" w:rsidP="003301D5">
      <w:r>
        <w:separator/>
      </w:r>
    </w:p>
  </w:footnote>
  <w:footnote w:type="continuationSeparator" w:id="0">
    <w:p w14:paraId="52868AAC" w14:textId="77777777" w:rsidR="00A22C71" w:rsidRDefault="00A22C71" w:rsidP="00330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2BF5" w14:textId="742C0E62" w:rsidR="00876E5E" w:rsidRDefault="00876E5E" w:rsidP="000C4ECD">
    <w:pPr>
      <w:pStyle w:val="a9"/>
      <w:jc w:val="right"/>
      <w:rPr>
        <w:rFonts w:asciiTheme="minorHAnsi" w:eastAsiaTheme="minorHAnsi" w:hAnsiTheme="minorHAnsi" w:cs="맑은 고딕"/>
      </w:rPr>
    </w:pPr>
    <w:r w:rsidRPr="00876E5E">
      <w:rPr>
        <w:rFonts w:asciiTheme="minorHAnsi" w:eastAsiaTheme="minorHAnsi" w:hAnsiTheme="minorHAnsi"/>
      </w:rPr>
      <w:t>202</w:t>
    </w:r>
    <w:r w:rsidR="00E7566B">
      <w:rPr>
        <w:rFonts w:asciiTheme="minorHAnsi" w:eastAsiaTheme="minorHAnsi" w:hAnsiTheme="minorHAnsi"/>
      </w:rPr>
      <w:t>4</w:t>
    </w:r>
    <w:r w:rsidRPr="00876E5E">
      <w:rPr>
        <w:rFonts w:asciiTheme="minorHAnsi" w:eastAsiaTheme="minorHAnsi" w:hAnsiTheme="minorHAnsi"/>
      </w:rPr>
      <w:t xml:space="preserve"> </w:t>
    </w:r>
    <w:r w:rsidRPr="00876E5E">
      <w:rPr>
        <w:rFonts w:asciiTheme="minorHAnsi" w:eastAsiaTheme="minorHAnsi" w:hAnsiTheme="minorHAnsi" w:cs="맑은 고딕" w:hint="eastAsia"/>
      </w:rPr>
      <w:t>봄</w:t>
    </w:r>
    <w:r w:rsidR="000C4ECD">
      <w:rPr>
        <w:rFonts w:asciiTheme="minorHAnsi" w:eastAsiaTheme="minorHAnsi" w:hAnsiTheme="minorHAnsi" w:cs="맑은 고딕" w:hint="eastAsia"/>
      </w:rPr>
      <w:t xml:space="preserve"> </w:t>
    </w:r>
    <w:r w:rsidRPr="00876E5E">
      <w:rPr>
        <w:rFonts w:asciiTheme="minorHAnsi" w:eastAsiaTheme="minorHAnsi" w:hAnsiTheme="minorHAnsi" w:cs="맑은 고딕" w:hint="eastAsia"/>
      </w:rPr>
      <w:t xml:space="preserve">학기 </w:t>
    </w:r>
    <w:r w:rsidR="00E7566B">
      <w:rPr>
        <w:rFonts w:asciiTheme="minorHAnsi" w:eastAsiaTheme="minorHAnsi" w:hAnsiTheme="minorHAnsi" w:cs="맑은 고딕" w:hint="eastAsia"/>
      </w:rPr>
      <w:t>기초회로 및 논리실습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DF8"/>
    <w:multiLevelType w:val="hybridMultilevel"/>
    <w:tmpl w:val="58A89FF2"/>
    <w:lvl w:ilvl="0" w:tplc="B92EC44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1A991D98"/>
    <w:multiLevelType w:val="hybridMultilevel"/>
    <w:tmpl w:val="024C5B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B64F3D"/>
    <w:multiLevelType w:val="hybridMultilevel"/>
    <w:tmpl w:val="95C8A126"/>
    <w:lvl w:ilvl="0" w:tplc="E3E8EE96">
      <w:start w:val="1"/>
      <w:numFmt w:val="decimal"/>
      <w:lvlText w:val="(%1)"/>
      <w:lvlJc w:val="left"/>
      <w:pPr>
        <w:ind w:left="11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8" w:hanging="400"/>
      </w:pPr>
    </w:lvl>
    <w:lvl w:ilvl="2" w:tplc="0409001B" w:tentative="1">
      <w:start w:val="1"/>
      <w:numFmt w:val="lowerRoman"/>
      <w:lvlText w:val="%3."/>
      <w:lvlJc w:val="right"/>
      <w:pPr>
        <w:ind w:left="1998" w:hanging="400"/>
      </w:pPr>
    </w:lvl>
    <w:lvl w:ilvl="3" w:tplc="0409000F" w:tentative="1">
      <w:start w:val="1"/>
      <w:numFmt w:val="decimal"/>
      <w:lvlText w:val="%4."/>
      <w:lvlJc w:val="left"/>
      <w:pPr>
        <w:ind w:left="2398" w:hanging="400"/>
      </w:pPr>
    </w:lvl>
    <w:lvl w:ilvl="4" w:tplc="04090019" w:tentative="1">
      <w:start w:val="1"/>
      <w:numFmt w:val="upperLetter"/>
      <w:lvlText w:val="%5."/>
      <w:lvlJc w:val="left"/>
      <w:pPr>
        <w:ind w:left="2798" w:hanging="400"/>
      </w:pPr>
    </w:lvl>
    <w:lvl w:ilvl="5" w:tplc="0409001B" w:tentative="1">
      <w:start w:val="1"/>
      <w:numFmt w:val="lowerRoman"/>
      <w:lvlText w:val="%6."/>
      <w:lvlJc w:val="right"/>
      <w:pPr>
        <w:ind w:left="3198" w:hanging="400"/>
      </w:pPr>
    </w:lvl>
    <w:lvl w:ilvl="6" w:tplc="0409000F" w:tentative="1">
      <w:start w:val="1"/>
      <w:numFmt w:val="decimal"/>
      <w:lvlText w:val="%7."/>
      <w:lvlJc w:val="left"/>
      <w:pPr>
        <w:ind w:left="3598" w:hanging="400"/>
      </w:pPr>
    </w:lvl>
    <w:lvl w:ilvl="7" w:tplc="04090019" w:tentative="1">
      <w:start w:val="1"/>
      <w:numFmt w:val="upperLetter"/>
      <w:lvlText w:val="%8."/>
      <w:lvlJc w:val="left"/>
      <w:pPr>
        <w:ind w:left="3998" w:hanging="400"/>
      </w:pPr>
    </w:lvl>
    <w:lvl w:ilvl="8" w:tplc="0409001B" w:tentative="1">
      <w:start w:val="1"/>
      <w:numFmt w:val="lowerRoman"/>
      <w:lvlText w:val="%9."/>
      <w:lvlJc w:val="right"/>
      <w:pPr>
        <w:ind w:left="4398" w:hanging="400"/>
      </w:pPr>
    </w:lvl>
  </w:abstractNum>
  <w:abstractNum w:abstractNumId="3" w15:restartNumberingAfterBreak="0">
    <w:nsid w:val="1E3E66E8"/>
    <w:multiLevelType w:val="hybridMultilevel"/>
    <w:tmpl w:val="58B8E8E6"/>
    <w:lvl w:ilvl="0" w:tplc="6D388E36">
      <w:start w:val="1"/>
      <w:numFmt w:val="decimal"/>
      <w:pStyle w:val="a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EA7BCA"/>
    <w:multiLevelType w:val="hybridMultilevel"/>
    <w:tmpl w:val="355A3328"/>
    <w:lvl w:ilvl="0" w:tplc="D75A441C">
      <w:start w:val="1"/>
      <w:numFmt w:val="upperLetter"/>
      <w:lvlText w:val="%1&gt;"/>
      <w:lvlJc w:val="left"/>
      <w:pPr>
        <w:ind w:left="11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5" w15:restartNumberingAfterBreak="0">
    <w:nsid w:val="281E4222"/>
    <w:multiLevelType w:val="multilevel"/>
    <w:tmpl w:val="562EB582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AD976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D4A27CB"/>
    <w:multiLevelType w:val="multilevel"/>
    <w:tmpl w:val="081C8702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eastAsia"/>
        <w:lang w:eastAsia="ko-KR"/>
      </w:rPr>
    </w:lvl>
    <w:lvl w:ilvl="1">
      <w:start w:val="1"/>
      <w:numFmt w:val="decimal"/>
      <w:pStyle w:val="2"/>
      <w:suff w:val="space"/>
      <w:lvlText w:val="%1.%2"/>
      <w:lvlJc w:val="left"/>
      <w:pPr>
        <w:ind w:left="597" w:firstLine="0"/>
      </w:pPr>
      <w:rPr>
        <w:rFonts w:hint="eastAsia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994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84"/>
        </w:tabs>
        <w:ind w:left="4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81"/>
        </w:tabs>
        <w:ind w:left="10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60"/>
        </w:tabs>
        <w:ind w:left="17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327"/>
        </w:tabs>
        <w:ind w:left="23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94"/>
        </w:tabs>
        <w:ind w:left="28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602"/>
        </w:tabs>
        <w:ind w:left="3602" w:hanging="1700"/>
      </w:pPr>
      <w:rPr>
        <w:rFonts w:hint="eastAsia"/>
      </w:rPr>
    </w:lvl>
  </w:abstractNum>
  <w:abstractNum w:abstractNumId="8" w15:restartNumberingAfterBreak="0">
    <w:nsid w:val="3D12122C"/>
    <w:multiLevelType w:val="multilevel"/>
    <w:tmpl w:val="E2D6AFF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 w:val="0"/>
        <w:sz w:val="22"/>
        <w:szCs w:val="22"/>
      </w:rPr>
    </w:lvl>
    <w:lvl w:ilvl="1" w:tentative="1">
      <w:start w:val="1"/>
      <w:numFmt w:val="upperLetter"/>
      <w:lvlText w:val="%2."/>
      <w:lvlJc w:val="left"/>
      <w:pPr>
        <w:ind w:left="1225" w:hanging="400"/>
      </w:pPr>
    </w:lvl>
    <w:lvl w:ilvl="2" w:tentative="1">
      <w:start w:val="1"/>
      <w:numFmt w:val="lowerRoman"/>
      <w:lvlText w:val="%3."/>
      <w:lvlJc w:val="right"/>
      <w:pPr>
        <w:ind w:left="1625" w:hanging="400"/>
      </w:pPr>
    </w:lvl>
    <w:lvl w:ilvl="3" w:tentative="1">
      <w:start w:val="1"/>
      <w:numFmt w:val="decimal"/>
      <w:lvlText w:val="%4."/>
      <w:lvlJc w:val="left"/>
      <w:pPr>
        <w:ind w:left="2025" w:hanging="400"/>
      </w:pPr>
    </w:lvl>
    <w:lvl w:ilvl="4" w:tentative="1">
      <w:start w:val="1"/>
      <w:numFmt w:val="upperLetter"/>
      <w:lvlText w:val="%5."/>
      <w:lvlJc w:val="left"/>
      <w:pPr>
        <w:ind w:left="2425" w:hanging="400"/>
      </w:pPr>
    </w:lvl>
    <w:lvl w:ilvl="5" w:tentative="1">
      <w:start w:val="1"/>
      <w:numFmt w:val="lowerRoman"/>
      <w:lvlText w:val="%6."/>
      <w:lvlJc w:val="right"/>
      <w:pPr>
        <w:ind w:left="2825" w:hanging="400"/>
      </w:pPr>
    </w:lvl>
    <w:lvl w:ilvl="6" w:tentative="1">
      <w:start w:val="1"/>
      <w:numFmt w:val="decimal"/>
      <w:lvlText w:val="%7."/>
      <w:lvlJc w:val="left"/>
      <w:pPr>
        <w:ind w:left="3225" w:hanging="400"/>
      </w:pPr>
    </w:lvl>
    <w:lvl w:ilvl="7" w:tentative="1">
      <w:start w:val="1"/>
      <w:numFmt w:val="upperLetter"/>
      <w:lvlText w:val="%8."/>
      <w:lvlJc w:val="left"/>
      <w:pPr>
        <w:ind w:left="3625" w:hanging="400"/>
      </w:pPr>
    </w:lvl>
    <w:lvl w:ilvl="8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9" w15:restartNumberingAfterBreak="0">
    <w:nsid w:val="4AAD1434"/>
    <w:multiLevelType w:val="hybridMultilevel"/>
    <w:tmpl w:val="C22EFA60"/>
    <w:lvl w:ilvl="0" w:tplc="2A9635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CF55B1"/>
    <w:multiLevelType w:val="hybridMultilevel"/>
    <w:tmpl w:val="3BAA7A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7463E2"/>
    <w:multiLevelType w:val="hybridMultilevel"/>
    <w:tmpl w:val="233AC8FE"/>
    <w:lvl w:ilvl="0" w:tplc="18B8CC46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643F224B"/>
    <w:multiLevelType w:val="hybridMultilevel"/>
    <w:tmpl w:val="226026DC"/>
    <w:lvl w:ilvl="0" w:tplc="F1EEFAB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CAD6A3B"/>
    <w:multiLevelType w:val="hybridMultilevel"/>
    <w:tmpl w:val="B5FCF198"/>
    <w:lvl w:ilvl="0" w:tplc="091E26E8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37170856">
    <w:abstractNumId w:val="7"/>
  </w:num>
  <w:num w:numId="2" w16cid:durableId="371269464">
    <w:abstractNumId w:val="10"/>
  </w:num>
  <w:num w:numId="3" w16cid:durableId="1067149771">
    <w:abstractNumId w:val="8"/>
  </w:num>
  <w:num w:numId="4" w16cid:durableId="1143236983">
    <w:abstractNumId w:val="3"/>
  </w:num>
  <w:num w:numId="5" w16cid:durableId="300579484">
    <w:abstractNumId w:val="3"/>
    <w:lvlOverride w:ilvl="0">
      <w:startOverride w:val="1"/>
    </w:lvlOverride>
  </w:num>
  <w:num w:numId="6" w16cid:durableId="1173299130">
    <w:abstractNumId w:val="12"/>
  </w:num>
  <w:num w:numId="7" w16cid:durableId="421219569">
    <w:abstractNumId w:val="1"/>
  </w:num>
  <w:num w:numId="8" w16cid:durableId="824664122">
    <w:abstractNumId w:val="6"/>
  </w:num>
  <w:num w:numId="9" w16cid:durableId="255360978">
    <w:abstractNumId w:val="5"/>
  </w:num>
  <w:num w:numId="10" w16cid:durableId="1199197091">
    <w:abstractNumId w:val="13"/>
  </w:num>
  <w:num w:numId="11" w16cid:durableId="617876627">
    <w:abstractNumId w:val="13"/>
  </w:num>
  <w:num w:numId="12" w16cid:durableId="1279871950">
    <w:abstractNumId w:val="0"/>
  </w:num>
  <w:num w:numId="13" w16cid:durableId="898592722">
    <w:abstractNumId w:val="11"/>
  </w:num>
  <w:num w:numId="14" w16cid:durableId="661087180">
    <w:abstractNumId w:val="3"/>
    <w:lvlOverride w:ilvl="0">
      <w:startOverride w:val="1"/>
    </w:lvlOverride>
  </w:num>
  <w:num w:numId="15" w16cid:durableId="399639058">
    <w:abstractNumId w:val="3"/>
    <w:lvlOverride w:ilvl="0">
      <w:startOverride w:val="1"/>
    </w:lvlOverride>
  </w:num>
  <w:num w:numId="16" w16cid:durableId="874468956">
    <w:abstractNumId w:val="4"/>
  </w:num>
  <w:num w:numId="17" w16cid:durableId="1252736632">
    <w:abstractNumId w:val="9"/>
  </w:num>
  <w:num w:numId="18" w16cid:durableId="203391326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3A0"/>
    <w:rsid w:val="0000000F"/>
    <w:rsid w:val="00000414"/>
    <w:rsid w:val="00000808"/>
    <w:rsid w:val="000015FE"/>
    <w:rsid w:val="00007A43"/>
    <w:rsid w:val="000121B7"/>
    <w:rsid w:val="000158D5"/>
    <w:rsid w:val="000219BC"/>
    <w:rsid w:val="00021A81"/>
    <w:rsid w:val="00022518"/>
    <w:rsid w:val="00034B93"/>
    <w:rsid w:val="00036BA1"/>
    <w:rsid w:val="000379AD"/>
    <w:rsid w:val="000405AA"/>
    <w:rsid w:val="0004280F"/>
    <w:rsid w:val="00044D83"/>
    <w:rsid w:val="00044F84"/>
    <w:rsid w:val="0004579D"/>
    <w:rsid w:val="00045C36"/>
    <w:rsid w:val="00045FBC"/>
    <w:rsid w:val="00047A3F"/>
    <w:rsid w:val="00050FE1"/>
    <w:rsid w:val="00051131"/>
    <w:rsid w:val="000520FE"/>
    <w:rsid w:val="00054268"/>
    <w:rsid w:val="000571F2"/>
    <w:rsid w:val="00061740"/>
    <w:rsid w:val="000636B4"/>
    <w:rsid w:val="00063E29"/>
    <w:rsid w:val="00066A2E"/>
    <w:rsid w:val="00066E47"/>
    <w:rsid w:val="00067FB1"/>
    <w:rsid w:val="00070576"/>
    <w:rsid w:val="0007371F"/>
    <w:rsid w:val="000776AC"/>
    <w:rsid w:val="0008065B"/>
    <w:rsid w:val="00083276"/>
    <w:rsid w:val="00085C5B"/>
    <w:rsid w:val="00086B63"/>
    <w:rsid w:val="0009029C"/>
    <w:rsid w:val="000960D7"/>
    <w:rsid w:val="00096849"/>
    <w:rsid w:val="000A0384"/>
    <w:rsid w:val="000A4E6E"/>
    <w:rsid w:val="000A75E1"/>
    <w:rsid w:val="000B1AB9"/>
    <w:rsid w:val="000B7D53"/>
    <w:rsid w:val="000B7EA9"/>
    <w:rsid w:val="000C1C7A"/>
    <w:rsid w:val="000C2603"/>
    <w:rsid w:val="000C3CC8"/>
    <w:rsid w:val="000C3E45"/>
    <w:rsid w:val="000C4ECD"/>
    <w:rsid w:val="000C5806"/>
    <w:rsid w:val="000C613C"/>
    <w:rsid w:val="000C68C2"/>
    <w:rsid w:val="000D4BCC"/>
    <w:rsid w:val="000D5B33"/>
    <w:rsid w:val="000D60D9"/>
    <w:rsid w:val="000D67ED"/>
    <w:rsid w:val="000D6908"/>
    <w:rsid w:val="000E067D"/>
    <w:rsid w:val="000E1CBF"/>
    <w:rsid w:val="000E2FF8"/>
    <w:rsid w:val="000E72AB"/>
    <w:rsid w:val="000F1C26"/>
    <w:rsid w:val="000F3020"/>
    <w:rsid w:val="000F31B5"/>
    <w:rsid w:val="000F31C4"/>
    <w:rsid w:val="000F349F"/>
    <w:rsid w:val="000F4607"/>
    <w:rsid w:val="0010107D"/>
    <w:rsid w:val="001017FF"/>
    <w:rsid w:val="00102392"/>
    <w:rsid w:val="001026CB"/>
    <w:rsid w:val="00104820"/>
    <w:rsid w:val="001048F8"/>
    <w:rsid w:val="0011242E"/>
    <w:rsid w:val="00114FAC"/>
    <w:rsid w:val="00117C28"/>
    <w:rsid w:val="00120B1F"/>
    <w:rsid w:val="00131347"/>
    <w:rsid w:val="001329A4"/>
    <w:rsid w:val="00133BBA"/>
    <w:rsid w:val="001344AC"/>
    <w:rsid w:val="0013576D"/>
    <w:rsid w:val="00136FD1"/>
    <w:rsid w:val="00145470"/>
    <w:rsid w:val="0014552E"/>
    <w:rsid w:val="0014650E"/>
    <w:rsid w:val="00151D99"/>
    <w:rsid w:val="00154E2E"/>
    <w:rsid w:val="00160CC0"/>
    <w:rsid w:val="00165FBA"/>
    <w:rsid w:val="001665B0"/>
    <w:rsid w:val="00166A69"/>
    <w:rsid w:val="00167747"/>
    <w:rsid w:val="00175607"/>
    <w:rsid w:val="00180253"/>
    <w:rsid w:val="00180ABE"/>
    <w:rsid w:val="00190ED3"/>
    <w:rsid w:val="00192E67"/>
    <w:rsid w:val="00193C34"/>
    <w:rsid w:val="00195AB2"/>
    <w:rsid w:val="001A2FB9"/>
    <w:rsid w:val="001A518E"/>
    <w:rsid w:val="001A65CA"/>
    <w:rsid w:val="001B3E5E"/>
    <w:rsid w:val="001C4426"/>
    <w:rsid w:val="001C4EB9"/>
    <w:rsid w:val="001C5CF1"/>
    <w:rsid w:val="001C6BA6"/>
    <w:rsid w:val="001D0D15"/>
    <w:rsid w:val="001D103B"/>
    <w:rsid w:val="001D3825"/>
    <w:rsid w:val="001D3D94"/>
    <w:rsid w:val="001D5382"/>
    <w:rsid w:val="001D6DD9"/>
    <w:rsid w:val="001E05A1"/>
    <w:rsid w:val="001E2280"/>
    <w:rsid w:val="001E2328"/>
    <w:rsid w:val="001E4039"/>
    <w:rsid w:val="001E5D46"/>
    <w:rsid w:val="001F4568"/>
    <w:rsid w:val="00201783"/>
    <w:rsid w:val="00203531"/>
    <w:rsid w:val="00204F6D"/>
    <w:rsid w:val="00210383"/>
    <w:rsid w:val="00210663"/>
    <w:rsid w:val="0021507D"/>
    <w:rsid w:val="002168CB"/>
    <w:rsid w:val="002206FC"/>
    <w:rsid w:val="00231C53"/>
    <w:rsid w:val="00232E83"/>
    <w:rsid w:val="00241DE9"/>
    <w:rsid w:val="00244D81"/>
    <w:rsid w:val="00246509"/>
    <w:rsid w:val="002510CC"/>
    <w:rsid w:val="00251329"/>
    <w:rsid w:val="002520C1"/>
    <w:rsid w:val="002543F5"/>
    <w:rsid w:val="00255520"/>
    <w:rsid w:val="00262B5E"/>
    <w:rsid w:val="00265D3D"/>
    <w:rsid w:val="00272156"/>
    <w:rsid w:val="002767FD"/>
    <w:rsid w:val="00277451"/>
    <w:rsid w:val="00280FF2"/>
    <w:rsid w:val="0028121D"/>
    <w:rsid w:val="00283849"/>
    <w:rsid w:val="00283F29"/>
    <w:rsid w:val="002851E8"/>
    <w:rsid w:val="00286C5C"/>
    <w:rsid w:val="0029064B"/>
    <w:rsid w:val="002945E5"/>
    <w:rsid w:val="002947EF"/>
    <w:rsid w:val="002A0ED9"/>
    <w:rsid w:val="002A2C54"/>
    <w:rsid w:val="002A2C87"/>
    <w:rsid w:val="002A384B"/>
    <w:rsid w:val="002A476E"/>
    <w:rsid w:val="002A7502"/>
    <w:rsid w:val="002B6976"/>
    <w:rsid w:val="002C15AF"/>
    <w:rsid w:val="002C23E8"/>
    <w:rsid w:val="002C3753"/>
    <w:rsid w:val="002C7E3C"/>
    <w:rsid w:val="002D018A"/>
    <w:rsid w:val="002D1545"/>
    <w:rsid w:val="002D2430"/>
    <w:rsid w:val="002D516D"/>
    <w:rsid w:val="002D75F5"/>
    <w:rsid w:val="002E5957"/>
    <w:rsid w:val="002E61FA"/>
    <w:rsid w:val="002E6481"/>
    <w:rsid w:val="002E7537"/>
    <w:rsid w:val="002F042F"/>
    <w:rsid w:val="002F15DC"/>
    <w:rsid w:val="002F290C"/>
    <w:rsid w:val="002F32F3"/>
    <w:rsid w:val="002F4B86"/>
    <w:rsid w:val="00302EC3"/>
    <w:rsid w:val="003043A0"/>
    <w:rsid w:val="00306A35"/>
    <w:rsid w:val="00306DEF"/>
    <w:rsid w:val="00316C6F"/>
    <w:rsid w:val="00317DA6"/>
    <w:rsid w:val="00320563"/>
    <w:rsid w:val="00322309"/>
    <w:rsid w:val="003239B2"/>
    <w:rsid w:val="00325351"/>
    <w:rsid w:val="00325F16"/>
    <w:rsid w:val="00327DC4"/>
    <w:rsid w:val="003301D5"/>
    <w:rsid w:val="0033150F"/>
    <w:rsid w:val="00332190"/>
    <w:rsid w:val="0033476A"/>
    <w:rsid w:val="00336539"/>
    <w:rsid w:val="00340F88"/>
    <w:rsid w:val="003414F7"/>
    <w:rsid w:val="00343A19"/>
    <w:rsid w:val="00347272"/>
    <w:rsid w:val="003515DD"/>
    <w:rsid w:val="00352DD7"/>
    <w:rsid w:val="00353724"/>
    <w:rsid w:val="00356569"/>
    <w:rsid w:val="00356B2E"/>
    <w:rsid w:val="003661EB"/>
    <w:rsid w:val="00366236"/>
    <w:rsid w:val="00366913"/>
    <w:rsid w:val="003749AF"/>
    <w:rsid w:val="00374D4E"/>
    <w:rsid w:val="00380645"/>
    <w:rsid w:val="00382BAF"/>
    <w:rsid w:val="00383141"/>
    <w:rsid w:val="00383882"/>
    <w:rsid w:val="003839F2"/>
    <w:rsid w:val="00383F8D"/>
    <w:rsid w:val="00391B2F"/>
    <w:rsid w:val="003951DF"/>
    <w:rsid w:val="003964BA"/>
    <w:rsid w:val="003971B9"/>
    <w:rsid w:val="003A276C"/>
    <w:rsid w:val="003A2BDB"/>
    <w:rsid w:val="003A3401"/>
    <w:rsid w:val="003A4F9E"/>
    <w:rsid w:val="003A5D92"/>
    <w:rsid w:val="003A66B3"/>
    <w:rsid w:val="003B3458"/>
    <w:rsid w:val="003B397F"/>
    <w:rsid w:val="003B3F71"/>
    <w:rsid w:val="003B488C"/>
    <w:rsid w:val="003C1FCF"/>
    <w:rsid w:val="003C636F"/>
    <w:rsid w:val="003C641F"/>
    <w:rsid w:val="003C7AE4"/>
    <w:rsid w:val="003D06D6"/>
    <w:rsid w:val="003E5304"/>
    <w:rsid w:val="003E5CCD"/>
    <w:rsid w:val="003E7EE2"/>
    <w:rsid w:val="003F129C"/>
    <w:rsid w:val="003F3609"/>
    <w:rsid w:val="003F4584"/>
    <w:rsid w:val="003F6726"/>
    <w:rsid w:val="00402BBC"/>
    <w:rsid w:val="00402CAD"/>
    <w:rsid w:val="00403555"/>
    <w:rsid w:val="004048F2"/>
    <w:rsid w:val="0041462D"/>
    <w:rsid w:val="004148B1"/>
    <w:rsid w:val="00414F24"/>
    <w:rsid w:val="004152F5"/>
    <w:rsid w:val="00415820"/>
    <w:rsid w:val="00417012"/>
    <w:rsid w:val="004178DE"/>
    <w:rsid w:val="00417DB8"/>
    <w:rsid w:val="00423093"/>
    <w:rsid w:val="00424ADB"/>
    <w:rsid w:val="004317EB"/>
    <w:rsid w:val="0043335E"/>
    <w:rsid w:val="0043485B"/>
    <w:rsid w:val="00440A70"/>
    <w:rsid w:val="00443BCA"/>
    <w:rsid w:val="00445A19"/>
    <w:rsid w:val="0044662A"/>
    <w:rsid w:val="00447216"/>
    <w:rsid w:val="004473E1"/>
    <w:rsid w:val="00450E24"/>
    <w:rsid w:val="00451F34"/>
    <w:rsid w:val="004521D0"/>
    <w:rsid w:val="004562DB"/>
    <w:rsid w:val="0045690B"/>
    <w:rsid w:val="004635BF"/>
    <w:rsid w:val="00464796"/>
    <w:rsid w:val="00465253"/>
    <w:rsid w:val="00465A8F"/>
    <w:rsid w:val="00466C57"/>
    <w:rsid w:val="00472992"/>
    <w:rsid w:val="00473AE1"/>
    <w:rsid w:val="00477F6F"/>
    <w:rsid w:val="00480023"/>
    <w:rsid w:val="004911FF"/>
    <w:rsid w:val="00491FD6"/>
    <w:rsid w:val="0049290A"/>
    <w:rsid w:val="00494FF1"/>
    <w:rsid w:val="004A00A5"/>
    <w:rsid w:val="004A0BEB"/>
    <w:rsid w:val="004A42A2"/>
    <w:rsid w:val="004A539E"/>
    <w:rsid w:val="004A6485"/>
    <w:rsid w:val="004B1494"/>
    <w:rsid w:val="004B4F51"/>
    <w:rsid w:val="004B5451"/>
    <w:rsid w:val="004B6162"/>
    <w:rsid w:val="004B71B3"/>
    <w:rsid w:val="004B7BBA"/>
    <w:rsid w:val="004B7D54"/>
    <w:rsid w:val="004C1283"/>
    <w:rsid w:val="004C2527"/>
    <w:rsid w:val="004C2AF7"/>
    <w:rsid w:val="004C2B4E"/>
    <w:rsid w:val="004C42B2"/>
    <w:rsid w:val="004C5D61"/>
    <w:rsid w:val="004D229B"/>
    <w:rsid w:val="004D4128"/>
    <w:rsid w:val="004D4755"/>
    <w:rsid w:val="004E4D67"/>
    <w:rsid w:val="004F091E"/>
    <w:rsid w:val="004F500C"/>
    <w:rsid w:val="004F7E05"/>
    <w:rsid w:val="00500111"/>
    <w:rsid w:val="005001DD"/>
    <w:rsid w:val="0050165D"/>
    <w:rsid w:val="005076B1"/>
    <w:rsid w:val="00513DA7"/>
    <w:rsid w:val="00514231"/>
    <w:rsid w:val="00515116"/>
    <w:rsid w:val="0051694D"/>
    <w:rsid w:val="00517453"/>
    <w:rsid w:val="00521664"/>
    <w:rsid w:val="00523AC8"/>
    <w:rsid w:val="00524AF0"/>
    <w:rsid w:val="00524B0A"/>
    <w:rsid w:val="0052501C"/>
    <w:rsid w:val="005252F2"/>
    <w:rsid w:val="00525EBA"/>
    <w:rsid w:val="00526D85"/>
    <w:rsid w:val="00531EAE"/>
    <w:rsid w:val="00532600"/>
    <w:rsid w:val="00540C9B"/>
    <w:rsid w:val="00541AFB"/>
    <w:rsid w:val="005426C7"/>
    <w:rsid w:val="005445D7"/>
    <w:rsid w:val="00544C9F"/>
    <w:rsid w:val="00545142"/>
    <w:rsid w:val="00550E97"/>
    <w:rsid w:val="00551E6F"/>
    <w:rsid w:val="00561281"/>
    <w:rsid w:val="00564060"/>
    <w:rsid w:val="00565751"/>
    <w:rsid w:val="00565AEC"/>
    <w:rsid w:val="00565FB9"/>
    <w:rsid w:val="00566955"/>
    <w:rsid w:val="00566AAE"/>
    <w:rsid w:val="00570A53"/>
    <w:rsid w:val="00570C3A"/>
    <w:rsid w:val="00571C2B"/>
    <w:rsid w:val="00572606"/>
    <w:rsid w:val="00573D81"/>
    <w:rsid w:val="00575802"/>
    <w:rsid w:val="005766B4"/>
    <w:rsid w:val="005816FF"/>
    <w:rsid w:val="005818BA"/>
    <w:rsid w:val="00582128"/>
    <w:rsid w:val="005842A4"/>
    <w:rsid w:val="00590979"/>
    <w:rsid w:val="00592534"/>
    <w:rsid w:val="00592C0C"/>
    <w:rsid w:val="00594A7C"/>
    <w:rsid w:val="0059537D"/>
    <w:rsid w:val="005A4644"/>
    <w:rsid w:val="005A5F35"/>
    <w:rsid w:val="005B0527"/>
    <w:rsid w:val="005B1258"/>
    <w:rsid w:val="005B2E47"/>
    <w:rsid w:val="005B3F05"/>
    <w:rsid w:val="005B5254"/>
    <w:rsid w:val="005C1D36"/>
    <w:rsid w:val="005C3E7D"/>
    <w:rsid w:val="005C5361"/>
    <w:rsid w:val="005D1315"/>
    <w:rsid w:val="005D2703"/>
    <w:rsid w:val="005D3627"/>
    <w:rsid w:val="005D776F"/>
    <w:rsid w:val="005E1219"/>
    <w:rsid w:val="005E1CA7"/>
    <w:rsid w:val="005E2B6B"/>
    <w:rsid w:val="005E4237"/>
    <w:rsid w:val="005E47F4"/>
    <w:rsid w:val="005E4F74"/>
    <w:rsid w:val="005E5CB8"/>
    <w:rsid w:val="005F0C9F"/>
    <w:rsid w:val="005F202F"/>
    <w:rsid w:val="005F3D94"/>
    <w:rsid w:val="005F5860"/>
    <w:rsid w:val="00603FE6"/>
    <w:rsid w:val="0061080D"/>
    <w:rsid w:val="0061117A"/>
    <w:rsid w:val="00612172"/>
    <w:rsid w:val="00612270"/>
    <w:rsid w:val="006219E0"/>
    <w:rsid w:val="006251F3"/>
    <w:rsid w:val="00627776"/>
    <w:rsid w:val="00631F8A"/>
    <w:rsid w:val="00634865"/>
    <w:rsid w:val="0063709F"/>
    <w:rsid w:val="00640342"/>
    <w:rsid w:val="00644CBA"/>
    <w:rsid w:val="0065511E"/>
    <w:rsid w:val="00655557"/>
    <w:rsid w:val="00656F8E"/>
    <w:rsid w:val="006577DE"/>
    <w:rsid w:val="00657910"/>
    <w:rsid w:val="00660DD9"/>
    <w:rsid w:val="00661678"/>
    <w:rsid w:val="00664BCD"/>
    <w:rsid w:val="00666F1C"/>
    <w:rsid w:val="00673E3D"/>
    <w:rsid w:val="00674375"/>
    <w:rsid w:val="00674FCF"/>
    <w:rsid w:val="00680E0F"/>
    <w:rsid w:val="00681F99"/>
    <w:rsid w:val="006856B1"/>
    <w:rsid w:val="00690639"/>
    <w:rsid w:val="00696848"/>
    <w:rsid w:val="006975FD"/>
    <w:rsid w:val="006A0288"/>
    <w:rsid w:val="006A2E67"/>
    <w:rsid w:val="006A32CD"/>
    <w:rsid w:val="006A5325"/>
    <w:rsid w:val="006A5640"/>
    <w:rsid w:val="006B03AB"/>
    <w:rsid w:val="006B1ED0"/>
    <w:rsid w:val="006B5686"/>
    <w:rsid w:val="006B64F9"/>
    <w:rsid w:val="006B71BB"/>
    <w:rsid w:val="006C1150"/>
    <w:rsid w:val="006C3C70"/>
    <w:rsid w:val="006C44D4"/>
    <w:rsid w:val="006C6DD4"/>
    <w:rsid w:val="006D0AAA"/>
    <w:rsid w:val="006D63E6"/>
    <w:rsid w:val="006E1B6E"/>
    <w:rsid w:val="006E2F1B"/>
    <w:rsid w:val="006E4A66"/>
    <w:rsid w:val="006F304C"/>
    <w:rsid w:val="006F3AC9"/>
    <w:rsid w:val="006F77CF"/>
    <w:rsid w:val="00700D3B"/>
    <w:rsid w:val="00707FD1"/>
    <w:rsid w:val="00710106"/>
    <w:rsid w:val="00712738"/>
    <w:rsid w:val="007221D4"/>
    <w:rsid w:val="007223C1"/>
    <w:rsid w:val="00722715"/>
    <w:rsid w:val="0072568A"/>
    <w:rsid w:val="007306E1"/>
    <w:rsid w:val="00730C7E"/>
    <w:rsid w:val="00732ED4"/>
    <w:rsid w:val="0073350B"/>
    <w:rsid w:val="00734F3E"/>
    <w:rsid w:val="00737876"/>
    <w:rsid w:val="00741906"/>
    <w:rsid w:val="007430A1"/>
    <w:rsid w:val="007442B7"/>
    <w:rsid w:val="00745CA3"/>
    <w:rsid w:val="007502D3"/>
    <w:rsid w:val="007505B5"/>
    <w:rsid w:val="00754B2F"/>
    <w:rsid w:val="007607C2"/>
    <w:rsid w:val="00762106"/>
    <w:rsid w:val="007632BF"/>
    <w:rsid w:val="00763AD0"/>
    <w:rsid w:val="00766B55"/>
    <w:rsid w:val="00773081"/>
    <w:rsid w:val="00773354"/>
    <w:rsid w:val="00773616"/>
    <w:rsid w:val="00774C16"/>
    <w:rsid w:val="00777546"/>
    <w:rsid w:val="00780100"/>
    <w:rsid w:val="007814C2"/>
    <w:rsid w:val="00783771"/>
    <w:rsid w:val="00785398"/>
    <w:rsid w:val="0078552D"/>
    <w:rsid w:val="007865C3"/>
    <w:rsid w:val="00786C6B"/>
    <w:rsid w:val="00795D39"/>
    <w:rsid w:val="007969EA"/>
    <w:rsid w:val="00796A36"/>
    <w:rsid w:val="0079733D"/>
    <w:rsid w:val="007A2ABD"/>
    <w:rsid w:val="007A315A"/>
    <w:rsid w:val="007A4585"/>
    <w:rsid w:val="007A46BB"/>
    <w:rsid w:val="007A53B7"/>
    <w:rsid w:val="007A7B4C"/>
    <w:rsid w:val="007B1178"/>
    <w:rsid w:val="007B1620"/>
    <w:rsid w:val="007B2938"/>
    <w:rsid w:val="007B3482"/>
    <w:rsid w:val="007B4941"/>
    <w:rsid w:val="007C0B3E"/>
    <w:rsid w:val="007C349E"/>
    <w:rsid w:val="007C38E2"/>
    <w:rsid w:val="007C46F8"/>
    <w:rsid w:val="007C747D"/>
    <w:rsid w:val="007D1D5F"/>
    <w:rsid w:val="007D22AE"/>
    <w:rsid w:val="007D3A56"/>
    <w:rsid w:val="007D5D90"/>
    <w:rsid w:val="007E35E8"/>
    <w:rsid w:val="007E73CF"/>
    <w:rsid w:val="007F4F59"/>
    <w:rsid w:val="00801637"/>
    <w:rsid w:val="0080290E"/>
    <w:rsid w:val="00804954"/>
    <w:rsid w:val="00804EBE"/>
    <w:rsid w:val="00806484"/>
    <w:rsid w:val="00807BED"/>
    <w:rsid w:val="00810B6E"/>
    <w:rsid w:val="00812189"/>
    <w:rsid w:val="00813774"/>
    <w:rsid w:val="00817441"/>
    <w:rsid w:val="00823220"/>
    <w:rsid w:val="00825654"/>
    <w:rsid w:val="0082592A"/>
    <w:rsid w:val="00827063"/>
    <w:rsid w:val="0083127F"/>
    <w:rsid w:val="00832C78"/>
    <w:rsid w:val="00840C75"/>
    <w:rsid w:val="00842B88"/>
    <w:rsid w:val="008431B4"/>
    <w:rsid w:val="00843447"/>
    <w:rsid w:val="008445B5"/>
    <w:rsid w:val="00850469"/>
    <w:rsid w:val="0085607F"/>
    <w:rsid w:val="00857E1B"/>
    <w:rsid w:val="00862AD3"/>
    <w:rsid w:val="00863388"/>
    <w:rsid w:val="008763E3"/>
    <w:rsid w:val="00876E5E"/>
    <w:rsid w:val="00877C03"/>
    <w:rsid w:val="00877E57"/>
    <w:rsid w:val="00880CCB"/>
    <w:rsid w:val="0088506F"/>
    <w:rsid w:val="0088529D"/>
    <w:rsid w:val="0088706F"/>
    <w:rsid w:val="008924D1"/>
    <w:rsid w:val="008B1152"/>
    <w:rsid w:val="008B7B45"/>
    <w:rsid w:val="008C3E9F"/>
    <w:rsid w:val="008C5073"/>
    <w:rsid w:val="008D4684"/>
    <w:rsid w:val="008D497B"/>
    <w:rsid w:val="008D71BA"/>
    <w:rsid w:val="008D73A6"/>
    <w:rsid w:val="008D7682"/>
    <w:rsid w:val="008E2BDD"/>
    <w:rsid w:val="008E45F3"/>
    <w:rsid w:val="008E463E"/>
    <w:rsid w:val="008E5E02"/>
    <w:rsid w:val="008F053D"/>
    <w:rsid w:val="008F4973"/>
    <w:rsid w:val="008F799C"/>
    <w:rsid w:val="009012ED"/>
    <w:rsid w:val="0090370C"/>
    <w:rsid w:val="009121C9"/>
    <w:rsid w:val="00914705"/>
    <w:rsid w:val="00920336"/>
    <w:rsid w:val="0092171D"/>
    <w:rsid w:val="00921FBE"/>
    <w:rsid w:val="00924B15"/>
    <w:rsid w:val="009324E2"/>
    <w:rsid w:val="00934B8D"/>
    <w:rsid w:val="00935013"/>
    <w:rsid w:val="00936280"/>
    <w:rsid w:val="00937330"/>
    <w:rsid w:val="00942288"/>
    <w:rsid w:val="009454B9"/>
    <w:rsid w:val="009474E9"/>
    <w:rsid w:val="00953634"/>
    <w:rsid w:val="00954F49"/>
    <w:rsid w:val="009564AE"/>
    <w:rsid w:val="00960B1F"/>
    <w:rsid w:val="00962EDC"/>
    <w:rsid w:val="00965D81"/>
    <w:rsid w:val="00966616"/>
    <w:rsid w:val="009728CE"/>
    <w:rsid w:val="00977BDA"/>
    <w:rsid w:val="009819BE"/>
    <w:rsid w:val="00981F09"/>
    <w:rsid w:val="009906E0"/>
    <w:rsid w:val="009918C1"/>
    <w:rsid w:val="009A00B3"/>
    <w:rsid w:val="009A1DF1"/>
    <w:rsid w:val="009A22E0"/>
    <w:rsid w:val="009A5BB4"/>
    <w:rsid w:val="009B0705"/>
    <w:rsid w:val="009B1CA0"/>
    <w:rsid w:val="009B2973"/>
    <w:rsid w:val="009B4CCC"/>
    <w:rsid w:val="009C72C5"/>
    <w:rsid w:val="009D120F"/>
    <w:rsid w:val="009D16DC"/>
    <w:rsid w:val="009D2278"/>
    <w:rsid w:val="009D3112"/>
    <w:rsid w:val="009D5EC8"/>
    <w:rsid w:val="009E2121"/>
    <w:rsid w:val="009E374F"/>
    <w:rsid w:val="009E3ABF"/>
    <w:rsid w:val="009E538A"/>
    <w:rsid w:val="009E5EC4"/>
    <w:rsid w:val="009E7E26"/>
    <w:rsid w:val="009F5822"/>
    <w:rsid w:val="00A00A20"/>
    <w:rsid w:val="00A00FAB"/>
    <w:rsid w:val="00A0135E"/>
    <w:rsid w:val="00A049DA"/>
    <w:rsid w:val="00A07BCE"/>
    <w:rsid w:val="00A11DE7"/>
    <w:rsid w:val="00A202D3"/>
    <w:rsid w:val="00A206B7"/>
    <w:rsid w:val="00A20BB5"/>
    <w:rsid w:val="00A22C71"/>
    <w:rsid w:val="00A2362F"/>
    <w:rsid w:val="00A25589"/>
    <w:rsid w:val="00A26EFC"/>
    <w:rsid w:val="00A27922"/>
    <w:rsid w:val="00A34A3E"/>
    <w:rsid w:val="00A356E0"/>
    <w:rsid w:val="00A410B0"/>
    <w:rsid w:val="00A43019"/>
    <w:rsid w:val="00A43B94"/>
    <w:rsid w:val="00A43BC5"/>
    <w:rsid w:val="00A44A8F"/>
    <w:rsid w:val="00A45989"/>
    <w:rsid w:val="00A5058B"/>
    <w:rsid w:val="00A513EF"/>
    <w:rsid w:val="00A5183C"/>
    <w:rsid w:val="00A54352"/>
    <w:rsid w:val="00A56190"/>
    <w:rsid w:val="00A64530"/>
    <w:rsid w:val="00A71530"/>
    <w:rsid w:val="00A7557A"/>
    <w:rsid w:val="00A7692A"/>
    <w:rsid w:val="00A76C0A"/>
    <w:rsid w:val="00A82A8D"/>
    <w:rsid w:val="00A83147"/>
    <w:rsid w:val="00A86AAC"/>
    <w:rsid w:val="00A90409"/>
    <w:rsid w:val="00A931B5"/>
    <w:rsid w:val="00A94E51"/>
    <w:rsid w:val="00A97BEB"/>
    <w:rsid w:val="00AA13CD"/>
    <w:rsid w:val="00AA15F8"/>
    <w:rsid w:val="00AA24C4"/>
    <w:rsid w:val="00AA4068"/>
    <w:rsid w:val="00AA514E"/>
    <w:rsid w:val="00AA752B"/>
    <w:rsid w:val="00AB237C"/>
    <w:rsid w:val="00AB3BAE"/>
    <w:rsid w:val="00AB45C2"/>
    <w:rsid w:val="00AB7874"/>
    <w:rsid w:val="00AB7E66"/>
    <w:rsid w:val="00AC57AB"/>
    <w:rsid w:val="00AC57B7"/>
    <w:rsid w:val="00AC6A74"/>
    <w:rsid w:val="00AC7942"/>
    <w:rsid w:val="00AC7A0B"/>
    <w:rsid w:val="00AD6289"/>
    <w:rsid w:val="00AD7F73"/>
    <w:rsid w:val="00AE0F44"/>
    <w:rsid w:val="00AE3C97"/>
    <w:rsid w:val="00AE40F7"/>
    <w:rsid w:val="00AE5642"/>
    <w:rsid w:val="00AE63A8"/>
    <w:rsid w:val="00AF34B1"/>
    <w:rsid w:val="00AF52DF"/>
    <w:rsid w:val="00AF5537"/>
    <w:rsid w:val="00AF5564"/>
    <w:rsid w:val="00AF6124"/>
    <w:rsid w:val="00AF671E"/>
    <w:rsid w:val="00B0301F"/>
    <w:rsid w:val="00B05918"/>
    <w:rsid w:val="00B059E6"/>
    <w:rsid w:val="00B064FC"/>
    <w:rsid w:val="00B0782C"/>
    <w:rsid w:val="00B1028C"/>
    <w:rsid w:val="00B15869"/>
    <w:rsid w:val="00B21E12"/>
    <w:rsid w:val="00B24917"/>
    <w:rsid w:val="00B2584C"/>
    <w:rsid w:val="00B269FF"/>
    <w:rsid w:val="00B26AD0"/>
    <w:rsid w:val="00B27128"/>
    <w:rsid w:val="00B27950"/>
    <w:rsid w:val="00B30DE2"/>
    <w:rsid w:val="00B33139"/>
    <w:rsid w:val="00B35703"/>
    <w:rsid w:val="00B35BDC"/>
    <w:rsid w:val="00B3748B"/>
    <w:rsid w:val="00B37F2E"/>
    <w:rsid w:val="00B41E21"/>
    <w:rsid w:val="00B41EEA"/>
    <w:rsid w:val="00B45A6F"/>
    <w:rsid w:val="00B46F3E"/>
    <w:rsid w:val="00B500A1"/>
    <w:rsid w:val="00B50E2C"/>
    <w:rsid w:val="00B545D3"/>
    <w:rsid w:val="00B56AC8"/>
    <w:rsid w:val="00B63B15"/>
    <w:rsid w:val="00B6442F"/>
    <w:rsid w:val="00B706B1"/>
    <w:rsid w:val="00B719A5"/>
    <w:rsid w:val="00B72800"/>
    <w:rsid w:val="00B7416E"/>
    <w:rsid w:val="00B81862"/>
    <w:rsid w:val="00B82B36"/>
    <w:rsid w:val="00B84C10"/>
    <w:rsid w:val="00B85F6F"/>
    <w:rsid w:val="00B860B3"/>
    <w:rsid w:val="00B8709F"/>
    <w:rsid w:val="00B87729"/>
    <w:rsid w:val="00B93454"/>
    <w:rsid w:val="00BA2E22"/>
    <w:rsid w:val="00BB05D6"/>
    <w:rsid w:val="00BB0F4C"/>
    <w:rsid w:val="00BB18ED"/>
    <w:rsid w:val="00BB3070"/>
    <w:rsid w:val="00BB4B91"/>
    <w:rsid w:val="00BC15AD"/>
    <w:rsid w:val="00BC42A3"/>
    <w:rsid w:val="00BC7776"/>
    <w:rsid w:val="00BD1DFE"/>
    <w:rsid w:val="00BD225E"/>
    <w:rsid w:val="00BD281F"/>
    <w:rsid w:val="00BD301D"/>
    <w:rsid w:val="00BD5B41"/>
    <w:rsid w:val="00BD64E5"/>
    <w:rsid w:val="00BE088E"/>
    <w:rsid w:val="00BE2F25"/>
    <w:rsid w:val="00C05C05"/>
    <w:rsid w:val="00C071A5"/>
    <w:rsid w:val="00C1208F"/>
    <w:rsid w:val="00C12900"/>
    <w:rsid w:val="00C15A9B"/>
    <w:rsid w:val="00C21A16"/>
    <w:rsid w:val="00C232C5"/>
    <w:rsid w:val="00C23CA7"/>
    <w:rsid w:val="00C25CAB"/>
    <w:rsid w:val="00C304F8"/>
    <w:rsid w:val="00C33300"/>
    <w:rsid w:val="00C34286"/>
    <w:rsid w:val="00C3520D"/>
    <w:rsid w:val="00C368FC"/>
    <w:rsid w:val="00C3761B"/>
    <w:rsid w:val="00C4017C"/>
    <w:rsid w:val="00C40522"/>
    <w:rsid w:val="00C4223D"/>
    <w:rsid w:val="00C42654"/>
    <w:rsid w:val="00C44A28"/>
    <w:rsid w:val="00C45BD5"/>
    <w:rsid w:val="00C46145"/>
    <w:rsid w:val="00C47D5C"/>
    <w:rsid w:val="00C52363"/>
    <w:rsid w:val="00C5312D"/>
    <w:rsid w:val="00C547DF"/>
    <w:rsid w:val="00C54F2E"/>
    <w:rsid w:val="00C54F64"/>
    <w:rsid w:val="00C563E0"/>
    <w:rsid w:val="00C60D34"/>
    <w:rsid w:val="00C636DD"/>
    <w:rsid w:val="00C659BB"/>
    <w:rsid w:val="00C66B6B"/>
    <w:rsid w:val="00C6733C"/>
    <w:rsid w:val="00C718BE"/>
    <w:rsid w:val="00C72879"/>
    <w:rsid w:val="00C75DD6"/>
    <w:rsid w:val="00C75FEF"/>
    <w:rsid w:val="00C76745"/>
    <w:rsid w:val="00C80FAA"/>
    <w:rsid w:val="00C81612"/>
    <w:rsid w:val="00C840A6"/>
    <w:rsid w:val="00C846E5"/>
    <w:rsid w:val="00C87A46"/>
    <w:rsid w:val="00C911D0"/>
    <w:rsid w:val="00C91DE7"/>
    <w:rsid w:val="00C97D64"/>
    <w:rsid w:val="00CA6B44"/>
    <w:rsid w:val="00CB34D7"/>
    <w:rsid w:val="00CB5598"/>
    <w:rsid w:val="00CB588D"/>
    <w:rsid w:val="00CB5FB1"/>
    <w:rsid w:val="00CB7810"/>
    <w:rsid w:val="00CC2F89"/>
    <w:rsid w:val="00CC3727"/>
    <w:rsid w:val="00CC41A6"/>
    <w:rsid w:val="00CC5BFD"/>
    <w:rsid w:val="00CD0A9D"/>
    <w:rsid w:val="00CD3519"/>
    <w:rsid w:val="00CD35F9"/>
    <w:rsid w:val="00CD3993"/>
    <w:rsid w:val="00CE2146"/>
    <w:rsid w:val="00CE33C9"/>
    <w:rsid w:val="00CE796D"/>
    <w:rsid w:val="00CF622D"/>
    <w:rsid w:val="00D01334"/>
    <w:rsid w:val="00D02D62"/>
    <w:rsid w:val="00D056B8"/>
    <w:rsid w:val="00D05C00"/>
    <w:rsid w:val="00D06108"/>
    <w:rsid w:val="00D06F86"/>
    <w:rsid w:val="00D1099C"/>
    <w:rsid w:val="00D11F05"/>
    <w:rsid w:val="00D13478"/>
    <w:rsid w:val="00D14C00"/>
    <w:rsid w:val="00D15A4D"/>
    <w:rsid w:val="00D1605A"/>
    <w:rsid w:val="00D16C4C"/>
    <w:rsid w:val="00D30126"/>
    <w:rsid w:val="00D32F8B"/>
    <w:rsid w:val="00D350DC"/>
    <w:rsid w:val="00D356B3"/>
    <w:rsid w:val="00D365A2"/>
    <w:rsid w:val="00D40109"/>
    <w:rsid w:val="00D409A8"/>
    <w:rsid w:val="00D41B9A"/>
    <w:rsid w:val="00D42B06"/>
    <w:rsid w:val="00D447F0"/>
    <w:rsid w:val="00D44EE8"/>
    <w:rsid w:val="00D45AA4"/>
    <w:rsid w:val="00D47D24"/>
    <w:rsid w:val="00D51837"/>
    <w:rsid w:val="00D56B5B"/>
    <w:rsid w:val="00D5722E"/>
    <w:rsid w:val="00D577A2"/>
    <w:rsid w:val="00D71B7E"/>
    <w:rsid w:val="00D7253D"/>
    <w:rsid w:val="00D72C16"/>
    <w:rsid w:val="00D72DEC"/>
    <w:rsid w:val="00D734EC"/>
    <w:rsid w:val="00D74138"/>
    <w:rsid w:val="00D743D7"/>
    <w:rsid w:val="00D76212"/>
    <w:rsid w:val="00D77EB7"/>
    <w:rsid w:val="00D80349"/>
    <w:rsid w:val="00D86147"/>
    <w:rsid w:val="00D87301"/>
    <w:rsid w:val="00D94222"/>
    <w:rsid w:val="00D945A8"/>
    <w:rsid w:val="00DA2793"/>
    <w:rsid w:val="00DB03AB"/>
    <w:rsid w:val="00DB244A"/>
    <w:rsid w:val="00DB247E"/>
    <w:rsid w:val="00DB6804"/>
    <w:rsid w:val="00DC191E"/>
    <w:rsid w:val="00DC7DB0"/>
    <w:rsid w:val="00DD2825"/>
    <w:rsid w:val="00DD4B6D"/>
    <w:rsid w:val="00DD5B70"/>
    <w:rsid w:val="00DD7BC4"/>
    <w:rsid w:val="00DE1FDD"/>
    <w:rsid w:val="00DE2B88"/>
    <w:rsid w:val="00DE3647"/>
    <w:rsid w:val="00DE74EA"/>
    <w:rsid w:val="00DF1E6D"/>
    <w:rsid w:val="00DF290B"/>
    <w:rsid w:val="00DF3B64"/>
    <w:rsid w:val="00DF41A5"/>
    <w:rsid w:val="00DF48C7"/>
    <w:rsid w:val="00DF4AD9"/>
    <w:rsid w:val="00DF5571"/>
    <w:rsid w:val="00DF612C"/>
    <w:rsid w:val="00DF7596"/>
    <w:rsid w:val="00E03A66"/>
    <w:rsid w:val="00E10F23"/>
    <w:rsid w:val="00E13404"/>
    <w:rsid w:val="00E137F7"/>
    <w:rsid w:val="00E16B82"/>
    <w:rsid w:val="00E17D5C"/>
    <w:rsid w:val="00E20642"/>
    <w:rsid w:val="00E21AF1"/>
    <w:rsid w:val="00E2442E"/>
    <w:rsid w:val="00E31768"/>
    <w:rsid w:val="00E330D1"/>
    <w:rsid w:val="00E33D55"/>
    <w:rsid w:val="00E34711"/>
    <w:rsid w:val="00E35B3F"/>
    <w:rsid w:val="00E35E7E"/>
    <w:rsid w:val="00E374E8"/>
    <w:rsid w:val="00E43577"/>
    <w:rsid w:val="00E44D6B"/>
    <w:rsid w:val="00E53190"/>
    <w:rsid w:val="00E565C6"/>
    <w:rsid w:val="00E56B67"/>
    <w:rsid w:val="00E57E4A"/>
    <w:rsid w:val="00E61E8A"/>
    <w:rsid w:val="00E64FB3"/>
    <w:rsid w:val="00E7410B"/>
    <w:rsid w:val="00E7566B"/>
    <w:rsid w:val="00E7580D"/>
    <w:rsid w:val="00E77BBA"/>
    <w:rsid w:val="00E80FEE"/>
    <w:rsid w:val="00E869B6"/>
    <w:rsid w:val="00E90049"/>
    <w:rsid w:val="00E901F2"/>
    <w:rsid w:val="00E90F34"/>
    <w:rsid w:val="00E91F4D"/>
    <w:rsid w:val="00E946FF"/>
    <w:rsid w:val="00E94BA7"/>
    <w:rsid w:val="00E96A05"/>
    <w:rsid w:val="00EA0139"/>
    <w:rsid w:val="00EA3C90"/>
    <w:rsid w:val="00EA3DE9"/>
    <w:rsid w:val="00EA517D"/>
    <w:rsid w:val="00EB2AEB"/>
    <w:rsid w:val="00EB5071"/>
    <w:rsid w:val="00EB535B"/>
    <w:rsid w:val="00EB7166"/>
    <w:rsid w:val="00EB7E37"/>
    <w:rsid w:val="00EC0C7B"/>
    <w:rsid w:val="00EC24F1"/>
    <w:rsid w:val="00EC35E4"/>
    <w:rsid w:val="00EC3D47"/>
    <w:rsid w:val="00EC4285"/>
    <w:rsid w:val="00ED0BBD"/>
    <w:rsid w:val="00ED636B"/>
    <w:rsid w:val="00EF038E"/>
    <w:rsid w:val="00EF684F"/>
    <w:rsid w:val="00F047C7"/>
    <w:rsid w:val="00F1049E"/>
    <w:rsid w:val="00F1217A"/>
    <w:rsid w:val="00F1237B"/>
    <w:rsid w:val="00F1396F"/>
    <w:rsid w:val="00F16871"/>
    <w:rsid w:val="00F1702E"/>
    <w:rsid w:val="00F1793B"/>
    <w:rsid w:val="00F213C6"/>
    <w:rsid w:val="00F21F4F"/>
    <w:rsid w:val="00F22955"/>
    <w:rsid w:val="00F24636"/>
    <w:rsid w:val="00F25D05"/>
    <w:rsid w:val="00F27775"/>
    <w:rsid w:val="00F32482"/>
    <w:rsid w:val="00F32A0C"/>
    <w:rsid w:val="00F32BD3"/>
    <w:rsid w:val="00F3628C"/>
    <w:rsid w:val="00F4099F"/>
    <w:rsid w:val="00F410C9"/>
    <w:rsid w:val="00F4212C"/>
    <w:rsid w:val="00F44BA3"/>
    <w:rsid w:val="00F510B7"/>
    <w:rsid w:val="00F51436"/>
    <w:rsid w:val="00F514E2"/>
    <w:rsid w:val="00F55AF3"/>
    <w:rsid w:val="00F64130"/>
    <w:rsid w:val="00F64342"/>
    <w:rsid w:val="00F663CF"/>
    <w:rsid w:val="00F67557"/>
    <w:rsid w:val="00F72695"/>
    <w:rsid w:val="00F74F23"/>
    <w:rsid w:val="00F77F96"/>
    <w:rsid w:val="00F81796"/>
    <w:rsid w:val="00F81F2E"/>
    <w:rsid w:val="00F82067"/>
    <w:rsid w:val="00F831BC"/>
    <w:rsid w:val="00F84996"/>
    <w:rsid w:val="00F84B0F"/>
    <w:rsid w:val="00F90529"/>
    <w:rsid w:val="00F90EA3"/>
    <w:rsid w:val="00F90F3D"/>
    <w:rsid w:val="00F919F0"/>
    <w:rsid w:val="00F93C0C"/>
    <w:rsid w:val="00F94CD0"/>
    <w:rsid w:val="00F95576"/>
    <w:rsid w:val="00F96C57"/>
    <w:rsid w:val="00FA0147"/>
    <w:rsid w:val="00FA1470"/>
    <w:rsid w:val="00FA153F"/>
    <w:rsid w:val="00FA192F"/>
    <w:rsid w:val="00FA1D53"/>
    <w:rsid w:val="00FA53B2"/>
    <w:rsid w:val="00FA624F"/>
    <w:rsid w:val="00FA6E64"/>
    <w:rsid w:val="00FA74A0"/>
    <w:rsid w:val="00FB01FA"/>
    <w:rsid w:val="00FB0C1C"/>
    <w:rsid w:val="00FB271F"/>
    <w:rsid w:val="00FB40C4"/>
    <w:rsid w:val="00FB56E2"/>
    <w:rsid w:val="00FC215D"/>
    <w:rsid w:val="00FC2B22"/>
    <w:rsid w:val="00FC3402"/>
    <w:rsid w:val="00FC736A"/>
    <w:rsid w:val="00FD03A9"/>
    <w:rsid w:val="00FD1B32"/>
    <w:rsid w:val="00FD2612"/>
    <w:rsid w:val="00FD36F9"/>
    <w:rsid w:val="00FD516A"/>
    <w:rsid w:val="00FD750C"/>
    <w:rsid w:val="00FD7606"/>
    <w:rsid w:val="00FE0B58"/>
    <w:rsid w:val="00FE1A2E"/>
    <w:rsid w:val="00FE3BC4"/>
    <w:rsid w:val="00FE405E"/>
    <w:rsid w:val="00FE49A9"/>
    <w:rsid w:val="00FE5A21"/>
    <w:rsid w:val="00FE6BF9"/>
    <w:rsid w:val="00FF035B"/>
    <w:rsid w:val="00FF0384"/>
    <w:rsid w:val="00FF1983"/>
    <w:rsid w:val="00FF21B3"/>
    <w:rsid w:val="00FF42C6"/>
    <w:rsid w:val="00FF62AE"/>
    <w:rsid w:val="00FF64CE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B49BD9"/>
  <w15:docId w15:val="{809BA786-1728-4367-AB4A-CE08D9D0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23AC8"/>
    <w:pPr>
      <w:widowControl w:val="0"/>
      <w:wordWrap w:val="0"/>
      <w:autoSpaceDE w:val="0"/>
      <w:autoSpaceDN w:val="0"/>
      <w:jc w:val="both"/>
    </w:pPr>
    <w:rPr>
      <w:rFonts w:ascii="바탕" w:eastAsia="MS Gothic"/>
      <w:kern w:val="2"/>
      <w:szCs w:val="24"/>
    </w:rPr>
  </w:style>
  <w:style w:type="paragraph" w:styleId="1">
    <w:name w:val="heading 1"/>
    <w:basedOn w:val="a1"/>
    <w:next w:val="a1"/>
    <w:link w:val="1Char"/>
    <w:qFormat/>
    <w:rsid w:val="00F663CF"/>
    <w:pPr>
      <w:keepNext/>
      <w:spacing w:beforeLines="50" w:before="180" w:after="120" w:line="360" w:lineRule="auto"/>
      <w:outlineLvl w:val="0"/>
    </w:pPr>
    <w:rPr>
      <w:rFonts w:ascii="Arial" w:eastAsia="맑은 고딕" w:hAnsi="Arial"/>
      <w:b/>
      <w:sz w:val="32"/>
      <w:szCs w:val="28"/>
    </w:rPr>
  </w:style>
  <w:style w:type="paragraph" w:styleId="2">
    <w:name w:val="heading 2"/>
    <w:basedOn w:val="a1"/>
    <w:next w:val="a1"/>
    <w:link w:val="2Char"/>
    <w:qFormat/>
    <w:rsid w:val="00CD35F9"/>
    <w:pPr>
      <w:keepNext/>
      <w:numPr>
        <w:ilvl w:val="1"/>
        <w:numId w:val="1"/>
      </w:numPr>
      <w:spacing w:before="240" w:after="120" w:line="360" w:lineRule="auto"/>
      <w:outlineLvl w:val="1"/>
    </w:pPr>
    <w:rPr>
      <w:rFonts w:ascii="Arial" w:eastAsia="맑은 고딕" w:hAnsi="Arial"/>
      <w:b/>
      <w:sz w:val="28"/>
    </w:rPr>
  </w:style>
  <w:style w:type="paragraph" w:styleId="3">
    <w:name w:val="heading 3"/>
    <w:basedOn w:val="2"/>
    <w:next w:val="a1"/>
    <w:link w:val="3Char"/>
    <w:qFormat/>
    <w:rsid w:val="00773081"/>
    <w:pPr>
      <w:numPr>
        <w:ilvl w:val="2"/>
      </w:numPr>
      <w:outlineLvl w:val="2"/>
    </w:pPr>
    <w:rPr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link w:val="Char"/>
    <w:uiPriority w:val="35"/>
    <w:qFormat/>
    <w:rsid w:val="000121B7"/>
    <w:pPr>
      <w:spacing w:before="120" w:after="240"/>
    </w:pPr>
    <w:rPr>
      <w:bCs/>
      <w:szCs w:val="20"/>
    </w:rPr>
  </w:style>
  <w:style w:type="table" w:styleId="a6">
    <w:name w:val="Table Grid"/>
    <w:basedOn w:val="a3"/>
    <w:uiPriority w:val="59"/>
    <w:rsid w:val="008F799C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캡션 Char"/>
    <w:basedOn w:val="a2"/>
    <w:link w:val="a5"/>
    <w:uiPriority w:val="35"/>
    <w:rsid w:val="000121B7"/>
    <w:rPr>
      <w:rFonts w:ascii="바탕" w:eastAsia="MS Gothic"/>
      <w:bCs/>
      <w:kern w:val="2"/>
      <w:lang w:val="en-US" w:eastAsia="ko-KR" w:bidi="ar-SA"/>
    </w:rPr>
  </w:style>
  <w:style w:type="character" w:styleId="a7">
    <w:name w:val="FollowedHyperlink"/>
    <w:basedOn w:val="a2"/>
    <w:rsid w:val="00383141"/>
    <w:rPr>
      <w:color w:val="800080"/>
      <w:u w:val="single"/>
    </w:rPr>
  </w:style>
  <w:style w:type="paragraph" w:styleId="a8">
    <w:name w:val="Document Map"/>
    <w:basedOn w:val="a1"/>
    <w:link w:val="Char0"/>
    <w:uiPriority w:val="99"/>
    <w:semiHidden/>
    <w:unhideWhenUsed/>
    <w:rsid w:val="003301D5"/>
    <w:rPr>
      <w:rFonts w:ascii="Gulim" w:eastAsia="Gulim"/>
      <w:sz w:val="16"/>
      <w:szCs w:val="16"/>
    </w:rPr>
  </w:style>
  <w:style w:type="character" w:customStyle="1" w:styleId="Char0">
    <w:name w:val="문서 구조 Char"/>
    <w:basedOn w:val="a2"/>
    <w:link w:val="a8"/>
    <w:uiPriority w:val="99"/>
    <w:semiHidden/>
    <w:rsid w:val="003301D5"/>
    <w:rPr>
      <w:rFonts w:ascii="Gulim" w:eastAsia="Gulim"/>
      <w:kern w:val="2"/>
      <w:sz w:val="16"/>
      <w:szCs w:val="16"/>
    </w:rPr>
  </w:style>
  <w:style w:type="character" w:customStyle="1" w:styleId="MTEquationSection">
    <w:name w:val="MTEquationSection"/>
    <w:basedOn w:val="a2"/>
    <w:rsid w:val="009E5EC4"/>
    <w:rPr>
      <w:vanish/>
      <w:color w:val="FF0000"/>
    </w:rPr>
  </w:style>
  <w:style w:type="paragraph" w:customStyle="1" w:styleId="MTDisplayEquation">
    <w:name w:val="MTDisplayEquation"/>
    <w:basedOn w:val="a1"/>
    <w:next w:val="a1"/>
    <w:rsid w:val="009E5EC4"/>
    <w:pPr>
      <w:tabs>
        <w:tab w:val="center" w:pos="4240"/>
        <w:tab w:val="right" w:pos="8500"/>
      </w:tabs>
    </w:pPr>
    <w:rPr>
      <w:rFonts w:eastAsia="바탕"/>
    </w:rPr>
  </w:style>
  <w:style w:type="paragraph" w:styleId="a9">
    <w:name w:val="header"/>
    <w:basedOn w:val="a1"/>
    <w:link w:val="Char1"/>
    <w:uiPriority w:val="99"/>
    <w:unhideWhenUsed/>
    <w:rsid w:val="003301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9"/>
    <w:uiPriority w:val="99"/>
    <w:rsid w:val="003301D5"/>
    <w:rPr>
      <w:rFonts w:ascii="바탕" w:eastAsia="MS Gothic"/>
      <w:kern w:val="2"/>
      <w:szCs w:val="24"/>
    </w:rPr>
  </w:style>
  <w:style w:type="paragraph" w:styleId="aa">
    <w:name w:val="footer"/>
    <w:basedOn w:val="a1"/>
    <w:link w:val="Char2"/>
    <w:uiPriority w:val="99"/>
    <w:unhideWhenUsed/>
    <w:rsid w:val="003301D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a"/>
    <w:uiPriority w:val="99"/>
    <w:rsid w:val="003301D5"/>
    <w:rPr>
      <w:rFonts w:ascii="바탕" w:eastAsia="MS Gothic"/>
      <w:kern w:val="2"/>
      <w:szCs w:val="24"/>
    </w:rPr>
  </w:style>
  <w:style w:type="character" w:customStyle="1" w:styleId="3Char">
    <w:name w:val="제목 3 Char"/>
    <w:basedOn w:val="a2"/>
    <w:link w:val="3"/>
    <w:rsid w:val="00773081"/>
    <w:rPr>
      <w:rFonts w:ascii="Arial" w:eastAsia="맑은 고딕" w:hAnsi="Arial"/>
      <w:b/>
      <w:kern w:val="2"/>
      <w:sz w:val="24"/>
      <w:szCs w:val="24"/>
    </w:rPr>
  </w:style>
  <w:style w:type="character" w:styleId="ab">
    <w:name w:val="Hyperlink"/>
    <w:basedOn w:val="a2"/>
    <w:uiPriority w:val="99"/>
    <w:unhideWhenUsed/>
    <w:rPr>
      <w:color w:val="0000FF"/>
      <w:u w:val="single"/>
    </w:rPr>
  </w:style>
  <w:style w:type="character" w:customStyle="1" w:styleId="1Char">
    <w:name w:val="제목 1 Char"/>
    <w:basedOn w:val="a2"/>
    <w:link w:val="1"/>
    <w:rsid w:val="00F663CF"/>
    <w:rPr>
      <w:rFonts w:ascii="Arial" w:eastAsia="맑은 고딕" w:hAnsi="Arial"/>
      <w:b/>
      <w:kern w:val="2"/>
      <w:sz w:val="32"/>
      <w:szCs w:val="28"/>
    </w:rPr>
  </w:style>
  <w:style w:type="character" w:customStyle="1" w:styleId="2Char">
    <w:name w:val="제목 2 Char"/>
    <w:basedOn w:val="a2"/>
    <w:link w:val="2"/>
    <w:rsid w:val="00CD35F9"/>
    <w:rPr>
      <w:rFonts w:ascii="Arial" w:eastAsia="맑은 고딕" w:hAnsi="Arial"/>
      <w:b/>
      <w:kern w:val="2"/>
      <w:sz w:val="28"/>
      <w:szCs w:val="24"/>
    </w:rPr>
  </w:style>
  <w:style w:type="paragraph" w:styleId="ac">
    <w:name w:val="Balloon Text"/>
    <w:basedOn w:val="a1"/>
    <w:link w:val="Char3"/>
    <w:uiPriority w:val="99"/>
    <w:semiHidden/>
    <w:unhideWhenUsed/>
    <w:rsid w:val="004A0B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2"/>
    <w:link w:val="ac"/>
    <w:uiPriority w:val="99"/>
    <w:semiHidden/>
    <w:rsid w:val="004A0BE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d">
    <w:name w:val="Placeholder Text"/>
    <w:basedOn w:val="a2"/>
    <w:uiPriority w:val="99"/>
    <w:semiHidden/>
    <w:rsid w:val="004A0BEB"/>
    <w:rPr>
      <w:color w:val="808080"/>
    </w:rPr>
  </w:style>
  <w:style w:type="paragraph" w:styleId="a">
    <w:name w:val="List Paragraph"/>
    <w:basedOn w:val="a1"/>
    <w:uiPriority w:val="34"/>
    <w:qFormat/>
    <w:rsid w:val="00CD35F9"/>
    <w:pPr>
      <w:numPr>
        <w:numId w:val="4"/>
      </w:numPr>
      <w:snapToGrid w:val="0"/>
      <w:ind w:left="806" w:hanging="403"/>
    </w:pPr>
    <w:rPr>
      <w:rFonts w:ascii="함초롬바탕" w:eastAsia="함초롬바탕" w:hAnsi="함초롬바탕" w:cs="함초롬바탕"/>
      <w:sz w:val="22"/>
      <w:szCs w:val="22"/>
    </w:rPr>
  </w:style>
  <w:style w:type="paragraph" w:customStyle="1" w:styleId="MTDisplayEquation2">
    <w:name w:val="MTDisplayEquation2"/>
    <w:basedOn w:val="a1"/>
    <w:next w:val="a1"/>
    <w:rsid w:val="003B488C"/>
    <w:pPr>
      <w:tabs>
        <w:tab w:val="center" w:pos="4240"/>
        <w:tab w:val="right" w:pos="8500"/>
      </w:tabs>
    </w:pPr>
    <w:rPr>
      <w:rFonts w:eastAsia="바탕"/>
    </w:rPr>
  </w:style>
  <w:style w:type="paragraph" w:styleId="10">
    <w:name w:val="toc 1"/>
    <w:basedOn w:val="a1"/>
    <w:next w:val="a1"/>
    <w:autoRedefine/>
    <w:uiPriority w:val="39"/>
    <w:unhideWhenUsed/>
    <w:rsid w:val="00526D85"/>
  </w:style>
  <w:style w:type="table" w:styleId="-1">
    <w:name w:val="Light Shading Accent 1"/>
    <w:basedOn w:val="a3"/>
    <w:uiPriority w:val="60"/>
    <w:rsid w:val="0033150F"/>
    <w:rPr>
      <w:rFonts w:eastAsia="BatangChe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20">
    <w:name w:val="toc 2"/>
    <w:basedOn w:val="a1"/>
    <w:next w:val="a1"/>
    <w:autoRedefine/>
    <w:uiPriority w:val="39"/>
    <w:unhideWhenUsed/>
    <w:rsid w:val="002A0ED9"/>
    <w:pPr>
      <w:ind w:leftChars="200" w:left="425"/>
    </w:pPr>
  </w:style>
  <w:style w:type="paragraph" w:styleId="ae">
    <w:name w:val="footnote text"/>
    <w:basedOn w:val="a1"/>
    <w:link w:val="Char4"/>
    <w:uiPriority w:val="99"/>
    <w:semiHidden/>
    <w:unhideWhenUsed/>
    <w:rsid w:val="002A0ED9"/>
    <w:pPr>
      <w:snapToGrid w:val="0"/>
      <w:jc w:val="left"/>
    </w:pPr>
  </w:style>
  <w:style w:type="character" w:customStyle="1" w:styleId="Char4">
    <w:name w:val="각주 텍스트 Char"/>
    <w:basedOn w:val="a2"/>
    <w:link w:val="ae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10">
    <w:name w:val="각주 텍스트 Char1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styleId="af">
    <w:name w:val="footnote reference"/>
    <w:basedOn w:val="a2"/>
    <w:uiPriority w:val="99"/>
    <w:semiHidden/>
    <w:unhideWhenUsed/>
    <w:rsid w:val="002A0ED9"/>
    <w:rPr>
      <w:vertAlign w:val="superscript"/>
    </w:rPr>
  </w:style>
  <w:style w:type="character" w:customStyle="1" w:styleId="Char20">
    <w:name w:val="각주 텍스트 Char2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30">
    <w:name w:val="각주 텍스트 Char3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styleId="HTML">
    <w:name w:val="HTML Typewriter"/>
    <w:basedOn w:val="a2"/>
    <w:uiPriority w:val="99"/>
    <w:semiHidden/>
    <w:unhideWhenUsed/>
    <w:rsid w:val="002A0ED9"/>
    <w:rPr>
      <w:rFonts w:ascii="굴림체" w:eastAsia="굴림체" w:hAnsi="굴림체" w:cs="굴림체"/>
      <w:sz w:val="24"/>
      <w:szCs w:val="24"/>
    </w:rPr>
  </w:style>
  <w:style w:type="character" w:styleId="af0">
    <w:name w:val="page number"/>
    <w:basedOn w:val="a2"/>
    <w:semiHidden/>
    <w:rsid w:val="002A0ED9"/>
  </w:style>
  <w:style w:type="paragraph" w:styleId="af1">
    <w:name w:val="Normal Indent"/>
    <w:basedOn w:val="a1"/>
    <w:rsid w:val="002A0ED9"/>
    <w:pPr>
      <w:autoSpaceDE/>
      <w:autoSpaceDN/>
      <w:adjustRightInd w:val="0"/>
      <w:spacing w:line="360" w:lineRule="atLeast"/>
      <w:ind w:left="851"/>
      <w:textAlignment w:val="baseline"/>
    </w:pPr>
    <w:rPr>
      <w:rFonts w:ascii="Times New Roman" w:eastAsia="BatangChe"/>
      <w:kern w:val="0"/>
      <w:szCs w:val="20"/>
    </w:rPr>
  </w:style>
  <w:style w:type="character" w:customStyle="1" w:styleId="11">
    <w:name w:val="확인되지 않은 멘션1"/>
    <w:basedOn w:val="a2"/>
    <w:uiPriority w:val="99"/>
    <w:semiHidden/>
    <w:unhideWhenUsed/>
    <w:rsid w:val="002A0ED9"/>
    <w:rPr>
      <w:color w:val="808080"/>
      <w:shd w:val="clear" w:color="auto" w:fill="E6E6E6"/>
    </w:rPr>
  </w:style>
  <w:style w:type="paragraph" w:styleId="HTML0">
    <w:name w:val="HTML Preformatted"/>
    <w:basedOn w:val="a1"/>
    <w:link w:val="HTMLChar"/>
    <w:uiPriority w:val="99"/>
    <w:unhideWhenUsed/>
    <w:rsid w:val="002A0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2"/>
    <w:link w:val="HTML0"/>
    <w:uiPriority w:val="99"/>
    <w:rsid w:val="002A0ED9"/>
    <w:rPr>
      <w:rFonts w:ascii="굴림체" w:eastAsia="굴림체" w:hAnsi="굴림체" w:cs="굴림체"/>
      <w:sz w:val="24"/>
      <w:szCs w:val="24"/>
    </w:rPr>
  </w:style>
  <w:style w:type="character" w:customStyle="1" w:styleId="HTMLChar1">
    <w:name w:val="미리 서식이 지정된 HTML Char1"/>
    <w:basedOn w:val="a2"/>
    <w:uiPriority w:val="99"/>
    <w:rsid w:val="002A0ED9"/>
    <w:rPr>
      <w:rFonts w:ascii="굴림체" w:eastAsia="굴림체" w:hAnsi="굴림체" w:cs="굴림체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2A0ED9"/>
    <w:rPr>
      <w:rFonts w:ascii="굴림체" w:eastAsia="굴림체" w:hAnsi="굴림체" w:cs="굴림체"/>
      <w:sz w:val="24"/>
      <w:szCs w:val="24"/>
    </w:rPr>
  </w:style>
  <w:style w:type="character" w:customStyle="1" w:styleId="nv">
    <w:name w:val="nv"/>
    <w:basedOn w:val="a2"/>
    <w:rsid w:val="002A0ED9"/>
  </w:style>
  <w:style w:type="character" w:customStyle="1" w:styleId="nb">
    <w:name w:val="nb"/>
    <w:basedOn w:val="a2"/>
    <w:rsid w:val="002A0ED9"/>
  </w:style>
  <w:style w:type="character" w:customStyle="1" w:styleId="o">
    <w:name w:val="o"/>
    <w:basedOn w:val="a2"/>
    <w:rsid w:val="002A0ED9"/>
  </w:style>
  <w:style w:type="paragraph" w:customStyle="1" w:styleId="line874">
    <w:name w:val="line874"/>
    <w:basedOn w:val="a1"/>
    <w:rsid w:val="002A0E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paragraph" w:styleId="af2">
    <w:name w:val="Normal (Web)"/>
    <w:basedOn w:val="a1"/>
    <w:uiPriority w:val="99"/>
    <w:semiHidden/>
    <w:unhideWhenUsed/>
    <w:rsid w:val="002A0E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">
    <w:name w:val="cs-sublime-black-markup-keyword2"/>
    <w:basedOn w:val="a2"/>
    <w:rsid w:val="002A0ED9"/>
  </w:style>
  <w:style w:type="character" w:customStyle="1" w:styleId="cs-sublime-black-markup-keyword0">
    <w:name w:val="cs-sublime-black-markup-keyword0"/>
    <w:basedOn w:val="a2"/>
    <w:rsid w:val="002A0ED9"/>
  </w:style>
  <w:style w:type="character" w:customStyle="1" w:styleId="cs-sublime-black-markup-keyword1">
    <w:name w:val="cs-sublime-black-markup-keyword1"/>
    <w:basedOn w:val="a2"/>
    <w:rsid w:val="002A0ED9"/>
  </w:style>
  <w:style w:type="character" w:customStyle="1" w:styleId="cs-sublime-black-markup-string">
    <w:name w:val="cs-sublime-black-markup-string"/>
    <w:basedOn w:val="a2"/>
    <w:rsid w:val="002A0ED9"/>
  </w:style>
  <w:style w:type="paragraph" w:styleId="af3">
    <w:name w:val="Revision"/>
    <w:hidden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s-sublime-black-common-number">
    <w:name w:val="cs-sublime-black-common-number"/>
    <w:basedOn w:val="a2"/>
    <w:rsid w:val="002A0ED9"/>
  </w:style>
  <w:style w:type="character" w:customStyle="1" w:styleId="cs-sublime-black-common-keyword1">
    <w:name w:val="cs-sublime-black-common-keyword1"/>
    <w:basedOn w:val="a2"/>
    <w:rsid w:val="002A0ED9"/>
  </w:style>
  <w:style w:type="character" w:customStyle="1" w:styleId="cs-sublime-black-common-keyword2">
    <w:name w:val="cs-sublime-black-common-keyword2"/>
    <w:basedOn w:val="a2"/>
    <w:rsid w:val="002A0ED9"/>
  </w:style>
  <w:style w:type="character" w:customStyle="1" w:styleId="cs-sublime-black-common-keyword0">
    <w:name w:val="cs-sublime-black-common-keyword0"/>
    <w:basedOn w:val="a2"/>
    <w:rsid w:val="002A0ED9"/>
  </w:style>
  <w:style w:type="character" w:customStyle="1" w:styleId="cs-sublime-black-common-comment">
    <w:name w:val="cs-sublime-black-common-comment"/>
    <w:basedOn w:val="a2"/>
    <w:rsid w:val="002A0ED9"/>
  </w:style>
  <w:style w:type="character" w:customStyle="1" w:styleId="cs-sublime-black-common-string">
    <w:name w:val="cs-sublime-black-common-string"/>
    <w:basedOn w:val="a2"/>
    <w:rsid w:val="002A0ED9"/>
  </w:style>
  <w:style w:type="paragraph" w:styleId="af4">
    <w:name w:val="Date"/>
    <w:basedOn w:val="a1"/>
    <w:next w:val="a1"/>
    <w:link w:val="Char5"/>
    <w:uiPriority w:val="99"/>
    <w:semiHidden/>
    <w:unhideWhenUsed/>
    <w:rsid w:val="002A0ED9"/>
  </w:style>
  <w:style w:type="character" w:customStyle="1" w:styleId="Char5">
    <w:name w:val="날짜 Char"/>
    <w:basedOn w:val="a2"/>
    <w:link w:val="af4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11">
    <w:name w:val="날짜 Char1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HTMLChar2">
    <w:name w:val="미리 서식이 지정된 HTML Char2"/>
    <w:basedOn w:val="a2"/>
    <w:uiPriority w:val="99"/>
    <w:rsid w:val="007D22AE"/>
    <w:rPr>
      <w:rFonts w:ascii="굴림체" w:eastAsia="굴림체" w:hAnsi="굴림체" w:cs="굴림체"/>
      <w:sz w:val="24"/>
      <w:szCs w:val="24"/>
    </w:rPr>
  </w:style>
  <w:style w:type="paragraph" w:customStyle="1" w:styleId="line8741">
    <w:name w:val="line8741"/>
    <w:basedOn w:val="a1"/>
    <w:rsid w:val="007D22AE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1">
    <w:name w:val="날짜 Char2"/>
    <w:basedOn w:val="a2"/>
    <w:uiPriority w:val="99"/>
    <w:semiHidden/>
    <w:rsid w:val="007D22AE"/>
    <w:rPr>
      <w:rFonts w:ascii="바탕" w:eastAsia="MS Gothic"/>
      <w:kern w:val="2"/>
      <w:szCs w:val="24"/>
    </w:rPr>
  </w:style>
  <w:style w:type="character" w:customStyle="1" w:styleId="Char40">
    <w:name w:val="각주 텍스트 Char4"/>
    <w:basedOn w:val="a2"/>
    <w:uiPriority w:val="99"/>
    <w:semiHidden/>
    <w:rsid w:val="007D22AE"/>
    <w:rPr>
      <w:rFonts w:ascii="바탕" w:eastAsia="MS Gothic"/>
      <w:kern w:val="2"/>
      <w:szCs w:val="24"/>
    </w:rPr>
  </w:style>
  <w:style w:type="character" w:customStyle="1" w:styleId="Char110">
    <w:name w:val="각주 텍스트 Char1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11">
    <w:name w:val="미리 서식이 지정된 HTML Char11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Char111">
    <w:name w:val="날짜 Char1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50">
    <w:name w:val="각주 텍스트 Char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6">
    <w:name w:val="각주 텍스트 Char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2">
    <w:name w:val="각주 텍스트 Char1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10">
    <w:name w:val="각주 텍스트 Char2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1">
    <w:name w:val="각주 텍스트 Char3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1">
    <w:name w:val="Unresolved Mention1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3">
    <w:name w:val="미리 서식이 지정된 HTML Char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2">
    <w:name w:val="미리 서식이 지정된 HTML Char12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1">
    <w:name w:val="nv1"/>
    <w:basedOn w:val="a2"/>
    <w:rsid w:val="00773616"/>
  </w:style>
  <w:style w:type="character" w:customStyle="1" w:styleId="nb1">
    <w:name w:val="nb1"/>
    <w:basedOn w:val="a2"/>
    <w:rsid w:val="00773616"/>
  </w:style>
  <w:style w:type="character" w:customStyle="1" w:styleId="o1">
    <w:name w:val="o1"/>
    <w:basedOn w:val="a2"/>
    <w:rsid w:val="00773616"/>
  </w:style>
  <w:style w:type="paragraph" w:customStyle="1" w:styleId="line8742">
    <w:name w:val="line8742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1">
    <w:name w:val="cs-sublime-black-markup-keyword21"/>
    <w:basedOn w:val="a2"/>
    <w:rsid w:val="00773616"/>
  </w:style>
  <w:style w:type="character" w:customStyle="1" w:styleId="cs-sublime-black-markup-keyword01">
    <w:name w:val="cs-sublime-black-markup-keyword01"/>
    <w:basedOn w:val="a2"/>
    <w:rsid w:val="00773616"/>
  </w:style>
  <w:style w:type="character" w:customStyle="1" w:styleId="cs-sublime-black-markup-keyword11">
    <w:name w:val="cs-sublime-black-markup-keyword11"/>
    <w:basedOn w:val="a2"/>
    <w:rsid w:val="00773616"/>
  </w:style>
  <w:style w:type="character" w:customStyle="1" w:styleId="cs-sublime-black-markup-string1">
    <w:name w:val="cs-sublime-black-markup-string1"/>
    <w:basedOn w:val="a2"/>
    <w:rsid w:val="00773616"/>
  </w:style>
  <w:style w:type="character" w:customStyle="1" w:styleId="cs-sublime-black-common-number1">
    <w:name w:val="cs-sublime-black-common-number1"/>
    <w:basedOn w:val="a2"/>
    <w:rsid w:val="00773616"/>
  </w:style>
  <w:style w:type="character" w:customStyle="1" w:styleId="cs-sublime-black-common-keyword11">
    <w:name w:val="cs-sublime-black-common-keyword11"/>
    <w:basedOn w:val="a2"/>
    <w:rsid w:val="00773616"/>
  </w:style>
  <w:style w:type="character" w:customStyle="1" w:styleId="cs-sublime-black-common-keyword21">
    <w:name w:val="cs-sublime-black-common-keyword21"/>
    <w:basedOn w:val="a2"/>
    <w:rsid w:val="00773616"/>
  </w:style>
  <w:style w:type="character" w:customStyle="1" w:styleId="cs-sublime-black-common-keyword01">
    <w:name w:val="cs-sublime-black-common-keyword01"/>
    <w:basedOn w:val="a2"/>
    <w:rsid w:val="00773616"/>
  </w:style>
  <w:style w:type="character" w:customStyle="1" w:styleId="cs-sublime-black-common-comment1">
    <w:name w:val="cs-sublime-black-common-comment1"/>
    <w:basedOn w:val="a2"/>
    <w:rsid w:val="00773616"/>
  </w:style>
  <w:style w:type="character" w:customStyle="1" w:styleId="cs-sublime-black-common-string1">
    <w:name w:val="cs-sublime-black-common-string1"/>
    <w:basedOn w:val="a2"/>
    <w:rsid w:val="00773616"/>
  </w:style>
  <w:style w:type="character" w:customStyle="1" w:styleId="Char32">
    <w:name w:val="날짜 Char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20">
    <w:name w:val="날짜 Char1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1">
    <w:name w:val="미리 서식이 지정된 HTML Char21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1">
    <w:name w:val="line87411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11">
    <w:name w:val="날짜 Char2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1">
    <w:name w:val="각주 텍스트 Char4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7">
    <w:name w:val="각주 텍스트 Char7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3">
    <w:name w:val="각주 텍스트 Char1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2">
    <w:name w:val="각주 텍스트 Char2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20">
    <w:name w:val="각주 텍스트 Char3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2">
    <w:name w:val="Unresolved Mention2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4">
    <w:name w:val="미리 서식이 지정된 HTML Char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3">
    <w:name w:val="미리 서식이 지정된 HTML Char1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2">
    <w:name w:val="nv2"/>
    <w:basedOn w:val="a2"/>
    <w:rsid w:val="00773616"/>
  </w:style>
  <w:style w:type="character" w:customStyle="1" w:styleId="nb2">
    <w:name w:val="nb2"/>
    <w:basedOn w:val="a2"/>
    <w:rsid w:val="00773616"/>
  </w:style>
  <w:style w:type="character" w:customStyle="1" w:styleId="o2">
    <w:name w:val="o2"/>
    <w:basedOn w:val="a2"/>
    <w:rsid w:val="00773616"/>
  </w:style>
  <w:style w:type="paragraph" w:customStyle="1" w:styleId="line8743">
    <w:name w:val="line8743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2">
    <w:name w:val="cs-sublime-black-markup-keyword22"/>
    <w:basedOn w:val="a2"/>
    <w:rsid w:val="00773616"/>
  </w:style>
  <w:style w:type="character" w:customStyle="1" w:styleId="cs-sublime-black-markup-keyword02">
    <w:name w:val="cs-sublime-black-markup-keyword02"/>
    <w:basedOn w:val="a2"/>
    <w:rsid w:val="00773616"/>
  </w:style>
  <w:style w:type="character" w:customStyle="1" w:styleId="cs-sublime-black-markup-keyword12">
    <w:name w:val="cs-sublime-black-markup-keyword12"/>
    <w:basedOn w:val="a2"/>
    <w:rsid w:val="00773616"/>
  </w:style>
  <w:style w:type="character" w:customStyle="1" w:styleId="cs-sublime-black-markup-string2">
    <w:name w:val="cs-sublime-black-markup-string2"/>
    <w:basedOn w:val="a2"/>
    <w:rsid w:val="00773616"/>
  </w:style>
  <w:style w:type="character" w:customStyle="1" w:styleId="cs-sublime-black-common-number2">
    <w:name w:val="cs-sublime-black-common-number2"/>
    <w:basedOn w:val="a2"/>
    <w:rsid w:val="00773616"/>
  </w:style>
  <w:style w:type="character" w:customStyle="1" w:styleId="cs-sublime-black-common-keyword12">
    <w:name w:val="cs-sublime-black-common-keyword12"/>
    <w:basedOn w:val="a2"/>
    <w:rsid w:val="00773616"/>
  </w:style>
  <w:style w:type="character" w:customStyle="1" w:styleId="cs-sublime-black-common-keyword22">
    <w:name w:val="cs-sublime-black-common-keyword22"/>
    <w:basedOn w:val="a2"/>
    <w:rsid w:val="00773616"/>
  </w:style>
  <w:style w:type="character" w:customStyle="1" w:styleId="cs-sublime-black-common-keyword02">
    <w:name w:val="cs-sublime-black-common-keyword02"/>
    <w:basedOn w:val="a2"/>
    <w:rsid w:val="00773616"/>
  </w:style>
  <w:style w:type="character" w:customStyle="1" w:styleId="cs-sublime-black-common-comment2">
    <w:name w:val="cs-sublime-black-common-comment2"/>
    <w:basedOn w:val="a2"/>
    <w:rsid w:val="00773616"/>
  </w:style>
  <w:style w:type="character" w:customStyle="1" w:styleId="cs-sublime-black-common-string2">
    <w:name w:val="cs-sublime-black-common-string2"/>
    <w:basedOn w:val="a2"/>
    <w:rsid w:val="00773616"/>
  </w:style>
  <w:style w:type="character" w:customStyle="1" w:styleId="Char42">
    <w:name w:val="날짜 Char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30">
    <w:name w:val="날짜 Char1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2">
    <w:name w:val="미리 서식이 지정된 HTML Char22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2">
    <w:name w:val="line87412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20">
    <w:name w:val="날짜 Char2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20">
    <w:name w:val="각주 텍스트 Char4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4">
    <w:name w:val="각주 텍스트 Char1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3">
    <w:name w:val="각주 텍스트 Char2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3">
    <w:name w:val="각주 텍스트 Char3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3">
    <w:name w:val="Unresolved Mention3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5">
    <w:name w:val="미리 서식이 지정된 HTML Char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4">
    <w:name w:val="미리 서식이 지정된 HTML Char1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3">
    <w:name w:val="nv3"/>
    <w:basedOn w:val="a2"/>
    <w:rsid w:val="00773616"/>
  </w:style>
  <w:style w:type="character" w:customStyle="1" w:styleId="nb3">
    <w:name w:val="nb3"/>
    <w:basedOn w:val="a2"/>
    <w:rsid w:val="00773616"/>
  </w:style>
  <w:style w:type="character" w:customStyle="1" w:styleId="o3">
    <w:name w:val="o3"/>
    <w:basedOn w:val="a2"/>
    <w:rsid w:val="00773616"/>
  </w:style>
  <w:style w:type="paragraph" w:customStyle="1" w:styleId="line8744">
    <w:name w:val="line8744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3">
    <w:name w:val="cs-sublime-black-markup-keyword23"/>
    <w:basedOn w:val="a2"/>
    <w:rsid w:val="00773616"/>
  </w:style>
  <w:style w:type="character" w:customStyle="1" w:styleId="cs-sublime-black-markup-keyword03">
    <w:name w:val="cs-sublime-black-markup-keyword03"/>
    <w:basedOn w:val="a2"/>
    <w:rsid w:val="00773616"/>
  </w:style>
  <w:style w:type="character" w:customStyle="1" w:styleId="cs-sublime-black-markup-keyword13">
    <w:name w:val="cs-sublime-black-markup-keyword13"/>
    <w:basedOn w:val="a2"/>
    <w:rsid w:val="00773616"/>
  </w:style>
  <w:style w:type="character" w:customStyle="1" w:styleId="cs-sublime-black-markup-string3">
    <w:name w:val="cs-sublime-black-markup-string3"/>
    <w:basedOn w:val="a2"/>
    <w:rsid w:val="00773616"/>
  </w:style>
  <w:style w:type="character" w:customStyle="1" w:styleId="cs-sublime-black-common-number3">
    <w:name w:val="cs-sublime-black-common-number3"/>
    <w:basedOn w:val="a2"/>
    <w:rsid w:val="00773616"/>
  </w:style>
  <w:style w:type="character" w:customStyle="1" w:styleId="cs-sublime-black-common-keyword13">
    <w:name w:val="cs-sublime-black-common-keyword13"/>
    <w:basedOn w:val="a2"/>
    <w:rsid w:val="00773616"/>
  </w:style>
  <w:style w:type="character" w:customStyle="1" w:styleId="cs-sublime-black-common-keyword23">
    <w:name w:val="cs-sublime-black-common-keyword23"/>
    <w:basedOn w:val="a2"/>
    <w:rsid w:val="00773616"/>
  </w:style>
  <w:style w:type="character" w:customStyle="1" w:styleId="cs-sublime-black-common-keyword03">
    <w:name w:val="cs-sublime-black-common-keyword03"/>
    <w:basedOn w:val="a2"/>
    <w:rsid w:val="00773616"/>
  </w:style>
  <w:style w:type="character" w:customStyle="1" w:styleId="cs-sublime-black-common-comment3">
    <w:name w:val="cs-sublime-black-common-comment3"/>
    <w:basedOn w:val="a2"/>
    <w:rsid w:val="00773616"/>
  </w:style>
  <w:style w:type="character" w:customStyle="1" w:styleId="cs-sublime-black-common-string3">
    <w:name w:val="cs-sublime-black-common-string3"/>
    <w:basedOn w:val="a2"/>
    <w:rsid w:val="00773616"/>
  </w:style>
  <w:style w:type="character" w:customStyle="1" w:styleId="Char51">
    <w:name w:val="날짜 Char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40">
    <w:name w:val="날짜 Char1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3">
    <w:name w:val="미리 서식이 지정된 HTML Char2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3">
    <w:name w:val="line87413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30">
    <w:name w:val="날짜 Char2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3">
    <w:name w:val="각주 텍스트 Char4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5">
    <w:name w:val="각주 텍스트 Char1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4">
    <w:name w:val="각주 텍스트 Char2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4">
    <w:name w:val="각주 텍스트 Char3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4">
    <w:name w:val="Unresolved Mention4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6">
    <w:name w:val="미리 서식이 지정된 HTML Char6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5">
    <w:name w:val="미리 서식이 지정된 HTML Char1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4">
    <w:name w:val="nv4"/>
    <w:basedOn w:val="a2"/>
    <w:rsid w:val="00773616"/>
  </w:style>
  <w:style w:type="character" w:customStyle="1" w:styleId="nb4">
    <w:name w:val="nb4"/>
    <w:basedOn w:val="a2"/>
    <w:rsid w:val="00773616"/>
  </w:style>
  <w:style w:type="character" w:customStyle="1" w:styleId="o4">
    <w:name w:val="o4"/>
    <w:basedOn w:val="a2"/>
    <w:rsid w:val="00773616"/>
  </w:style>
  <w:style w:type="paragraph" w:customStyle="1" w:styleId="line8745">
    <w:name w:val="line8745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4">
    <w:name w:val="cs-sublime-black-markup-keyword24"/>
    <w:basedOn w:val="a2"/>
    <w:rsid w:val="00773616"/>
  </w:style>
  <w:style w:type="character" w:customStyle="1" w:styleId="cs-sublime-black-markup-keyword04">
    <w:name w:val="cs-sublime-black-markup-keyword04"/>
    <w:basedOn w:val="a2"/>
    <w:rsid w:val="00773616"/>
  </w:style>
  <w:style w:type="character" w:customStyle="1" w:styleId="cs-sublime-black-markup-keyword14">
    <w:name w:val="cs-sublime-black-markup-keyword14"/>
    <w:basedOn w:val="a2"/>
    <w:rsid w:val="00773616"/>
  </w:style>
  <w:style w:type="character" w:customStyle="1" w:styleId="cs-sublime-black-markup-string4">
    <w:name w:val="cs-sublime-black-markup-string4"/>
    <w:basedOn w:val="a2"/>
    <w:rsid w:val="00773616"/>
  </w:style>
  <w:style w:type="character" w:customStyle="1" w:styleId="cs-sublime-black-common-number4">
    <w:name w:val="cs-sublime-black-common-number4"/>
    <w:basedOn w:val="a2"/>
    <w:rsid w:val="00773616"/>
  </w:style>
  <w:style w:type="character" w:customStyle="1" w:styleId="cs-sublime-black-common-keyword14">
    <w:name w:val="cs-sublime-black-common-keyword14"/>
    <w:basedOn w:val="a2"/>
    <w:rsid w:val="00773616"/>
  </w:style>
  <w:style w:type="character" w:customStyle="1" w:styleId="cs-sublime-black-common-keyword24">
    <w:name w:val="cs-sublime-black-common-keyword24"/>
    <w:basedOn w:val="a2"/>
    <w:rsid w:val="00773616"/>
  </w:style>
  <w:style w:type="character" w:customStyle="1" w:styleId="cs-sublime-black-common-keyword04">
    <w:name w:val="cs-sublime-black-common-keyword04"/>
    <w:basedOn w:val="a2"/>
    <w:rsid w:val="00773616"/>
  </w:style>
  <w:style w:type="character" w:customStyle="1" w:styleId="cs-sublime-black-common-comment4">
    <w:name w:val="cs-sublime-black-common-comment4"/>
    <w:basedOn w:val="a2"/>
    <w:rsid w:val="00773616"/>
  </w:style>
  <w:style w:type="character" w:customStyle="1" w:styleId="cs-sublime-black-common-string4">
    <w:name w:val="cs-sublime-black-common-string4"/>
    <w:basedOn w:val="a2"/>
    <w:rsid w:val="00773616"/>
  </w:style>
  <w:style w:type="character" w:customStyle="1" w:styleId="Char60">
    <w:name w:val="날짜 Char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50">
    <w:name w:val="날짜 Char1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4">
    <w:name w:val="미리 서식이 지정된 HTML Char2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4">
    <w:name w:val="line87414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40">
    <w:name w:val="날짜 Char2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4">
    <w:name w:val="각주 텍스트 Char4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5">
    <w:name w:val="Unresolved Mention5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7">
    <w:name w:val="미리 서식이 지정된 HTML Char7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5">
    <w:name w:val="nv5"/>
    <w:basedOn w:val="a2"/>
    <w:rsid w:val="00773616"/>
  </w:style>
  <w:style w:type="character" w:customStyle="1" w:styleId="nb5">
    <w:name w:val="nb5"/>
    <w:basedOn w:val="a2"/>
    <w:rsid w:val="00773616"/>
  </w:style>
  <w:style w:type="character" w:customStyle="1" w:styleId="o5">
    <w:name w:val="o5"/>
    <w:basedOn w:val="a2"/>
    <w:rsid w:val="00773616"/>
  </w:style>
  <w:style w:type="paragraph" w:customStyle="1" w:styleId="line8746">
    <w:name w:val="line8746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5">
    <w:name w:val="cs-sublime-black-markup-keyword25"/>
    <w:basedOn w:val="a2"/>
    <w:rsid w:val="00773616"/>
  </w:style>
  <w:style w:type="character" w:customStyle="1" w:styleId="cs-sublime-black-markup-keyword05">
    <w:name w:val="cs-sublime-black-markup-keyword05"/>
    <w:basedOn w:val="a2"/>
    <w:rsid w:val="00773616"/>
  </w:style>
  <w:style w:type="character" w:customStyle="1" w:styleId="cs-sublime-black-markup-keyword15">
    <w:name w:val="cs-sublime-black-markup-keyword15"/>
    <w:basedOn w:val="a2"/>
    <w:rsid w:val="00773616"/>
  </w:style>
  <w:style w:type="character" w:customStyle="1" w:styleId="cs-sublime-black-markup-string5">
    <w:name w:val="cs-sublime-black-markup-string5"/>
    <w:basedOn w:val="a2"/>
    <w:rsid w:val="00773616"/>
  </w:style>
  <w:style w:type="character" w:customStyle="1" w:styleId="cs-sublime-black-common-number5">
    <w:name w:val="cs-sublime-black-common-number5"/>
    <w:basedOn w:val="a2"/>
    <w:rsid w:val="00773616"/>
  </w:style>
  <w:style w:type="character" w:customStyle="1" w:styleId="cs-sublime-black-common-keyword15">
    <w:name w:val="cs-sublime-black-common-keyword15"/>
    <w:basedOn w:val="a2"/>
    <w:rsid w:val="00773616"/>
  </w:style>
  <w:style w:type="character" w:customStyle="1" w:styleId="cs-sublime-black-common-keyword25">
    <w:name w:val="cs-sublime-black-common-keyword25"/>
    <w:basedOn w:val="a2"/>
    <w:rsid w:val="00773616"/>
  </w:style>
  <w:style w:type="character" w:customStyle="1" w:styleId="cs-sublime-black-common-keyword05">
    <w:name w:val="cs-sublime-black-common-keyword05"/>
    <w:basedOn w:val="a2"/>
    <w:rsid w:val="00773616"/>
  </w:style>
  <w:style w:type="character" w:customStyle="1" w:styleId="cs-sublime-black-common-comment5">
    <w:name w:val="cs-sublime-black-common-comment5"/>
    <w:basedOn w:val="a2"/>
    <w:rsid w:val="00773616"/>
  </w:style>
  <w:style w:type="character" w:customStyle="1" w:styleId="cs-sublime-black-common-string5">
    <w:name w:val="cs-sublime-black-common-string5"/>
    <w:basedOn w:val="a2"/>
    <w:rsid w:val="00773616"/>
  </w:style>
  <w:style w:type="character" w:customStyle="1" w:styleId="Char70">
    <w:name w:val="날짜 Char7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8">
    <w:name w:val="각주 텍스트 Char8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6">
    <w:name w:val="각주 텍스트 Char1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5">
    <w:name w:val="각주 텍스트 Char2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5">
    <w:name w:val="각주 텍스트 Char3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16">
    <w:name w:val="미리 서식이 지정된 HTML Char16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Char160">
    <w:name w:val="날짜 Char1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5">
    <w:name w:val="미리 서식이 지정된 HTML Char2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5">
    <w:name w:val="line87415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50">
    <w:name w:val="날짜 Char2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5">
    <w:name w:val="각주 텍스트 Char4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paragraph" w:customStyle="1" w:styleId="12">
    <w:name w:val="본문1"/>
    <w:basedOn w:val="a1"/>
    <w:link w:val="1Char0"/>
    <w:qFormat/>
    <w:rsid w:val="00EC4285"/>
    <w:pPr>
      <w:snapToGrid w:val="0"/>
      <w:spacing w:after="120"/>
      <w:ind w:firstLine="238"/>
    </w:pPr>
    <w:rPr>
      <w:rFonts w:ascii="함초롬바탕" w:eastAsia="함초롬바탕" w:hAnsi="함초롬바탕"/>
      <w:sz w:val="22"/>
      <w:szCs w:val="22"/>
    </w:rPr>
  </w:style>
  <w:style w:type="character" w:customStyle="1" w:styleId="1Char0">
    <w:name w:val="본문1 Char"/>
    <w:basedOn w:val="a2"/>
    <w:link w:val="12"/>
    <w:rsid w:val="00EC4285"/>
    <w:rPr>
      <w:rFonts w:ascii="함초롬바탕" w:eastAsia="함초롬바탕" w:hAnsi="함초롬바탕"/>
      <w:kern w:val="2"/>
      <w:sz w:val="22"/>
      <w:szCs w:val="22"/>
    </w:rPr>
  </w:style>
  <w:style w:type="paragraph" w:customStyle="1" w:styleId="a0">
    <w:name w:val="실험내용"/>
    <w:basedOn w:val="a"/>
    <w:qFormat/>
    <w:rsid w:val="00306DEF"/>
    <w:pPr>
      <w:numPr>
        <w:numId w:val="10"/>
      </w:numPr>
      <w:snapToGrid/>
      <w:spacing w:after="200" w:line="276" w:lineRule="auto"/>
    </w:pPr>
    <w:rPr>
      <w:rFonts w:asciiTheme="minorHAnsi" w:eastAsiaTheme="minorHAnsi" w:hAnsiTheme="minorHAnsi" w:cs="Times New Roman"/>
      <w:sz w:val="20"/>
      <w:szCs w:val="24"/>
    </w:rPr>
  </w:style>
  <w:style w:type="character" w:styleId="af5">
    <w:name w:val="Unresolved Mention"/>
    <w:basedOn w:val="a2"/>
    <w:uiPriority w:val="99"/>
    <w:semiHidden/>
    <w:unhideWhenUsed/>
    <w:rsid w:val="00D02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oung\Application%20Data\Microsoft\Templates\young_boo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2C512-0EC4-43D6-A4EB-930F8FB15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Settings\Young\Application Data\Microsoft\Templates\young_book.dot</Template>
  <TotalTime>4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Lab : Opeartional Amplifier Basics</vt:lpstr>
      <vt:lpstr>1 Lab : Opeartional Amplifier Basics</vt:lpstr>
    </vt:vector>
  </TitlesOfParts>
  <Company>WSU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: Opeartional Amplifier Basics</dc:title>
  <dc:subject/>
  <dc:creator>young</dc:creator>
  <cp:keywords/>
  <dc:description/>
  <cp:lastModifiedBy>곽도현/22200034</cp:lastModifiedBy>
  <cp:revision>2</cp:revision>
  <cp:lastPrinted>2021-03-16T04:23:00Z</cp:lastPrinted>
  <dcterms:created xsi:type="dcterms:W3CDTF">2024-05-19T16:23:00Z</dcterms:created>
  <dcterms:modified xsi:type="dcterms:W3CDTF">2024-05-19T16:23:00Z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