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AF983" w14:textId="78663780" w:rsidR="00131347" w:rsidRPr="000C4ECD" w:rsidRDefault="00722D76" w:rsidP="00131347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L</w:t>
      </w:r>
      <w:r w:rsidR="00131347" w:rsidRPr="000C4ECD">
        <w:rPr>
          <w:rFonts w:ascii="맑은 고딕" w:eastAsia="맑은 고딕" w:hAnsi="맑은 고딕" w:cs="맑은 고딕"/>
          <w:b/>
        </w:rPr>
        <w:t>ab</w:t>
      </w:r>
      <w:r w:rsidR="00C3520D">
        <w:rPr>
          <w:rFonts w:ascii="맑은 고딕" w:eastAsia="맑은 고딕" w:hAnsi="맑은 고딕" w:cs="맑은 고딕"/>
          <w:b/>
        </w:rPr>
        <w:t>1</w:t>
      </w:r>
      <w:r w:rsidR="00BE050A">
        <w:rPr>
          <w:rFonts w:ascii="맑은 고딕" w:eastAsia="맑은 고딕" w:hAnsi="맑은 고딕" w:cs="맑은 고딕"/>
          <w:b/>
        </w:rPr>
        <w:t>1</w:t>
      </w:r>
      <w:r w:rsidR="00131347" w:rsidRPr="000C4ECD">
        <w:rPr>
          <w:rFonts w:ascii="맑은 고딕" w:eastAsia="맑은 고딕" w:hAnsi="맑은 고딕" w:cs="맑은 고딕"/>
          <w:b/>
        </w:rPr>
        <w:t xml:space="preserve">: </w:t>
      </w:r>
      <w:r w:rsidR="002044F6">
        <w:rPr>
          <w:rFonts w:ascii="맑은 고딕" w:eastAsia="맑은 고딕" w:hAnsi="맑은 고딕" w:cs="맑은 고딕" w:hint="eastAsia"/>
          <w:b/>
        </w:rPr>
        <w:t>중첩원리 및 등가회로</w:t>
      </w:r>
    </w:p>
    <w:p w14:paraId="6962DC1F" w14:textId="61DEA284" w:rsidR="00131347" w:rsidRPr="00DF3B64" w:rsidRDefault="00131347" w:rsidP="00131347">
      <w:pPr>
        <w:rPr>
          <w:rFonts w:eastAsiaTheme="minorEastAsia"/>
          <w:b/>
        </w:rPr>
      </w:pPr>
      <w:r w:rsidRPr="00DF3B64">
        <w:rPr>
          <w:rFonts w:eastAsiaTheme="minorEastAsia" w:hint="eastAsia"/>
          <w:b/>
        </w:rPr>
        <w:t>학번</w:t>
      </w:r>
      <w:r w:rsidRPr="00DF3B64">
        <w:rPr>
          <w:rFonts w:eastAsiaTheme="minorEastAsia" w:hint="eastAsia"/>
          <w:b/>
        </w:rPr>
        <w:t>:</w:t>
      </w:r>
      <w:r w:rsidR="00826106">
        <w:rPr>
          <w:rFonts w:eastAsiaTheme="minorEastAsia" w:hint="eastAsia"/>
          <w:b/>
        </w:rPr>
        <w:t xml:space="preserve"> 22200034</w:t>
      </w:r>
    </w:p>
    <w:p w14:paraId="10A380AF" w14:textId="1CAAACD5" w:rsidR="00131347" w:rsidRDefault="00131347" w:rsidP="00131347">
      <w:pPr>
        <w:rPr>
          <w:rFonts w:eastAsiaTheme="minorEastAsia"/>
          <w:b/>
        </w:rPr>
      </w:pPr>
      <w:r w:rsidRPr="00DF3B64">
        <w:rPr>
          <w:rFonts w:eastAsiaTheme="minorEastAsia" w:hint="eastAsia"/>
          <w:b/>
        </w:rPr>
        <w:t>이름</w:t>
      </w:r>
      <w:r w:rsidRPr="00DF3B64">
        <w:rPr>
          <w:rFonts w:eastAsiaTheme="minorEastAsia" w:hint="eastAsia"/>
          <w:b/>
        </w:rPr>
        <w:t>:</w:t>
      </w:r>
      <w:r w:rsidR="00826106">
        <w:rPr>
          <w:rFonts w:eastAsiaTheme="minorEastAsia" w:hint="eastAsia"/>
          <w:b/>
        </w:rPr>
        <w:t xml:space="preserve"> </w:t>
      </w:r>
      <w:r w:rsidR="00826106">
        <w:rPr>
          <w:rFonts w:eastAsiaTheme="minorEastAsia" w:hint="eastAsia"/>
          <w:b/>
        </w:rPr>
        <w:t>곽도현</w:t>
      </w:r>
    </w:p>
    <w:p w14:paraId="7A6CAECB" w14:textId="367A8DD5" w:rsidR="00DF3B64" w:rsidRPr="00131347" w:rsidRDefault="00DF3B64" w:rsidP="00876E5E">
      <w:pPr>
        <w:rPr>
          <w:rFonts w:eastAsiaTheme="minorEastAsia"/>
          <w:b/>
        </w:rPr>
      </w:pPr>
    </w:p>
    <w:p w14:paraId="3794480B" w14:textId="71724C85" w:rsidR="00575802" w:rsidRDefault="00DF3B64" w:rsidP="00876E5E">
      <w:pPr>
        <w:rPr>
          <w:rFonts w:asciiTheme="majorEastAsia" w:eastAsiaTheme="majorEastAsia" w:hAnsiTheme="majorEastAsia"/>
          <w:b/>
        </w:rPr>
      </w:pPr>
      <w:r w:rsidRPr="003239B2">
        <w:rPr>
          <w:rFonts w:asciiTheme="majorEastAsia" w:eastAsiaTheme="majorEastAsia" w:hAnsiTheme="majorEastAsia" w:hint="eastAsia"/>
          <w:b/>
        </w:rPr>
        <w:t>1</w:t>
      </w:r>
      <w:r w:rsidRPr="003239B2">
        <w:rPr>
          <w:rFonts w:asciiTheme="majorEastAsia" w:eastAsiaTheme="majorEastAsia" w:hAnsiTheme="majorEastAsia"/>
          <w:b/>
        </w:rPr>
        <w:t xml:space="preserve">. </w:t>
      </w:r>
      <w:r w:rsidR="00D365A2" w:rsidRPr="00D365A2">
        <w:rPr>
          <w:rFonts w:asciiTheme="majorEastAsia" w:eastAsiaTheme="majorEastAsia" w:hAnsiTheme="majorEastAsia" w:hint="eastAsia"/>
          <w:b/>
        </w:rPr>
        <w:t>다음</w:t>
      </w:r>
      <w:r w:rsidR="00D365A2" w:rsidRPr="00D365A2">
        <w:rPr>
          <w:rFonts w:asciiTheme="majorEastAsia" w:eastAsiaTheme="majorEastAsia" w:hAnsiTheme="majorEastAsia"/>
          <w:b/>
        </w:rPr>
        <w:t xml:space="preserve"> </w:t>
      </w:r>
      <w:r w:rsidR="00620C8B">
        <w:rPr>
          <w:rFonts w:asciiTheme="majorEastAsia" w:eastAsiaTheme="majorEastAsia" w:hAnsiTheme="majorEastAsia" w:hint="eastAsia"/>
          <w:b/>
        </w:rPr>
        <w:t xml:space="preserve">아래 회로에서 </w:t>
      </w:r>
      <w:r w:rsidR="00EE505E">
        <w:rPr>
          <w:rFonts w:asciiTheme="majorEastAsia" w:eastAsiaTheme="majorEastAsia" w:hAnsiTheme="majorEastAsia" w:hint="eastAsia"/>
          <w:b/>
        </w:rPr>
        <w:t>각 노드</w:t>
      </w:r>
      <w:r w:rsidR="00EE505E">
        <w:rPr>
          <w:rFonts w:asciiTheme="majorEastAsia" w:eastAsiaTheme="majorEastAsia" w:hAnsiTheme="majorEastAsia"/>
          <w:b/>
        </w:rPr>
        <w:t xml:space="preserve"> </w:t>
      </w:r>
      <w:r w:rsidR="00EE505E">
        <w:rPr>
          <w:rFonts w:asciiTheme="majorEastAsia" w:eastAsiaTheme="majorEastAsia" w:hAnsiTheme="majorEastAsia" w:hint="eastAsia"/>
          <w:b/>
        </w:rPr>
        <w:t>전압 및 각 b</w:t>
      </w:r>
      <w:r w:rsidR="00EE505E">
        <w:rPr>
          <w:rFonts w:asciiTheme="majorEastAsia" w:eastAsiaTheme="majorEastAsia" w:hAnsiTheme="majorEastAsia"/>
          <w:b/>
        </w:rPr>
        <w:t>ranch</w:t>
      </w:r>
      <w:r w:rsidR="00EE505E">
        <w:rPr>
          <w:rFonts w:asciiTheme="majorEastAsia" w:eastAsiaTheme="majorEastAsia" w:hAnsiTheme="majorEastAsia" w:hint="eastAsia"/>
          <w:b/>
        </w:rPr>
        <w:t>의 전류 값을 계산하여 표에 기록</w:t>
      </w:r>
      <w:r w:rsidR="00397727">
        <w:rPr>
          <w:rFonts w:asciiTheme="majorEastAsia" w:eastAsiaTheme="majorEastAsia" w:hAnsiTheme="majorEastAsia" w:hint="eastAsia"/>
          <w:b/>
        </w:rPr>
        <w:t>하라</w:t>
      </w:r>
      <w:r w:rsidR="0021573E">
        <w:rPr>
          <w:rFonts w:asciiTheme="majorEastAsia" w:eastAsiaTheme="majorEastAsia" w:hAnsiTheme="majorEastAsia"/>
          <w:b/>
        </w:rPr>
        <w:t xml:space="preserve">. </w:t>
      </w:r>
      <w:r w:rsidR="0021573E">
        <w:rPr>
          <w:rFonts w:asciiTheme="majorEastAsia" w:eastAsiaTheme="majorEastAsia" w:hAnsiTheme="majorEastAsia" w:hint="eastAsia"/>
          <w:b/>
        </w:rPr>
        <w:t>소수점 둘째자리까지 표시하라.</w:t>
      </w:r>
      <w:r w:rsidR="0021573E">
        <w:rPr>
          <w:rFonts w:asciiTheme="majorEastAsia" w:eastAsiaTheme="majorEastAsia" w:hAnsiTheme="majorEastAsia"/>
          <w:b/>
        </w:rPr>
        <w:t xml:space="preserve"> </w:t>
      </w:r>
      <w:r w:rsidR="00150A0F">
        <w:rPr>
          <w:rFonts w:asciiTheme="majorEastAsia" w:eastAsiaTheme="majorEastAsia" w:hAnsiTheme="majorEastAsia"/>
          <w:b/>
        </w:rPr>
        <w:t>(</w:t>
      </w:r>
      <w:r w:rsidR="00F20205">
        <w:rPr>
          <w:rFonts w:asciiTheme="majorEastAsia" w:eastAsiaTheme="majorEastAsia" w:hAnsiTheme="majorEastAsia" w:hint="eastAsia"/>
          <w:b/>
        </w:rPr>
        <w:t>2</w:t>
      </w:r>
      <w:r w:rsidR="00150A0F">
        <w:rPr>
          <w:rFonts w:asciiTheme="majorEastAsia" w:eastAsiaTheme="majorEastAsia" w:hAnsiTheme="majorEastAsia"/>
          <w:b/>
        </w:rPr>
        <w:t>점)</w:t>
      </w:r>
    </w:p>
    <w:p w14:paraId="53B7F4BD" w14:textId="0CE0A008" w:rsidR="000D33F1" w:rsidRPr="000D33F1" w:rsidRDefault="000D33F1" w:rsidP="00876E5E">
      <w:pPr>
        <w:rPr>
          <w:rFonts w:asciiTheme="majorEastAsia" w:eastAsiaTheme="majorEastAsia" w:hAnsiTheme="majorEastAsia"/>
          <w:b/>
        </w:rPr>
      </w:pPr>
    </w:p>
    <w:p w14:paraId="5D6C57F9" w14:textId="6C2E186B" w:rsidR="001D14E1" w:rsidRDefault="002C4D7F" w:rsidP="001D14E1">
      <w:pPr>
        <w:jc w:val="center"/>
        <w:rPr>
          <w:rFonts w:eastAsiaTheme="minorEastAsia"/>
          <w:b/>
        </w:rPr>
      </w:pPr>
      <w:r>
        <w:rPr>
          <w:rFonts w:asciiTheme="majorHAnsi" w:eastAsiaTheme="majorHAnsi" w:hAnsiTheme="majorHAnsi"/>
          <w:noProof/>
          <w:sz w:val="22"/>
          <w:szCs w:val="22"/>
        </w:rPr>
        <w:drawing>
          <wp:inline distT="0" distB="0" distL="0" distR="0" wp14:anchorId="452FCB08" wp14:editId="558CCB98">
            <wp:extent cx="4779645" cy="1554480"/>
            <wp:effectExtent l="0" t="0" r="0" b="762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619" cy="155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6BA74C" w14:textId="77777777" w:rsidR="001D14E1" w:rsidRPr="001D14E1" w:rsidRDefault="001D14E1" w:rsidP="001D14E1">
      <w:pPr>
        <w:jc w:val="center"/>
        <w:rPr>
          <w:rFonts w:eastAsiaTheme="minorEastAsia"/>
          <w:b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283"/>
        <w:gridCol w:w="566"/>
        <w:gridCol w:w="905"/>
        <w:gridCol w:w="708"/>
        <w:gridCol w:w="1019"/>
        <w:gridCol w:w="1019"/>
        <w:gridCol w:w="932"/>
      </w:tblGrid>
      <w:tr w:rsidR="001D14E1" w14:paraId="2DC64D92" w14:textId="77777777" w:rsidTr="00C02F1E">
        <w:trPr>
          <w:trHeight w:val="650"/>
          <w:jc w:val="center"/>
        </w:trPr>
        <w:tc>
          <w:tcPr>
            <w:tcW w:w="0" w:type="auto"/>
            <w:vMerge w:val="restart"/>
            <w:vAlign w:val="center"/>
          </w:tcPr>
          <w:p w14:paraId="2077C227" w14:textId="77777777" w:rsidR="001D14E1" w:rsidRPr="002C622C" w:rsidRDefault="001D14E1" w:rsidP="007E5B63">
            <w:pPr>
              <w:jc w:val="center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 w:rsidRPr="002C622C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Procedure</w:t>
            </w:r>
          </w:p>
        </w:tc>
        <w:tc>
          <w:tcPr>
            <w:tcW w:w="0" w:type="auto"/>
            <w:gridSpan w:val="3"/>
            <w:vAlign w:val="center"/>
          </w:tcPr>
          <w:p w14:paraId="2D600BB7" w14:textId="43BC2BF9" w:rsidR="001D14E1" w:rsidRPr="002C622C" w:rsidRDefault="001D14E1" w:rsidP="007E5B63">
            <w:pPr>
              <w:jc w:val="center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C</w:t>
            </w: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>omputed</w:t>
            </w:r>
            <w:r w:rsidRPr="002C622C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 xml:space="preserve"> Voltage</w:t>
            </w:r>
          </w:p>
        </w:tc>
        <w:tc>
          <w:tcPr>
            <w:tcW w:w="0" w:type="auto"/>
            <w:gridSpan w:val="3"/>
            <w:vAlign w:val="center"/>
          </w:tcPr>
          <w:p w14:paraId="58AE3223" w14:textId="77777777" w:rsidR="001D14E1" w:rsidRPr="002C622C" w:rsidRDefault="001D14E1" w:rsidP="007E5B63">
            <w:pPr>
              <w:jc w:val="center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 w:rsidRPr="002C622C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C</w:t>
            </w:r>
            <w:r w:rsidRPr="002C622C">
              <w:rPr>
                <w:rFonts w:asciiTheme="majorHAnsi" w:eastAsiaTheme="majorHAnsi" w:hAnsiTheme="majorHAnsi"/>
                <w:b/>
                <w:sz w:val="22"/>
                <w:szCs w:val="22"/>
              </w:rPr>
              <w:t>omputed Current</w:t>
            </w:r>
          </w:p>
        </w:tc>
      </w:tr>
      <w:tr w:rsidR="001D14E1" w14:paraId="40DECDE7" w14:textId="77777777" w:rsidTr="00C02F1E">
        <w:trPr>
          <w:trHeight w:val="418"/>
          <w:jc w:val="center"/>
        </w:trPr>
        <w:tc>
          <w:tcPr>
            <w:tcW w:w="0" w:type="auto"/>
            <w:vMerge/>
            <w:vAlign w:val="center"/>
          </w:tcPr>
          <w:p w14:paraId="2B9AA040" w14:textId="77777777" w:rsidR="001D14E1" w:rsidRPr="002C622C" w:rsidRDefault="001D14E1" w:rsidP="007E5B63">
            <w:pPr>
              <w:jc w:val="center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602724B" w14:textId="77777777" w:rsidR="001D14E1" w:rsidRPr="002C622C" w:rsidRDefault="001D14E1" w:rsidP="007E5B63">
            <w:pPr>
              <w:jc w:val="center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 w:rsidRPr="002C622C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V</w:t>
            </w:r>
            <w:r w:rsidRPr="002C622C">
              <w:rPr>
                <w:rFonts w:asciiTheme="majorHAnsi" w:eastAsiaTheme="majorHAnsi" w:hAnsiTheme="majorHAnsi"/>
                <w:b/>
                <w:sz w:val="22"/>
                <w:szCs w:val="22"/>
                <w:vertAlign w:val="subscript"/>
              </w:rPr>
              <w:t>A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06E7862F" w14:textId="77777777" w:rsidR="001D14E1" w:rsidRPr="002C622C" w:rsidRDefault="001D14E1" w:rsidP="007E5B63">
            <w:pPr>
              <w:jc w:val="center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 w:rsidRPr="002C622C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V</w:t>
            </w:r>
            <w:r w:rsidRPr="002C622C">
              <w:rPr>
                <w:rFonts w:asciiTheme="majorHAnsi" w:eastAsiaTheme="majorHAnsi" w:hAnsiTheme="majorHAnsi"/>
                <w:b/>
                <w:sz w:val="22"/>
                <w:szCs w:val="22"/>
                <w:vertAlign w:val="subscript"/>
              </w:rPr>
              <w:t>B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7B1371DE" w14:textId="77777777" w:rsidR="001D14E1" w:rsidRPr="002C622C" w:rsidRDefault="001D14E1" w:rsidP="007E5B63">
            <w:pPr>
              <w:jc w:val="center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 w:rsidRPr="002C622C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V</w:t>
            </w:r>
            <w:r w:rsidRPr="002C622C">
              <w:rPr>
                <w:rFonts w:asciiTheme="majorHAnsi" w:eastAsiaTheme="majorHAnsi" w:hAnsiTheme="majorHAnsi"/>
                <w:b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340445B7" w14:textId="77777777" w:rsidR="001D14E1" w:rsidRPr="002C622C" w:rsidRDefault="001D14E1" w:rsidP="007E5B63">
            <w:pPr>
              <w:jc w:val="center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 w:rsidRPr="002C622C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I</w:t>
            </w:r>
            <w:r w:rsidRPr="002C622C">
              <w:rPr>
                <w:rFonts w:asciiTheme="majorHAnsi" w:eastAsiaTheme="majorHAnsi" w:hAnsiTheme="majorHAnsi" w:hint="eastAsia"/>
                <w:b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22F33EE5" w14:textId="77777777" w:rsidR="001D14E1" w:rsidRPr="002C622C" w:rsidRDefault="001D14E1" w:rsidP="007E5B63">
            <w:pPr>
              <w:jc w:val="center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 w:rsidRPr="002C622C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I</w:t>
            </w:r>
            <w:r w:rsidRPr="002C622C">
              <w:rPr>
                <w:rFonts w:asciiTheme="majorHAnsi" w:eastAsiaTheme="majorHAnsi" w:hAnsiTheme="majorHAnsi" w:hint="eastAsia"/>
                <w:b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8C0A09E" w14:textId="77777777" w:rsidR="001D14E1" w:rsidRPr="002C622C" w:rsidRDefault="001D14E1" w:rsidP="007E5B63">
            <w:pPr>
              <w:jc w:val="center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 w:rsidRPr="002C622C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I</w:t>
            </w:r>
            <w:r w:rsidRPr="002C622C">
              <w:rPr>
                <w:rFonts w:asciiTheme="majorHAnsi" w:eastAsiaTheme="majorHAnsi" w:hAnsiTheme="majorHAnsi" w:hint="eastAsia"/>
                <w:b/>
                <w:sz w:val="22"/>
                <w:szCs w:val="22"/>
                <w:vertAlign w:val="subscript"/>
              </w:rPr>
              <w:t>3</w:t>
            </w:r>
          </w:p>
        </w:tc>
      </w:tr>
      <w:tr w:rsidR="001D14E1" w14:paraId="39A19978" w14:textId="77777777" w:rsidTr="00C02F1E">
        <w:trPr>
          <w:trHeight w:val="418"/>
          <w:jc w:val="center"/>
        </w:trPr>
        <w:tc>
          <w:tcPr>
            <w:tcW w:w="0" w:type="auto"/>
            <w:vAlign w:val="center"/>
          </w:tcPr>
          <w:p w14:paraId="3E8DDE1A" w14:textId="77777777" w:rsidR="001D14E1" w:rsidRPr="002C622C" w:rsidRDefault="001D14E1" w:rsidP="007E5B63">
            <w:pPr>
              <w:autoSpaceDE/>
              <w:autoSpaceDN/>
              <w:adjustRightInd w:val="0"/>
              <w:spacing w:line="360" w:lineRule="atLeast"/>
              <w:jc w:val="left"/>
              <w:textAlignment w:val="baseline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sz w:val="22"/>
                <w:szCs w:val="22"/>
              </w:rPr>
              <w:t>(a) V</w:t>
            </w:r>
            <w:r w:rsidRPr="001E36F2">
              <w:rPr>
                <w:rFonts w:asciiTheme="majorHAnsi" w:eastAsiaTheme="majorHAnsi" w:hAnsiTheme="majorHAnsi"/>
                <w:sz w:val="22"/>
                <w:szCs w:val="22"/>
                <w:vertAlign w:val="subscript"/>
              </w:rPr>
              <w:t>ref1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만 인가된 경우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38E5459" w14:textId="10BED688" w:rsidR="001D14E1" w:rsidRPr="00C02F1E" w:rsidRDefault="00C02F1E" w:rsidP="007E5B63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  <w:r w:rsidRPr="00C02F1E">
              <w:rPr>
                <w:rFonts w:asciiTheme="majorHAnsi" w:eastAsiaTheme="majorHAnsi" w:hAnsiTheme="majorHAnsi" w:hint="eastAsia"/>
                <w:sz w:val="21"/>
                <w:szCs w:val="21"/>
              </w:rPr>
              <w:t>5</w:t>
            </w:r>
            <w:r w:rsidRPr="00C02F1E">
              <w:rPr>
                <w:rFonts w:asciiTheme="majorHAnsi" w:eastAsiaTheme="majorHAnsi" w:hAnsiTheme="majorHAnsi"/>
                <w:sz w:val="21"/>
                <w:szCs w:val="21"/>
              </w:rPr>
              <w:t>V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646D06B" w14:textId="129A5E4E" w:rsidR="001D14E1" w:rsidRPr="00C02F1E" w:rsidRDefault="00C02F1E" w:rsidP="007E5B63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  <w:r w:rsidRPr="00C02F1E">
              <w:rPr>
                <w:rFonts w:asciiTheme="majorHAnsi" w:eastAsiaTheme="majorHAnsi" w:hAnsiTheme="majorHAnsi"/>
                <w:sz w:val="21"/>
                <w:szCs w:val="21"/>
              </w:rPr>
              <w:t>3V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5B67CE6" w14:textId="44E0F2EB" w:rsidR="001D14E1" w:rsidRPr="00C02F1E" w:rsidRDefault="00C02F1E" w:rsidP="007E5B63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  <w:r w:rsidRPr="00C02F1E">
              <w:rPr>
                <w:rFonts w:asciiTheme="majorHAnsi" w:eastAsiaTheme="majorHAnsi" w:hAnsiTheme="majorHAnsi"/>
                <w:sz w:val="21"/>
                <w:szCs w:val="21"/>
              </w:rPr>
              <w:t>0V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4E27034" w14:textId="607F8C15" w:rsidR="001D14E1" w:rsidRPr="00C02F1E" w:rsidRDefault="00C02F1E" w:rsidP="007E5B63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  <w:r w:rsidRPr="00C02F1E">
              <w:rPr>
                <w:rFonts w:asciiTheme="majorHAnsi" w:eastAsiaTheme="majorHAnsi" w:hAnsiTheme="majorHAnsi"/>
                <w:sz w:val="21"/>
                <w:szCs w:val="21"/>
              </w:rPr>
              <w:t>0.74mA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DF73CE6" w14:textId="18407E23" w:rsidR="001D14E1" w:rsidRPr="00C02F1E" w:rsidRDefault="00C02F1E" w:rsidP="007E5B63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  <w:r w:rsidRPr="00C02F1E">
              <w:rPr>
                <w:rFonts w:asciiTheme="majorHAnsi" w:eastAsiaTheme="majorHAnsi" w:hAnsiTheme="majorHAnsi"/>
                <w:sz w:val="21"/>
                <w:szCs w:val="21"/>
              </w:rPr>
              <w:t>0.44mA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0E844BC" w14:textId="5BCE2248" w:rsidR="001D14E1" w:rsidRPr="00C02F1E" w:rsidRDefault="00C02F1E" w:rsidP="007E5B63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  <w:r w:rsidRPr="00C02F1E">
              <w:rPr>
                <w:rFonts w:asciiTheme="majorHAnsi" w:eastAsiaTheme="majorHAnsi" w:hAnsiTheme="majorHAnsi"/>
                <w:sz w:val="21"/>
                <w:szCs w:val="21"/>
              </w:rPr>
              <w:t>0.3mA</w:t>
            </w:r>
          </w:p>
        </w:tc>
      </w:tr>
      <w:tr w:rsidR="001D14E1" w14:paraId="16C1FC96" w14:textId="77777777" w:rsidTr="00C02F1E">
        <w:trPr>
          <w:trHeight w:val="418"/>
          <w:jc w:val="center"/>
        </w:trPr>
        <w:tc>
          <w:tcPr>
            <w:tcW w:w="0" w:type="auto"/>
            <w:vAlign w:val="center"/>
          </w:tcPr>
          <w:p w14:paraId="07895AC7" w14:textId="77777777" w:rsidR="001D14E1" w:rsidRPr="002C622C" w:rsidRDefault="001D14E1" w:rsidP="007E5B63">
            <w:pPr>
              <w:autoSpaceDE/>
              <w:autoSpaceDN/>
              <w:adjustRightInd w:val="0"/>
              <w:spacing w:line="360" w:lineRule="atLeast"/>
              <w:jc w:val="left"/>
              <w:textAlignment w:val="baseline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sz w:val="22"/>
                <w:szCs w:val="22"/>
              </w:rPr>
              <w:t>(b) V</w:t>
            </w:r>
            <w:r w:rsidRPr="001E36F2">
              <w:rPr>
                <w:rFonts w:asciiTheme="majorHAnsi" w:eastAsiaTheme="majorHAnsi" w:hAnsiTheme="majorHAnsi"/>
                <w:sz w:val="22"/>
                <w:szCs w:val="22"/>
                <w:vertAlign w:val="subscript"/>
              </w:rPr>
              <w:t>ref</w:t>
            </w:r>
            <w:r>
              <w:rPr>
                <w:rFonts w:asciiTheme="majorHAnsi" w:eastAsiaTheme="majorHAnsi" w:hAnsiTheme="majorHAnsi"/>
                <w:sz w:val="22"/>
                <w:szCs w:val="22"/>
                <w:vertAlign w:val="subscript"/>
              </w:rPr>
              <w:t>2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만 인가된 경우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6C3107" w14:textId="52760281" w:rsidR="001D14E1" w:rsidRPr="00C02F1E" w:rsidRDefault="00C02F1E" w:rsidP="007E5B63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  <w:r w:rsidRPr="00C02F1E">
              <w:rPr>
                <w:rFonts w:asciiTheme="majorHAnsi" w:eastAsiaTheme="majorHAnsi" w:hAnsiTheme="majorHAnsi"/>
                <w:sz w:val="21"/>
                <w:szCs w:val="21"/>
              </w:rPr>
              <w:t>0V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A19DE1" w14:textId="5D7DEC86" w:rsidR="001D14E1" w:rsidRPr="00C02F1E" w:rsidRDefault="00C02F1E" w:rsidP="007E5B63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  <w:r w:rsidRPr="00C02F1E">
              <w:rPr>
                <w:rFonts w:asciiTheme="majorHAnsi" w:eastAsiaTheme="majorHAnsi" w:hAnsiTheme="majorHAnsi"/>
                <w:sz w:val="21"/>
                <w:szCs w:val="21"/>
              </w:rPr>
              <w:t>2.38V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328D65" w14:textId="20525436" w:rsidR="001D14E1" w:rsidRPr="00C02F1E" w:rsidRDefault="00C02F1E" w:rsidP="007E5B63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  <w:r w:rsidRPr="00C02F1E">
              <w:rPr>
                <w:rFonts w:asciiTheme="majorHAnsi" w:eastAsiaTheme="majorHAnsi" w:hAnsiTheme="majorHAnsi"/>
                <w:sz w:val="21"/>
                <w:szCs w:val="21"/>
              </w:rPr>
              <w:t>10V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5670834" w14:textId="67637BBE" w:rsidR="001D14E1" w:rsidRPr="00C02F1E" w:rsidRDefault="00C02F1E" w:rsidP="007E5B63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  <w:r w:rsidRPr="00C02F1E">
              <w:rPr>
                <w:rFonts w:asciiTheme="majorHAnsi" w:eastAsiaTheme="majorHAnsi" w:hAnsiTheme="majorHAnsi"/>
                <w:sz w:val="21"/>
                <w:szCs w:val="21"/>
              </w:rPr>
              <w:t>-0.88mA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CB26252" w14:textId="3175A0F5" w:rsidR="001D14E1" w:rsidRPr="00C02F1E" w:rsidRDefault="00C02F1E" w:rsidP="007E5B63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  <w:r w:rsidRPr="00C02F1E">
              <w:rPr>
                <w:rFonts w:asciiTheme="majorHAnsi" w:eastAsiaTheme="majorHAnsi" w:hAnsiTheme="majorHAnsi"/>
                <w:sz w:val="21"/>
                <w:szCs w:val="21"/>
              </w:rPr>
              <w:t>-1.12mA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272BCCE" w14:textId="395276B7" w:rsidR="001D14E1" w:rsidRPr="00C02F1E" w:rsidRDefault="00C02F1E" w:rsidP="007E5B63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  <w:r w:rsidRPr="00C02F1E">
              <w:rPr>
                <w:rFonts w:asciiTheme="majorHAnsi" w:eastAsiaTheme="majorHAnsi" w:hAnsiTheme="majorHAnsi"/>
                <w:sz w:val="21"/>
                <w:szCs w:val="21"/>
              </w:rPr>
              <w:t>0.24mA</w:t>
            </w:r>
          </w:p>
        </w:tc>
      </w:tr>
      <w:tr w:rsidR="001D14E1" w14:paraId="4147CB01" w14:textId="77777777" w:rsidTr="00C02F1E">
        <w:trPr>
          <w:trHeight w:val="418"/>
          <w:jc w:val="center"/>
        </w:trPr>
        <w:tc>
          <w:tcPr>
            <w:tcW w:w="0" w:type="auto"/>
            <w:vAlign w:val="center"/>
          </w:tcPr>
          <w:p w14:paraId="2B03C07D" w14:textId="77777777" w:rsidR="001D14E1" w:rsidRPr="002C622C" w:rsidRDefault="001D14E1" w:rsidP="007E5B63">
            <w:pPr>
              <w:autoSpaceDE/>
              <w:autoSpaceDN/>
              <w:adjustRightInd w:val="0"/>
              <w:spacing w:line="360" w:lineRule="atLeast"/>
              <w:jc w:val="left"/>
              <w:textAlignment w:val="baseline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sz w:val="22"/>
                <w:szCs w:val="22"/>
              </w:rPr>
              <w:t xml:space="preserve">(c) </w:t>
            </w:r>
            <w:r w:rsidRPr="00E03911">
              <w:rPr>
                <w:rFonts w:asciiTheme="majorHAnsi" w:eastAsiaTheme="majorHAnsi" w:hAnsiTheme="majorHAnsi"/>
                <w:color w:val="000000" w:themeColor="text1"/>
              </w:rPr>
              <w:t>(</w:t>
            </w:r>
            <w:r w:rsidRPr="00E03911">
              <w:rPr>
                <w:rFonts w:asciiTheme="majorHAnsi" w:eastAsiaTheme="majorHAnsi" w:hAnsiTheme="majorHAnsi" w:hint="eastAsia"/>
                <w:color w:val="000000" w:themeColor="text1"/>
              </w:rPr>
              <w:t>a</w:t>
            </w:r>
            <w:r w:rsidRPr="00E03911">
              <w:rPr>
                <w:rFonts w:asciiTheme="majorHAnsi" w:eastAsiaTheme="majorHAnsi" w:hAnsiTheme="majorHAnsi"/>
                <w:color w:val="000000" w:themeColor="text1"/>
              </w:rPr>
              <w:t>)</w:t>
            </w:r>
            <w:r w:rsidRPr="00E03911">
              <w:rPr>
                <w:rFonts w:asciiTheme="majorHAnsi" w:eastAsiaTheme="majorHAnsi" w:hAnsiTheme="majorHAnsi" w:hint="eastAsia"/>
                <w:color w:val="000000" w:themeColor="text1"/>
              </w:rPr>
              <w:t xml:space="preserve">와 </w:t>
            </w:r>
            <w:r w:rsidRPr="00E03911">
              <w:rPr>
                <w:rFonts w:asciiTheme="majorHAnsi" w:eastAsiaTheme="majorHAnsi" w:hAnsiTheme="majorHAnsi"/>
                <w:color w:val="000000" w:themeColor="text1"/>
              </w:rPr>
              <w:t>(</w:t>
            </w:r>
            <w:r w:rsidRPr="00E03911">
              <w:rPr>
                <w:rFonts w:asciiTheme="majorHAnsi" w:eastAsiaTheme="majorHAnsi" w:hAnsiTheme="majorHAnsi" w:hint="eastAsia"/>
                <w:color w:val="000000" w:themeColor="text1"/>
              </w:rPr>
              <w:t>b</w:t>
            </w:r>
            <w:r w:rsidRPr="00E03911">
              <w:rPr>
                <w:rFonts w:asciiTheme="majorHAnsi" w:eastAsiaTheme="majorHAnsi" w:hAnsiTheme="majorHAnsi"/>
                <w:color w:val="000000" w:themeColor="text1"/>
              </w:rPr>
              <w:t xml:space="preserve">) </w:t>
            </w:r>
            <w:r w:rsidRPr="00E03911">
              <w:rPr>
                <w:rFonts w:asciiTheme="majorHAnsi" w:eastAsiaTheme="majorHAnsi" w:hAnsiTheme="majorHAnsi" w:hint="eastAsia"/>
                <w:color w:val="000000" w:themeColor="text1"/>
              </w:rPr>
              <w:t>결과 이용하여 계산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9FC4584" w14:textId="615044E0" w:rsidR="001D14E1" w:rsidRPr="00C02F1E" w:rsidRDefault="00C02F1E" w:rsidP="007E5B63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  <w:r w:rsidRPr="00C02F1E">
              <w:rPr>
                <w:rFonts w:asciiTheme="majorHAnsi" w:eastAsiaTheme="majorHAnsi" w:hAnsiTheme="majorHAnsi"/>
                <w:sz w:val="21"/>
                <w:szCs w:val="21"/>
              </w:rPr>
              <w:t>5V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E03A514" w14:textId="617A082B" w:rsidR="001D14E1" w:rsidRPr="00C02F1E" w:rsidRDefault="00C02F1E" w:rsidP="007E5B63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  <w:r w:rsidRPr="00C02F1E">
              <w:rPr>
                <w:rFonts w:asciiTheme="majorHAnsi" w:eastAsiaTheme="majorHAnsi" w:hAnsiTheme="majorHAnsi"/>
                <w:sz w:val="21"/>
                <w:szCs w:val="21"/>
              </w:rPr>
              <w:t>5.38V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CE0DF16" w14:textId="31D1A54E" w:rsidR="001D14E1" w:rsidRPr="00C02F1E" w:rsidRDefault="00C02F1E" w:rsidP="007E5B63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  <w:r w:rsidRPr="00C02F1E">
              <w:rPr>
                <w:rFonts w:asciiTheme="majorHAnsi" w:eastAsiaTheme="majorHAnsi" w:hAnsiTheme="majorHAnsi"/>
                <w:sz w:val="21"/>
                <w:szCs w:val="21"/>
              </w:rPr>
              <w:t>10V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DB1B57" w14:textId="15436237" w:rsidR="001D14E1" w:rsidRPr="00C02F1E" w:rsidRDefault="00C02F1E" w:rsidP="007E5B63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  <w:r w:rsidRPr="00C02F1E">
              <w:rPr>
                <w:rFonts w:asciiTheme="majorHAnsi" w:eastAsiaTheme="majorHAnsi" w:hAnsiTheme="majorHAnsi"/>
                <w:sz w:val="21"/>
                <w:szCs w:val="21"/>
              </w:rPr>
              <w:t>-0.14mA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B4DC54" w14:textId="44D79858" w:rsidR="001D14E1" w:rsidRPr="00C02F1E" w:rsidRDefault="00C02F1E" w:rsidP="007E5B63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  <w:r w:rsidRPr="00C02F1E">
              <w:rPr>
                <w:rFonts w:asciiTheme="majorHAnsi" w:eastAsiaTheme="majorHAnsi" w:hAnsiTheme="majorHAnsi"/>
                <w:sz w:val="21"/>
                <w:szCs w:val="21"/>
              </w:rPr>
              <w:t>-0.68mA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7568F1" w14:textId="3A141360" w:rsidR="001D14E1" w:rsidRPr="00C02F1E" w:rsidRDefault="00C02F1E" w:rsidP="007E5B63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  <w:r w:rsidRPr="00C02F1E">
              <w:rPr>
                <w:rFonts w:asciiTheme="majorHAnsi" w:eastAsiaTheme="majorHAnsi" w:hAnsiTheme="majorHAnsi"/>
                <w:sz w:val="21"/>
                <w:szCs w:val="21"/>
              </w:rPr>
              <w:t>0.54mA</w:t>
            </w:r>
          </w:p>
        </w:tc>
      </w:tr>
      <w:tr w:rsidR="00C02F1E" w14:paraId="6BA9A50D" w14:textId="77777777" w:rsidTr="00C02F1E">
        <w:trPr>
          <w:trHeight w:val="64"/>
          <w:jc w:val="center"/>
        </w:trPr>
        <w:tc>
          <w:tcPr>
            <w:tcW w:w="0" w:type="auto"/>
            <w:vAlign w:val="center"/>
          </w:tcPr>
          <w:p w14:paraId="7A43BCF4" w14:textId="77777777" w:rsidR="00C02F1E" w:rsidRPr="002C622C" w:rsidRDefault="00C02F1E" w:rsidP="00C02F1E">
            <w:pPr>
              <w:autoSpaceDE/>
              <w:autoSpaceDN/>
              <w:adjustRightInd w:val="0"/>
              <w:spacing w:line="360" w:lineRule="atLeast"/>
              <w:jc w:val="left"/>
              <w:textAlignment w:val="baseline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sz w:val="22"/>
                <w:szCs w:val="22"/>
              </w:rPr>
              <w:t>(d) V</w:t>
            </w:r>
            <w:r w:rsidRPr="001E36F2">
              <w:rPr>
                <w:rFonts w:asciiTheme="majorHAnsi" w:eastAsiaTheme="majorHAnsi" w:hAnsiTheme="majorHAnsi"/>
                <w:sz w:val="22"/>
                <w:szCs w:val="22"/>
                <w:vertAlign w:val="subscript"/>
              </w:rPr>
              <w:t>ref1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,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 xml:space="preserve"> V</w:t>
            </w:r>
            <w:r w:rsidRPr="001E36F2">
              <w:rPr>
                <w:rFonts w:asciiTheme="majorHAnsi" w:eastAsiaTheme="majorHAnsi" w:hAnsiTheme="majorHAnsi"/>
                <w:sz w:val="22"/>
                <w:szCs w:val="22"/>
                <w:vertAlign w:val="subscript"/>
              </w:rPr>
              <w:t>ref</w:t>
            </w:r>
            <w:r>
              <w:rPr>
                <w:rFonts w:asciiTheme="majorHAnsi" w:eastAsiaTheme="majorHAnsi" w:hAnsiTheme="majorHAnsi"/>
                <w:sz w:val="22"/>
                <w:szCs w:val="22"/>
                <w:vertAlign w:val="subscript"/>
              </w:rPr>
              <w:t xml:space="preserve">2 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모두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인가된 경우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3B4C372" w14:textId="454F6FAE" w:rsidR="00C02F1E" w:rsidRPr="00C02F1E" w:rsidRDefault="00C02F1E" w:rsidP="00C02F1E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  <w:r w:rsidRPr="00C02F1E">
              <w:rPr>
                <w:rFonts w:asciiTheme="majorHAnsi" w:eastAsiaTheme="majorHAnsi" w:hAnsiTheme="majorHAnsi"/>
                <w:sz w:val="21"/>
                <w:szCs w:val="21"/>
              </w:rPr>
              <w:t>5V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8BAA7FC" w14:textId="734763BA" w:rsidR="00C02F1E" w:rsidRPr="00C02F1E" w:rsidRDefault="00C02F1E" w:rsidP="00C02F1E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  <w:r w:rsidRPr="00C02F1E">
              <w:rPr>
                <w:rFonts w:asciiTheme="majorHAnsi" w:eastAsiaTheme="majorHAnsi" w:hAnsiTheme="majorHAnsi"/>
                <w:sz w:val="21"/>
                <w:szCs w:val="21"/>
              </w:rPr>
              <w:t>5.38V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BCB3188" w14:textId="14C9CAF0" w:rsidR="00C02F1E" w:rsidRPr="00C02F1E" w:rsidRDefault="00C02F1E" w:rsidP="00C02F1E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  <w:r w:rsidRPr="00C02F1E">
              <w:rPr>
                <w:rFonts w:asciiTheme="majorHAnsi" w:eastAsiaTheme="majorHAnsi" w:hAnsiTheme="majorHAnsi"/>
                <w:sz w:val="21"/>
                <w:szCs w:val="21"/>
              </w:rPr>
              <w:t>10V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D381715" w14:textId="4FF5E59B" w:rsidR="00C02F1E" w:rsidRPr="00C02F1E" w:rsidRDefault="00C02F1E" w:rsidP="00C02F1E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  <w:r w:rsidRPr="00C02F1E">
              <w:rPr>
                <w:rFonts w:asciiTheme="majorHAnsi" w:eastAsiaTheme="majorHAnsi" w:hAnsiTheme="majorHAnsi"/>
                <w:sz w:val="21"/>
                <w:szCs w:val="21"/>
              </w:rPr>
              <w:t>-0.14mA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BDA50F3" w14:textId="27764586" w:rsidR="00C02F1E" w:rsidRPr="00C02F1E" w:rsidRDefault="00C02F1E" w:rsidP="00C02F1E">
            <w:pPr>
              <w:jc w:val="center"/>
              <w:rPr>
                <w:rFonts w:asciiTheme="majorHAnsi" w:eastAsiaTheme="majorHAnsi" w:hAnsiTheme="majorHAnsi"/>
                <w:sz w:val="21"/>
                <w:szCs w:val="21"/>
              </w:rPr>
            </w:pPr>
            <w:r w:rsidRPr="00C02F1E">
              <w:rPr>
                <w:rFonts w:asciiTheme="majorHAnsi" w:eastAsiaTheme="majorHAnsi" w:hAnsiTheme="majorHAnsi"/>
                <w:sz w:val="21"/>
                <w:szCs w:val="21"/>
              </w:rPr>
              <w:t>-0.68mA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1606FB2" w14:textId="7F55F3D4" w:rsidR="00C02F1E" w:rsidRPr="00C02F1E" w:rsidRDefault="00C02F1E" w:rsidP="00C02F1E">
            <w:pPr>
              <w:rPr>
                <w:rFonts w:asciiTheme="majorHAnsi" w:eastAsiaTheme="majorHAnsi" w:hAnsiTheme="majorHAnsi"/>
                <w:sz w:val="21"/>
                <w:szCs w:val="21"/>
              </w:rPr>
            </w:pPr>
            <w:r w:rsidRPr="00C02F1E">
              <w:rPr>
                <w:rFonts w:asciiTheme="majorHAnsi" w:eastAsiaTheme="majorHAnsi" w:hAnsiTheme="majorHAnsi"/>
                <w:sz w:val="21"/>
                <w:szCs w:val="21"/>
              </w:rPr>
              <w:t>0.54mA</w:t>
            </w:r>
          </w:p>
        </w:tc>
      </w:tr>
    </w:tbl>
    <w:p w14:paraId="662DD610" w14:textId="77777777" w:rsidR="001D14E1" w:rsidRPr="00A42DED" w:rsidRDefault="001D14E1" w:rsidP="001D14E1">
      <w:pPr>
        <w:rPr>
          <w:rFonts w:asciiTheme="majorHAnsi" w:eastAsiaTheme="majorHAnsi" w:hAnsiTheme="majorHAnsi"/>
        </w:rPr>
      </w:pPr>
    </w:p>
    <w:p w14:paraId="021C08A6" w14:textId="038E47B8" w:rsidR="009564AE" w:rsidRPr="001D14E1" w:rsidRDefault="009564AE">
      <w:pPr>
        <w:widowControl/>
        <w:wordWrap/>
        <w:autoSpaceDE/>
        <w:autoSpaceDN/>
        <w:jc w:val="left"/>
        <w:rPr>
          <w:rFonts w:eastAsiaTheme="minorEastAsia"/>
          <w:b/>
        </w:rPr>
      </w:pPr>
    </w:p>
    <w:p w14:paraId="0461FE24" w14:textId="3E5F6992" w:rsidR="003C1FCF" w:rsidRDefault="003C1FCF">
      <w:pPr>
        <w:widowControl/>
        <w:wordWrap/>
        <w:autoSpaceDE/>
        <w:autoSpaceDN/>
        <w:jc w:val="left"/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14:paraId="0F3392C8" w14:textId="029DFE22" w:rsidR="00517140" w:rsidRDefault="007873E9" w:rsidP="00D32348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lastRenderedPageBreak/>
        <w:t>2</w:t>
      </w:r>
      <w:r w:rsidR="00D32348" w:rsidRPr="003239B2">
        <w:rPr>
          <w:rFonts w:asciiTheme="majorEastAsia" w:eastAsiaTheme="majorEastAsia" w:hAnsiTheme="majorEastAsia"/>
          <w:b/>
        </w:rPr>
        <w:t xml:space="preserve">. </w:t>
      </w:r>
      <w:r w:rsidR="00B71399">
        <w:rPr>
          <w:rFonts w:asciiTheme="majorEastAsia" w:eastAsiaTheme="majorEastAsia" w:hAnsiTheme="majorEastAsia" w:hint="eastAsia"/>
          <w:b/>
        </w:rPr>
        <w:t>다음 아래 회로에</w:t>
      </w:r>
      <w:r w:rsidR="005C0806">
        <w:rPr>
          <w:rFonts w:asciiTheme="majorEastAsia" w:eastAsiaTheme="majorEastAsia" w:hAnsiTheme="majorEastAsia" w:hint="eastAsia"/>
          <w:b/>
        </w:rPr>
        <w:t xml:space="preserve"> 대해 </w:t>
      </w:r>
      <w:r w:rsidR="005C0806">
        <w:rPr>
          <w:rFonts w:asciiTheme="majorEastAsia" w:eastAsiaTheme="majorEastAsia" w:hAnsiTheme="majorEastAsia"/>
          <w:b/>
        </w:rPr>
        <w:t xml:space="preserve">Thevenin </w:t>
      </w:r>
      <w:r w:rsidR="005C0806">
        <w:rPr>
          <w:rFonts w:asciiTheme="majorEastAsia" w:eastAsiaTheme="majorEastAsia" w:hAnsiTheme="majorEastAsia" w:hint="eastAsia"/>
          <w:b/>
        </w:rPr>
        <w:t>등가회로를 구하고자 한다.</w:t>
      </w:r>
      <w:r>
        <w:rPr>
          <w:rFonts w:asciiTheme="majorEastAsia" w:eastAsiaTheme="majorEastAsia" w:hAnsiTheme="majorEastAsia"/>
          <w:b/>
        </w:rPr>
        <w:t xml:space="preserve"> </w:t>
      </w:r>
      <w:r>
        <w:rPr>
          <w:rFonts w:asciiTheme="majorEastAsia" w:eastAsiaTheme="majorEastAsia" w:hAnsiTheme="majorEastAsia" w:hint="eastAsia"/>
          <w:b/>
        </w:rPr>
        <w:t>(</w:t>
      </w:r>
      <w:r w:rsidR="00F20205">
        <w:rPr>
          <w:rFonts w:asciiTheme="majorEastAsia" w:eastAsiaTheme="majorEastAsia" w:hAnsiTheme="majorEastAsia" w:hint="eastAsia"/>
          <w:b/>
        </w:rPr>
        <w:t>3</w:t>
      </w:r>
      <w:r>
        <w:rPr>
          <w:rFonts w:asciiTheme="majorEastAsia" w:eastAsiaTheme="majorEastAsia" w:hAnsiTheme="majorEastAsia" w:hint="eastAsia"/>
          <w:b/>
        </w:rPr>
        <w:t>점)</w:t>
      </w:r>
    </w:p>
    <w:p w14:paraId="53671E4E" w14:textId="15C243A1" w:rsidR="00D32348" w:rsidRPr="00D32348" w:rsidRDefault="00FD2250" w:rsidP="009A487E">
      <w:pPr>
        <w:jc w:val="center"/>
        <w:rPr>
          <w:rFonts w:asciiTheme="majorEastAsia" w:eastAsiaTheme="majorEastAsia" w:hAnsiTheme="majorEastAsia"/>
        </w:rPr>
      </w:pPr>
      <w:r>
        <w:rPr>
          <w:rFonts w:asciiTheme="majorHAnsi" w:eastAsiaTheme="majorHAnsi" w:hAnsiTheme="majorHAnsi"/>
          <w:b/>
          <w:noProof/>
        </w:rPr>
        <w:drawing>
          <wp:inline distT="0" distB="0" distL="0" distR="0" wp14:anchorId="58A93321" wp14:editId="6E1B694E">
            <wp:extent cx="3455189" cy="1650124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842" cy="16547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6C83DB" w14:textId="00D30F2B" w:rsidR="00D32348" w:rsidRDefault="008449FA" w:rsidP="00E835D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(a) </w:t>
      </w:r>
      <w:r>
        <w:rPr>
          <w:rFonts w:asciiTheme="majorHAnsi" w:eastAsiaTheme="majorHAnsi" w:hAnsiTheme="majorHAnsi" w:hint="eastAsia"/>
        </w:rPr>
        <w:t xml:space="preserve">회로에서 </w:t>
      </w:r>
      <w:r>
        <w:rPr>
          <w:rFonts w:asciiTheme="majorHAnsi" w:eastAsiaTheme="majorHAnsi" w:hAnsiTheme="majorHAnsi"/>
        </w:rPr>
        <w:t>R</w:t>
      </w:r>
      <w:r w:rsidRPr="002055E1">
        <w:rPr>
          <w:rFonts w:asciiTheme="majorHAnsi" w:eastAsiaTheme="majorHAnsi" w:hAnsiTheme="majorHAnsi"/>
          <w:vertAlign w:val="subscript"/>
        </w:rPr>
        <w:t>L</w:t>
      </w:r>
      <w:r>
        <w:rPr>
          <w:rFonts w:asciiTheme="majorHAnsi" w:eastAsiaTheme="majorHAnsi" w:hAnsiTheme="majorHAnsi" w:hint="eastAsia"/>
        </w:rPr>
        <w:t xml:space="preserve">을 제거하고 </w:t>
      </w:r>
      <w:r>
        <w:rPr>
          <w:rFonts w:asciiTheme="majorHAnsi" w:eastAsiaTheme="majorHAnsi" w:hAnsiTheme="majorHAnsi"/>
        </w:rPr>
        <w:t xml:space="preserve">A-B </w:t>
      </w: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 xml:space="preserve">erminal </w:t>
      </w:r>
      <w:r>
        <w:rPr>
          <w:rFonts w:asciiTheme="majorHAnsi" w:eastAsiaTheme="majorHAnsi" w:hAnsiTheme="majorHAnsi" w:hint="eastAsia"/>
        </w:rPr>
        <w:t xml:space="preserve">사이의 </w:t>
      </w:r>
      <w:r>
        <w:rPr>
          <w:rFonts w:asciiTheme="majorHAnsi" w:eastAsiaTheme="majorHAnsi" w:hAnsiTheme="majorHAnsi"/>
        </w:rPr>
        <w:t xml:space="preserve">open circuit </w:t>
      </w:r>
      <w:r>
        <w:rPr>
          <w:rFonts w:asciiTheme="majorHAnsi" w:eastAsiaTheme="majorHAnsi" w:hAnsiTheme="majorHAnsi" w:hint="eastAsia"/>
        </w:rPr>
        <w:t>전압,</w:t>
      </w:r>
      <w:r>
        <w:rPr>
          <w:rFonts w:asciiTheme="majorHAnsi" w:eastAsiaTheme="majorHAnsi" w:hAnsiTheme="majorHAnsi"/>
        </w:rPr>
        <w:t xml:space="preserve"> V</w:t>
      </w:r>
      <w:r w:rsidRPr="003803B1">
        <w:rPr>
          <w:rFonts w:asciiTheme="majorHAnsi" w:eastAsiaTheme="majorHAnsi" w:hAnsiTheme="majorHAnsi"/>
          <w:vertAlign w:val="subscript"/>
        </w:rPr>
        <w:t>TH</w:t>
      </w:r>
      <w:r>
        <w:rPr>
          <w:rFonts w:asciiTheme="majorHAnsi" w:eastAsiaTheme="majorHAnsi" w:hAnsiTheme="majorHAnsi"/>
        </w:rPr>
        <w:t xml:space="preserve"> (V</w:t>
      </w:r>
      <w:r w:rsidRPr="003803B1">
        <w:rPr>
          <w:rFonts w:asciiTheme="majorHAnsi" w:eastAsiaTheme="majorHAnsi" w:hAnsiTheme="majorHAnsi"/>
          <w:vertAlign w:val="subscript"/>
        </w:rPr>
        <w:t>AB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를 계산하여 아래 표에 기록</w:t>
      </w:r>
      <w:r w:rsidR="00A1795E">
        <w:rPr>
          <w:rFonts w:asciiTheme="majorEastAsia" w:eastAsiaTheme="majorEastAsia" w:hAnsiTheme="majorEastAsia" w:hint="eastAsia"/>
        </w:rPr>
        <w:t>하라</w:t>
      </w:r>
      <w:r w:rsidR="00DA797E">
        <w:rPr>
          <w:rFonts w:asciiTheme="majorEastAsia" w:eastAsiaTheme="majorEastAsia" w:hAnsiTheme="majorEastAsia" w:hint="eastAsia"/>
        </w:rPr>
        <w:t xml:space="preserve"> </w:t>
      </w:r>
      <w:r w:rsidR="00DA797E">
        <w:rPr>
          <w:rFonts w:asciiTheme="majorEastAsia" w:eastAsiaTheme="majorEastAsia" w:hAnsiTheme="majorEastAsia"/>
        </w:rPr>
        <w:t>(</w:t>
      </w:r>
      <w:r w:rsidR="00DA797E">
        <w:rPr>
          <w:rFonts w:asciiTheme="majorEastAsia" w:eastAsiaTheme="majorEastAsia" w:hAnsiTheme="majorEastAsia" w:hint="eastAsia"/>
        </w:rPr>
        <w:t>소수점 둘째</w:t>
      </w:r>
      <w:r w:rsidR="0021573E">
        <w:rPr>
          <w:rFonts w:asciiTheme="majorEastAsia" w:eastAsiaTheme="majorEastAsia" w:hAnsiTheme="majorEastAsia" w:hint="eastAsia"/>
        </w:rPr>
        <w:t xml:space="preserve"> </w:t>
      </w:r>
      <w:r w:rsidR="00DA797E">
        <w:rPr>
          <w:rFonts w:asciiTheme="majorEastAsia" w:eastAsiaTheme="majorEastAsia" w:hAnsiTheme="majorEastAsia" w:hint="eastAsia"/>
        </w:rPr>
        <w:t>자리까지</w:t>
      </w:r>
      <w:r w:rsidR="00706D4A">
        <w:rPr>
          <w:rFonts w:asciiTheme="majorEastAsia" w:eastAsiaTheme="majorEastAsia" w:hAnsiTheme="majorEastAsia"/>
        </w:rPr>
        <w:t xml:space="preserve"> </w:t>
      </w:r>
      <w:r w:rsidR="00706D4A">
        <w:rPr>
          <w:rFonts w:asciiTheme="majorEastAsia" w:eastAsiaTheme="majorEastAsia" w:hAnsiTheme="majorEastAsia" w:hint="eastAsia"/>
        </w:rPr>
        <w:t>표</w:t>
      </w:r>
      <w:r w:rsidR="0021573E">
        <w:rPr>
          <w:rFonts w:asciiTheme="majorEastAsia" w:eastAsiaTheme="majorEastAsia" w:hAnsiTheme="majorEastAsia" w:hint="eastAsia"/>
        </w:rPr>
        <w:t>시하라</w:t>
      </w:r>
      <w:r w:rsidR="00DA797E">
        <w:rPr>
          <w:rFonts w:asciiTheme="majorEastAsia" w:eastAsiaTheme="majorEastAsia" w:hAnsiTheme="majorEastAsia" w:hint="eastAsia"/>
        </w:rPr>
        <w:t>)</w:t>
      </w:r>
    </w:p>
    <w:p w14:paraId="3BF9921A" w14:textId="4EB00A3F" w:rsidR="003F03FD" w:rsidRPr="003F03FD" w:rsidRDefault="003F03FD" w:rsidP="00737950">
      <w:pPr>
        <w:jc w:val="center"/>
        <w:rPr>
          <w:rFonts w:asciiTheme="majorEastAsia" w:eastAsiaTheme="majorEastAsia" w:hAnsiTheme="majorEastAsia"/>
        </w:rPr>
      </w:pPr>
      <w:r>
        <w:rPr>
          <w:noProof/>
        </w:rPr>
        <w:drawing>
          <wp:inline distT="0" distB="0" distL="0" distR="0" wp14:anchorId="52860441" wp14:editId="6655891D">
            <wp:extent cx="3100552" cy="1447974"/>
            <wp:effectExtent l="0" t="0" r="508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2368" cy="145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2405" w:type="dxa"/>
        <w:tblLook w:val="04A0" w:firstRow="1" w:lastRow="0" w:firstColumn="1" w:lastColumn="0" w:noHBand="0" w:noVBand="1"/>
      </w:tblPr>
      <w:tblGrid>
        <w:gridCol w:w="1842"/>
        <w:gridCol w:w="2127"/>
      </w:tblGrid>
      <w:tr w:rsidR="00C55C4A" w14:paraId="2A75886C" w14:textId="77777777" w:rsidTr="007E5B63">
        <w:tc>
          <w:tcPr>
            <w:tcW w:w="1842" w:type="dxa"/>
            <w:vAlign w:val="center"/>
          </w:tcPr>
          <w:p w14:paraId="2ED0C784" w14:textId="77777777" w:rsidR="00C55C4A" w:rsidRPr="009855A8" w:rsidRDefault="00C55C4A" w:rsidP="007E5B63">
            <w:pPr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2127" w:type="dxa"/>
            <w:vAlign w:val="center"/>
          </w:tcPr>
          <w:p w14:paraId="1A82E41A" w14:textId="146C3B04" w:rsidR="00C55C4A" w:rsidRPr="009855A8" w:rsidRDefault="00C55C4A" w:rsidP="007E5B63"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C</w:t>
            </w:r>
            <w:r>
              <w:rPr>
                <w:rFonts w:asciiTheme="majorHAnsi" w:eastAsiaTheme="majorHAnsi" w:hAnsiTheme="majorHAnsi"/>
                <w:b/>
              </w:rPr>
              <w:t>omputed</w:t>
            </w:r>
          </w:p>
        </w:tc>
      </w:tr>
      <w:tr w:rsidR="00C55C4A" w14:paraId="787BB69F" w14:textId="77777777" w:rsidTr="007E5B63">
        <w:trPr>
          <w:trHeight w:val="678"/>
        </w:trPr>
        <w:tc>
          <w:tcPr>
            <w:tcW w:w="1842" w:type="dxa"/>
            <w:vAlign w:val="center"/>
          </w:tcPr>
          <w:p w14:paraId="79FF5BF1" w14:textId="77777777" w:rsidR="00C55C4A" w:rsidRPr="009855A8" w:rsidRDefault="00C55C4A" w:rsidP="007E5B63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9855A8">
              <w:rPr>
                <w:rFonts w:asciiTheme="majorHAnsi" w:eastAsiaTheme="majorHAnsi" w:hAnsiTheme="majorHAnsi" w:hint="eastAsia"/>
                <w:b/>
              </w:rPr>
              <w:t>V</w:t>
            </w:r>
            <w:r w:rsidRPr="009855A8">
              <w:rPr>
                <w:rFonts w:asciiTheme="majorHAnsi" w:eastAsiaTheme="majorHAnsi" w:hAnsiTheme="majorHAnsi"/>
                <w:b/>
                <w:vertAlign w:val="subscript"/>
              </w:rPr>
              <w:t>TH</w:t>
            </w:r>
          </w:p>
        </w:tc>
        <w:tc>
          <w:tcPr>
            <w:tcW w:w="2127" w:type="dxa"/>
            <w:vAlign w:val="center"/>
          </w:tcPr>
          <w:p w14:paraId="54771C0B" w14:textId="43EB3CB0" w:rsidR="00C55C4A" w:rsidRDefault="00C02F1E" w:rsidP="007E5B6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7.12V</w:t>
            </w:r>
          </w:p>
        </w:tc>
      </w:tr>
    </w:tbl>
    <w:p w14:paraId="62262190" w14:textId="7199DDBF" w:rsidR="00C55C4A" w:rsidRDefault="00C55C4A" w:rsidP="00E835D7">
      <w:pPr>
        <w:rPr>
          <w:rFonts w:eastAsiaTheme="minorEastAsia"/>
        </w:rPr>
      </w:pPr>
    </w:p>
    <w:p w14:paraId="161A77BA" w14:textId="3607AB81" w:rsidR="00445E4E" w:rsidRDefault="00445E4E" w:rsidP="00445E4E">
      <w:pPr>
        <w:rPr>
          <w:rFonts w:asciiTheme="majorHAnsi" w:eastAsiaTheme="majorHAnsi" w:hAnsiTheme="majorHAnsi"/>
        </w:rPr>
      </w:pPr>
      <w:r w:rsidRPr="00445E4E">
        <w:rPr>
          <w:rFonts w:asciiTheme="majorHAnsi" w:eastAsiaTheme="majorHAnsi" w:hAnsiTheme="majorHAnsi" w:hint="eastAsia"/>
        </w:rPr>
        <w:t>(b</w:t>
      </w:r>
      <w:r w:rsidRPr="00445E4E">
        <w:rPr>
          <w:rFonts w:asciiTheme="majorHAnsi" w:eastAsiaTheme="majorHAnsi" w:hAnsiTheme="majorHAnsi"/>
        </w:rPr>
        <w:t xml:space="preserve">) </w:t>
      </w:r>
      <w:r w:rsidRPr="00445E4E">
        <w:rPr>
          <w:rFonts w:asciiTheme="majorHAnsi" w:eastAsiaTheme="majorHAnsi" w:hAnsiTheme="majorHAnsi" w:hint="eastAsia"/>
        </w:rPr>
        <w:t>회로에서</w:t>
      </w:r>
      <w:r w:rsidRPr="00445E4E">
        <w:rPr>
          <w:rFonts w:asciiTheme="majorHAnsi" w:eastAsiaTheme="majorHAnsi" w:hAnsiTheme="majorHAnsi"/>
        </w:rPr>
        <w:t xml:space="preserve"> </w:t>
      </w:r>
      <w:r w:rsidRPr="00445E4E">
        <w:rPr>
          <w:rFonts w:asciiTheme="majorHAnsi" w:eastAsiaTheme="majorHAnsi" w:hAnsiTheme="majorHAnsi" w:hint="eastAsia"/>
        </w:rPr>
        <w:t xml:space="preserve">전원 전압을 </w:t>
      </w:r>
      <w:r w:rsidRPr="00445E4E">
        <w:rPr>
          <w:rFonts w:asciiTheme="majorHAnsi" w:eastAsiaTheme="majorHAnsi" w:hAnsiTheme="majorHAnsi"/>
        </w:rPr>
        <w:t>0V</w:t>
      </w:r>
      <w:r w:rsidRPr="00445E4E">
        <w:rPr>
          <w:rFonts w:asciiTheme="majorHAnsi" w:eastAsiaTheme="majorHAnsi" w:hAnsiTheme="majorHAnsi" w:hint="eastAsia"/>
        </w:rPr>
        <w:t>로 바꾸고 설정했다고 했을 때,</w:t>
      </w:r>
      <w:r>
        <w:rPr>
          <w:rFonts w:eastAsiaTheme="minorEastAsia"/>
        </w:rPr>
        <w:t xml:space="preserve"> </w:t>
      </w:r>
      <w:r>
        <w:rPr>
          <w:rFonts w:asciiTheme="majorHAnsi" w:eastAsiaTheme="majorHAnsi" w:hAnsiTheme="majorHAnsi"/>
        </w:rPr>
        <w:t xml:space="preserve">A-B </w:t>
      </w: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 xml:space="preserve">erminal </w:t>
      </w:r>
      <w:r>
        <w:rPr>
          <w:rFonts w:asciiTheme="majorHAnsi" w:eastAsiaTheme="majorHAnsi" w:hAnsiTheme="majorHAnsi" w:hint="eastAsia"/>
        </w:rPr>
        <w:t xml:space="preserve">사이의 </w:t>
      </w:r>
      <w:r>
        <w:rPr>
          <w:rFonts w:asciiTheme="majorHAnsi" w:eastAsiaTheme="majorHAnsi" w:hAnsiTheme="majorHAnsi"/>
        </w:rPr>
        <w:t xml:space="preserve">open circuit </w:t>
      </w:r>
      <w:r>
        <w:rPr>
          <w:rFonts w:asciiTheme="majorHAnsi" w:eastAsiaTheme="majorHAnsi" w:hAnsiTheme="majorHAnsi" w:hint="eastAsia"/>
        </w:rPr>
        <w:t>저항,</w:t>
      </w:r>
      <w:r>
        <w:rPr>
          <w:rFonts w:asciiTheme="majorHAnsi" w:eastAsiaTheme="majorHAnsi" w:hAnsiTheme="majorHAnsi"/>
        </w:rPr>
        <w:t xml:space="preserve"> R</w:t>
      </w:r>
      <w:r w:rsidRPr="003803B1">
        <w:rPr>
          <w:rFonts w:asciiTheme="majorHAnsi" w:eastAsiaTheme="majorHAnsi" w:hAnsiTheme="majorHAnsi"/>
          <w:vertAlign w:val="subscript"/>
        </w:rPr>
        <w:t>TH</w:t>
      </w:r>
      <w:r>
        <w:rPr>
          <w:rFonts w:asciiTheme="majorHAnsi" w:eastAsiaTheme="majorHAnsi" w:hAnsiTheme="majorHAnsi" w:hint="eastAsia"/>
        </w:rPr>
        <w:t>를 계산하여 아래 표에 기록하시오</w:t>
      </w:r>
      <w:r w:rsidR="001B54BB">
        <w:rPr>
          <w:rFonts w:asciiTheme="majorHAnsi" w:eastAsiaTheme="majorHAnsi" w:hAnsiTheme="majorHAnsi" w:hint="eastAsia"/>
        </w:rPr>
        <w:t xml:space="preserve"> </w:t>
      </w:r>
      <w:r w:rsidR="001B54BB">
        <w:rPr>
          <w:rFonts w:asciiTheme="majorHAnsi" w:eastAsiaTheme="majorHAnsi" w:hAnsiTheme="majorHAnsi"/>
        </w:rPr>
        <w:t>(</w:t>
      </w:r>
      <w:r w:rsidR="001B54BB">
        <w:rPr>
          <w:rFonts w:asciiTheme="majorHAnsi" w:eastAsiaTheme="majorHAnsi" w:hAnsiTheme="majorHAnsi" w:hint="eastAsia"/>
        </w:rPr>
        <w:t>소수점 둘째 자리까지</w:t>
      </w:r>
      <w:r w:rsidR="001B54BB">
        <w:rPr>
          <w:rFonts w:asciiTheme="majorHAnsi" w:eastAsiaTheme="majorHAnsi" w:hAnsiTheme="majorHAnsi"/>
        </w:rPr>
        <w:t xml:space="preserve"> </w:t>
      </w:r>
      <w:r w:rsidR="001B54BB">
        <w:rPr>
          <w:rFonts w:asciiTheme="majorHAnsi" w:eastAsiaTheme="majorHAnsi" w:hAnsiTheme="majorHAnsi" w:hint="eastAsia"/>
        </w:rPr>
        <w:t>표시하라)</w:t>
      </w:r>
    </w:p>
    <w:p w14:paraId="106FD877" w14:textId="77777777" w:rsidR="00445E4E" w:rsidRDefault="00445E4E" w:rsidP="00445E4E">
      <w:pPr>
        <w:jc w:val="center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6AD23FDE" wp14:editId="1EE9169F">
            <wp:extent cx="3123415" cy="1486625"/>
            <wp:effectExtent l="0" t="0" r="127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6809" cy="149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2405" w:type="dxa"/>
        <w:tblLook w:val="04A0" w:firstRow="1" w:lastRow="0" w:firstColumn="1" w:lastColumn="0" w:noHBand="0" w:noVBand="1"/>
      </w:tblPr>
      <w:tblGrid>
        <w:gridCol w:w="1842"/>
        <w:gridCol w:w="2127"/>
      </w:tblGrid>
      <w:tr w:rsidR="00445E4E" w14:paraId="2FA92E05" w14:textId="77777777" w:rsidTr="007E5B63">
        <w:tc>
          <w:tcPr>
            <w:tcW w:w="1842" w:type="dxa"/>
            <w:vAlign w:val="center"/>
          </w:tcPr>
          <w:p w14:paraId="2DD0020E" w14:textId="77777777" w:rsidR="00445E4E" w:rsidRPr="009855A8" w:rsidRDefault="00445E4E" w:rsidP="007E5B63">
            <w:pPr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2127" w:type="dxa"/>
            <w:vAlign w:val="center"/>
          </w:tcPr>
          <w:p w14:paraId="1FEBAF1A" w14:textId="7051C2B5" w:rsidR="00445E4E" w:rsidRPr="009855A8" w:rsidRDefault="00FF1AD4" w:rsidP="007E5B63"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Computed</w:t>
            </w:r>
          </w:p>
        </w:tc>
      </w:tr>
      <w:tr w:rsidR="00445E4E" w14:paraId="0EA83CE4" w14:textId="77777777" w:rsidTr="007E5B63">
        <w:trPr>
          <w:trHeight w:val="678"/>
        </w:trPr>
        <w:tc>
          <w:tcPr>
            <w:tcW w:w="1842" w:type="dxa"/>
            <w:vAlign w:val="center"/>
          </w:tcPr>
          <w:p w14:paraId="08574ACA" w14:textId="77777777" w:rsidR="00445E4E" w:rsidRPr="009855A8" w:rsidRDefault="00445E4E" w:rsidP="007E5B63"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R</w:t>
            </w:r>
            <w:r w:rsidRPr="009855A8">
              <w:rPr>
                <w:rFonts w:asciiTheme="majorHAnsi" w:eastAsiaTheme="majorHAnsi" w:hAnsiTheme="majorHAnsi"/>
                <w:b/>
                <w:vertAlign w:val="subscript"/>
              </w:rPr>
              <w:t>TH</w:t>
            </w:r>
          </w:p>
        </w:tc>
        <w:tc>
          <w:tcPr>
            <w:tcW w:w="2127" w:type="dxa"/>
            <w:vAlign w:val="center"/>
          </w:tcPr>
          <w:p w14:paraId="17DCDA1D" w14:textId="7F38FAA9" w:rsidR="00445E4E" w:rsidRDefault="00C02F1E" w:rsidP="007E5B6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180.0Ω</w:t>
            </w:r>
          </w:p>
        </w:tc>
      </w:tr>
    </w:tbl>
    <w:p w14:paraId="277AD273" w14:textId="77777777" w:rsidR="00370337" w:rsidRDefault="00370337" w:rsidP="006858A1">
      <w:pPr>
        <w:rPr>
          <w:rFonts w:asciiTheme="majorHAnsi" w:eastAsiaTheme="majorHAnsi" w:hAnsiTheme="majorHAnsi"/>
        </w:rPr>
      </w:pPr>
    </w:p>
    <w:p w14:paraId="45FC89D4" w14:textId="77777777" w:rsidR="00370337" w:rsidRDefault="00370337" w:rsidP="006858A1">
      <w:pPr>
        <w:rPr>
          <w:rFonts w:asciiTheme="majorHAnsi" w:eastAsiaTheme="majorHAnsi" w:hAnsiTheme="majorHAnsi"/>
        </w:rPr>
      </w:pPr>
    </w:p>
    <w:p w14:paraId="7B798FF4" w14:textId="3E36B676" w:rsidR="006858A1" w:rsidRDefault="006858A1" w:rsidP="006858A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(</w:t>
      </w:r>
      <w:r>
        <w:rPr>
          <w:rFonts w:asciiTheme="majorHAnsi" w:eastAsiaTheme="majorHAnsi" w:hAnsiTheme="majorHAnsi"/>
        </w:rPr>
        <w:t xml:space="preserve">c) </w:t>
      </w:r>
      <w:r>
        <w:rPr>
          <w:rFonts w:asciiTheme="majorHAnsi" w:eastAsiaTheme="majorHAnsi" w:hAnsiTheme="majorHAnsi" w:hint="eastAsia"/>
        </w:rPr>
        <w:t xml:space="preserve">아래 그림과 같이 </w:t>
      </w:r>
      <w:r w:rsidR="00762D22">
        <w:rPr>
          <w:rFonts w:asciiTheme="majorHAnsi" w:eastAsiaTheme="majorHAnsi" w:hAnsiTheme="majorHAnsi" w:hint="eastAsia"/>
        </w:rPr>
        <w:t>RL=150</w:t>
      </w:r>
      <w:r w:rsidR="00762D22">
        <w:rPr>
          <w:rFonts w:ascii="Old English Text MT" w:eastAsiaTheme="majorHAnsi" w:hAnsi="Old English Text MT"/>
        </w:rPr>
        <w:t>Ω</w:t>
      </w:r>
      <w:r w:rsidR="00762D22">
        <w:rPr>
          <w:rFonts w:asciiTheme="majorHAnsi" w:eastAsiaTheme="majorHAnsi" w:hAnsiTheme="majorHAnsi" w:hint="eastAsia"/>
        </w:rPr>
        <w:t xml:space="preserve">을 사용하여 </w:t>
      </w:r>
      <w:r>
        <w:rPr>
          <w:rFonts w:asciiTheme="majorHAnsi" w:eastAsiaTheme="majorHAnsi" w:hAnsiTheme="majorHAnsi"/>
        </w:rPr>
        <w:t xml:space="preserve">Thevenin </w:t>
      </w:r>
      <w:r>
        <w:rPr>
          <w:rFonts w:asciiTheme="majorHAnsi" w:eastAsiaTheme="majorHAnsi" w:hAnsiTheme="majorHAnsi" w:hint="eastAsia"/>
        </w:rPr>
        <w:t>등가회로를</w:t>
      </w:r>
      <w:r w:rsidR="000F2F3A">
        <w:rPr>
          <w:rFonts w:asciiTheme="majorHAnsi" w:eastAsiaTheme="majorHAnsi" w:hAnsiTheme="majorHAnsi" w:hint="eastAsia"/>
        </w:rPr>
        <w:t xml:space="preserve"> 구</w:t>
      </w:r>
      <w:r>
        <w:rPr>
          <w:rFonts w:asciiTheme="majorHAnsi" w:eastAsiaTheme="majorHAnsi" w:hAnsiTheme="majorHAnsi" w:hint="eastAsia"/>
        </w:rPr>
        <w:t>성</w:t>
      </w:r>
      <w:r w:rsidR="00370337">
        <w:rPr>
          <w:rFonts w:asciiTheme="majorHAnsi" w:eastAsiaTheme="majorHAnsi" w:hAnsiTheme="majorHAnsi" w:hint="eastAsia"/>
        </w:rPr>
        <w:t>한다고 했을 때</w:t>
      </w:r>
      <w:r>
        <w:rPr>
          <w:rFonts w:asciiTheme="majorHAnsi" w:eastAsiaTheme="majorHAnsi" w:hAnsiTheme="majorHAnsi" w:hint="eastAsia"/>
        </w:rPr>
        <w:t xml:space="preserve">, 위에서 </w:t>
      </w:r>
      <w:r w:rsidR="00370337">
        <w:rPr>
          <w:rFonts w:asciiTheme="majorHAnsi" w:eastAsiaTheme="majorHAnsi" w:hAnsiTheme="majorHAnsi" w:hint="eastAsia"/>
        </w:rPr>
        <w:t xml:space="preserve">계산한 </w:t>
      </w:r>
      <w:r>
        <w:rPr>
          <w:rFonts w:asciiTheme="majorHAnsi" w:eastAsiaTheme="majorHAnsi" w:hAnsiTheme="majorHAnsi" w:hint="eastAsia"/>
        </w:rPr>
        <w:t>값</w:t>
      </w:r>
      <w:r>
        <w:rPr>
          <w:rFonts w:asciiTheme="majorHAnsi" w:eastAsiaTheme="majorHAnsi" w:hAnsiTheme="majorHAnsi"/>
        </w:rPr>
        <w:t>(V</w:t>
      </w:r>
      <w:r w:rsidRPr="00EB248D">
        <w:rPr>
          <w:rFonts w:asciiTheme="majorHAnsi" w:eastAsiaTheme="majorHAnsi" w:hAnsiTheme="majorHAnsi"/>
          <w:vertAlign w:val="subscript"/>
        </w:rPr>
        <w:t>TH</w:t>
      </w:r>
      <w:r>
        <w:rPr>
          <w:rFonts w:asciiTheme="majorHAnsi" w:eastAsiaTheme="majorHAnsi" w:hAnsiTheme="majorHAnsi"/>
        </w:rPr>
        <w:t>, R</w:t>
      </w:r>
      <w:r w:rsidRPr="00EB248D">
        <w:rPr>
          <w:rFonts w:asciiTheme="majorHAnsi" w:eastAsiaTheme="majorHAnsi" w:hAnsiTheme="majorHAnsi"/>
          <w:vertAlign w:val="subscript"/>
        </w:rPr>
        <w:t>TH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를</w:t>
      </w:r>
      <w:r w:rsidR="00370337">
        <w:rPr>
          <w:rFonts w:asciiTheme="majorHAnsi" w:eastAsiaTheme="majorHAnsi" w:hAnsiTheme="majorHAnsi" w:hint="eastAsia"/>
        </w:rPr>
        <w:t xml:space="preserve"> 이용하여</w:t>
      </w:r>
      <w:r w:rsidR="00370337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노드 </w:t>
      </w:r>
      <w:r>
        <w:rPr>
          <w:rFonts w:asciiTheme="majorHAnsi" w:eastAsiaTheme="majorHAnsi" w:hAnsiTheme="majorHAnsi"/>
        </w:rPr>
        <w:t>A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 xml:space="preserve">B </w:t>
      </w:r>
      <w:r>
        <w:rPr>
          <w:rFonts w:asciiTheme="majorHAnsi" w:eastAsiaTheme="majorHAnsi" w:hAnsiTheme="majorHAnsi" w:hint="eastAsia"/>
        </w:rPr>
        <w:t>사이의 전압,</w:t>
      </w:r>
      <w:r>
        <w:rPr>
          <w:rFonts w:asciiTheme="majorHAnsi" w:eastAsiaTheme="majorHAnsi" w:hAnsiTheme="majorHAnsi"/>
        </w:rPr>
        <w:t xml:space="preserve"> V</w:t>
      </w:r>
      <w:r w:rsidRPr="00F160C9">
        <w:rPr>
          <w:rFonts w:asciiTheme="majorHAnsi" w:eastAsiaTheme="majorHAnsi" w:hAnsiTheme="majorHAnsi"/>
          <w:vertAlign w:val="subscript"/>
        </w:rPr>
        <w:t>AB</w:t>
      </w:r>
      <w:r>
        <w:rPr>
          <w:rFonts w:asciiTheme="majorHAnsi" w:eastAsiaTheme="majorHAnsi" w:hAnsiTheme="majorHAnsi"/>
        </w:rPr>
        <w:t>(V</w:t>
      </w:r>
      <w:r w:rsidRPr="00F160C9">
        <w:rPr>
          <w:rFonts w:asciiTheme="majorHAnsi" w:eastAsiaTheme="majorHAnsi" w:hAnsiTheme="majorHAnsi"/>
          <w:vertAlign w:val="subscript"/>
        </w:rPr>
        <w:t>A</w:t>
      </w:r>
      <w:r>
        <w:rPr>
          <w:rFonts w:asciiTheme="majorHAnsi" w:eastAsiaTheme="majorHAnsi" w:hAnsiTheme="majorHAnsi"/>
        </w:rPr>
        <w:t>-V</w:t>
      </w:r>
      <w:r w:rsidRPr="00F160C9">
        <w:rPr>
          <w:rFonts w:asciiTheme="majorHAnsi" w:eastAsiaTheme="majorHAnsi" w:hAnsiTheme="majorHAnsi"/>
          <w:vertAlign w:val="subscript"/>
        </w:rPr>
        <w:t>B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 xml:space="preserve">를 </w:t>
      </w:r>
      <w:r w:rsidR="00370337">
        <w:rPr>
          <w:rFonts w:asciiTheme="majorHAnsi" w:eastAsiaTheme="majorHAnsi" w:hAnsiTheme="majorHAnsi" w:hint="eastAsia"/>
        </w:rPr>
        <w:t>계산</w:t>
      </w:r>
      <w:r>
        <w:rPr>
          <w:rFonts w:asciiTheme="majorHAnsi" w:eastAsiaTheme="majorHAnsi" w:hAnsiTheme="majorHAnsi" w:hint="eastAsia"/>
        </w:rPr>
        <w:t>하여 표에 기록하시오</w:t>
      </w:r>
      <w:r w:rsidR="00725D25">
        <w:rPr>
          <w:rFonts w:asciiTheme="majorHAnsi" w:eastAsiaTheme="majorHAnsi" w:hAnsiTheme="majorHAnsi" w:hint="eastAsia"/>
        </w:rPr>
        <w:t xml:space="preserve"> </w:t>
      </w:r>
      <w:r w:rsidR="00445173">
        <w:rPr>
          <w:rFonts w:asciiTheme="majorHAnsi" w:eastAsiaTheme="majorHAnsi" w:hAnsiTheme="majorHAnsi"/>
        </w:rPr>
        <w:t>(</w:t>
      </w:r>
      <w:r w:rsidR="00445173">
        <w:rPr>
          <w:rFonts w:asciiTheme="majorHAnsi" w:eastAsiaTheme="majorHAnsi" w:hAnsiTheme="majorHAnsi" w:hint="eastAsia"/>
        </w:rPr>
        <w:t>소수점 둘째 자리까지</w:t>
      </w:r>
      <w:r w:rsidR="00445173">
        <w:rPr>
          <w:rFonts w:asciiTheme="majorHAnsi" w:eastAsiaTheme="majorHAnsi" w:hAnsiTheme="majorHAnsi"/>
        </w:rPr>
        <w:t xml:space="preserve"> </w:t>
      </w:r>
      <w:r w:rsidR="00445173">
        <w:rPr>
          <w:rFonts w:asciiTheme="majorHAnsi" w:eastAsiaTheme="majorHAnsi" w:hAnsiTheme="majorHAnsi" w:hint="eastAsia"/>
        </w:rPr>
        <w:t>표시하라)</w:t>
      </w:r>
    </w:p>
    <w:p w14:paraId="3B50533F" w14:textId="3BAFB4A5" w:rsidR="006858A1" w:rsidRPr="00E456DF" w:rsidRDefault="006858A1" w:rsidP="00E456DF">
      <w:pPr>
        <w:jc w:val="center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noProof/>
          <w:sz w:val="22"/>
          <w:szCs w:val="22"/>
        </w:rPr>
        <w:drawing>
          <wp:inline distT="0" distB="0" distL="0" distR="0" wp14:anchorId="091712A4" wp14:editId="5532D88C">
            <wp:extent cx="2585085" cy="148780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148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91"/>
        <w:gridCol w:w="1984"/>
      </w:tblGrid>
      <w:tr w:rsidR="00E12CA4" w14:paraId="2CA4351E" w14:textId="77777777" w:rsidTr="007E5B63">
        <w:trPr>
          <w:trHeight w:val="360"/>
          <w:jc w:val="center"/>
        </w:trPr>
        <w:tc>
          <w:tcPr>
            <w:tcW w:w="1491" w:type="dxa"/>
            <w:vMerge w:val="restart"/>
            <w:shd w:val="clear" w:color="auto" w:fill="D9D9D9" w:themeFill="background1" w:themeFillShade="D9"/>
          </w:tcPr>
          <w:p w14:paraId="13966644" w14:textId="77777777" w:rsidR="00E12CA4" w:rsidRDefault="00E12CA4" w:rsidP="006858A1">
            <w:pPr>
              <w:pStyle w:val="a"/>
              <w:ind w:left="0" w:hanging="400"/>
              <w:rPr>
                <w:rFonts w:asciiTheme="majorHAnsi" w:eastAsiaTheme="majorHAnsi" w:hAnsiTheme="majorHAnsi"/>
              </w:rPr>
            </w:pPr>
          </w:p>
          <w:p w14:paraId="0BDDFD7F" w14:textId="77777777" w:rsidR="00E12CA4" w:rsidRPr="00A31D9F" w:rsidRDefault="00E12CA4" w:rsidP="007E5B63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 w:rsidRPr="00A31D9F">
              <w:rPr>
                <w:rFonts w:asciiTheme="majorHAnsi" w:eastAsiaTheme="majorHAnsi" w:hAnsiTheme="majorHAnsi"/>
                <w:vertAlign w:val="subscript"/>
              </w:rPr>
              <w:t>L</w:t>
            </w:r>
          </w:p>
        </w:tc>
        <w:tc>
          <w:tcPr>
            <w:tcW w:w="1984" w:type="dxa"/>
            <w:shd w:val="clear" w:color="auto" w:fill="FBD4B4" w:themeFill="accent6" w:themeFillTint="66"/>
          </w:tcPr>
          <w:p w14:paraId="24BE1E7C" w14:textId="77777777" w:rsidR="00E12CA4" w:rsidRDefault="00000000" w:rsidP="006858A1">
            <w:pPr>
              <w:pStyle w:val="a"/>
              <w:ind w:left="0" w:hanging="400"/>
              <w:rPr>
                <w:rFonts w:ascii="맑은 고딕" w:eastAsia="맑은 고딕" w:hAnsi="맑은 고딕"/>
              </w:rPr>
            </w:pPr>
            <m:oMath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ajorHAnsi" w:hAnsi="Cambria Math"/>
                    </w:rPr>
                    <m:t>AB</m:t>
                  </m:r>
                </m:sub>
              </m:sSub>
              <m:r>
                <w:rPr>
                  <w:rFonts w:ascii="Cambria Math" w:eastAsiaTheme="majorHAnsi" w:hAnsi="Cambria Math"/>
                </w:rPr>
                <m:t>(V)</m:t>
              </m:r>
            </m:oMath>
          </w:p>
        </w:tc>
      </w:tr>
      <w:tr w:rsidR="00E12CA4" w14:paraId="0C203C92" w14:textId="77777777" w:rsidTr="007E5B63">
        <w:trPr>
          <w:trHeight w:val="452"/>
          <w:jc w:val="center"/>
        </w:trPr>
        <w:tc>
          <w:tcPr>
            <w:tcW w:w="1491" w:type="dxa"/>
            <w:vMerge/>
            <w:shd w:val="clear" w:color="auto" w:fill="D9D9D9" w:themeFill="background1" w:themeFillShade="D9"/>
          </w:tcPr>
          <w:p w14:paraId="329690F9" w14:textId="77777777" w:rsidR="00E12CA4" w:rsidRPr="005024A5" w:rsidRDefault="00E12CA4" w:rsidP="006858A1">
            <w:pPr>
              <w:pStyle w:val="a"/>
              <w:ind w:left="0" w:hanging="400"/>
              <w:rPr>
                <w:rFonts w:asciiTheme="majorHAnsi" w:eastAsiaTheme="majorHAnsi" w:hAnsiTheme="majorHAnsi"/>
                <w:i/>
              </w:rPr>
            </w:pPr>
          </w:p>
        </w:tc>
        <w:tc>
          <w:tcPr>
            <w:tcW w:w="1984" w:type="dxa"/>
            <w:shd w:val="clear" w:color="auto" w:fill="FBD4B4" w:themeFill="accent6" w:themeFillTint="66"/>
          </w:tcPr>
          <w:p w14:paraId="3C686610" w14:textId="4C459E18" w:rsidR="00E12CA4" w:rsidRDefault="00E12CA4" w:rsidP="006858A1">
            <w:pPr>
              <w:pStyle w:val="a"/>
              <w:ind w:left="0" w:hanging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Computed</w:t>
            </w:r>
          </w:p>
        </w:tc>
      </w:tr>
      <w:tr w:rsidR="00E12CA4" w14:paraId="4F1214E8" w14:textId="77777777" w:rsidTr="007E5B63">
        <w:trPr>
          <w:trHeight w:val="452"/>
          <w:jc w:val="center"/>
        </w:trPr>
        <w:tc>
          <w:tcPr>
            <w:tcW w:w="1491" w:type="dxa"/>
            <w:shd w:val="clear" w:color="auto" w:fill="D9D9D9" w:themeFill="background1" w:themeFillShade="D9"/>
          </w:tcPr>
          <w:p w14:paraId="4BC06ED3" w14:textId="77777777" w:rsidR="00E12CA4" w:rsidRDefault="00000000" w:rsidP="006858A1">
            <w:pPr>
              <w:pStyle w:val="a"/>
              <w:ind w:left="0" w:hanging="400"/>
              <w:rPr>
                <w:rFonts w:asciiTheme="majorHAnsi" w:eastAsiaTheme="majorHAnsi" w:hAnsiTheme="majorHAnsi"/>
              </w:rPr>
            </w:pPr>
            <m:oMath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ajorHAnsi" w:hAnsi="Cambria Math"/>
                    </w:rPr>
                    <m:t>L</m:t>
                  </m:r>
                </m:sub>
              </m:sSub>
              <m:r>
                <w:rPr>
                  <w:rFonts w:ascii="Cambria Math" w:eastAsiaTheme="majorHAnsi" w:hAnsi="Cambria Math"/>
                </w:rPr>
                <m:t>=150</m:t>
              </m:r>
              <m:r>
                <m:rPr>
                  <m:sty m:val="p"/>
                </m:rPr>
                <w:rPr>
                  <w:rFonts w:ascii="Cambria Math" w:eastAsiaTheme="majorHAnsi" w:hAnsi="Cambria Math"/>
                </w:rPr>
                <m:t>Ω</m:t>
              </m:r>
            </m:oMath>
          </w:p>
        </w:tc>
        <w:tc>
          <w:tcPr>
            <w:tcW w:w="1984" w:type="dxa"/>
          </w:tcPr>
          <w:p w14:paraId="3426C9A2" w14:textId="59466EA3" w:rsidR="00E12CA4" w:rsidRDefault="00C02F1E" w:rsidP="006858A1">
            <w:pPr>
              <w:pStyle w:val="a"/>
              <w:ind w:left="0" w:hanging="4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3.24V</w:t>
            </w:r>
          </w:p>
        </w:tc>
      </w:tr>
    </w:tbl>
    <w:p w14:paraId="03B8E5F2" w14:textId="77777777" w:rsidR="006858A1" w:rsidRDefault="006858A1" w:rsidP="006858A1">
      <w:pPr>
        <w:rPr>
          <w:rFonts w:asciiTheme="majorHAnsi" w:eastAsiaTheme="majorHAnsi" w:hAnsiTheme="majorHAnsi"/>
          <w:szCs w:val="20"/>
        </w:rPr>
      </w:pPr>
    </w:p>
    <w:p w14:paraId="675A2A56" w14:textId="77777777" w:rsidR="006858A1" w:rsidRPr="006E22ED" w:rsidRDefault="006858A1" w:rsidP="006858A1">
      <w:pPr>
        <w:rPr>
          <w:rFonts w:asciiTheme="majorHAnsi" w:eastAsiaTheme="majorHAnsi" w:hAnsiTheme="majorHAnsi"/>
          <w:szCs w:val="20"/>
        </w:rPr>
      </w:pPr>
    </w:p>
    <w:p w14:paraId="14983909" w14:textId="77777777" w:rsidR="00C55C4A" w:rsidRPr="008449FA" w:rsidRDefault="00C55C4A" w:rsidP="00E835D7">
      <w:pPr>
        <w:rPr>
          <w:rFonts w:eastAsiaTheme="minorEastAsia"/>
        </w:rPr>
      </w:pPr>
    </w:p>
    <w:sectPr w:rsidR="00C55C4A" w:rsidRPr="008449FA">
      <w:headerReference w:type="default" r:id="rId13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BBAD1" w14:textId="77777777" w:rsidR="003F13A9" w:rsidRDefault="003F13A9" w:rsidP="003301D5">
      <w:r>
        <w:separator/>
      </w:r>
    </w:p>
  </w:endnote>
  <w:endnote w:type="continuationSeparator" w:id="0">
    <w:p w14:paraId="64C6976F" w14:textId="77777777" w:rsidR="003F13A9" w:rsidRDefault="003F13A9" w:rsidP="003301D5">
      <w:r>
        <w:rPr>
          <w:rFonts w:asciiTheme="minorEastAsia" w:eastAsiaTheme="minorEastAsia" w:hAnsiTheme="minorEastAsia" w:hint="eastAsia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7CD18" w14:textId="77777777" w:rsidR="003F13A9" w:rsidRDefault="003F13A9" w:rsidP="003301D5">
      <w:r>
        <w:separator/>
      </w:r>
    </w:p>
  </w:footnote>
  <w:footnote w:type="continuationSeparator" w:id="0">
    <w:p w14:paraId="091481A8" w14:textId="77777777" w:rsidR="003F13A9" w:rsidRDefault="003F13A9" w:rsidP="003301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C2BF5" w14:textId="064B4F4C" w:rsidR="00876E5E" w:rsidRDefault="00876E5E" w:rsidP="000C4ECD">
    <w:pPr>
      <w:pStyle w:val="a9"/>
      <w:jc w:val="right"/>
      <w:rPr>
        <w:rFonts w:asciiTheme="minorHAnsi" w:eastAsiaTheme="minorHAnsi" w:hAnsiTheme="minorHAnsi" w:cs="맑은 고딕"/>
      </w:rPr>
    </w:pPr>
    <w:r w:rsidRPr="00876E5E">
      <w:rPr>
        <w:rFonts w:asciiTheme="minorHAnsi" w:eastAsiaTheme="minorHAnsi" w:hAnsiTheme="minorHAnsi"/>
      </w:rPr>
      <w:t>202</w:t>
    </w:r>
    <w:r w:rsidR="00097650">
      <w:rPr>
        <w:rFonts w:asciiTheme="minorHAnsi" w:eastAsiaTheme="minorHAnsi" w:hAnsiTheme="minorHAnsi" w:hint="eastAsia"/>
      </w:rPr>
      <w:t>4</w:t>
    </w:r>
    <w:r w:rsidRPr="00876E5E">
      <w:rPr>
        <w:rFonts w:asciiTheme="minorHAnsi" w:eastAsiaTheme="minorHAnsi" w:hAnsiTheme="minorHAnsi"/>
      </w:rPr>
      <w:t xml:space="preserve"> </w:t>
    </w:r>
    <w:r w:rsidRPr="00876E5E">
      <w:rPr>
        <w:rFonts w:asciiTheme="minorHAnsi" w:eastAsiaTheme="minorHAnsi" w:hAnsiTheme="minorHAnsi" w:cs="맑은 고딕" w:hint="eastAsia"/>
      </w:rPr>
      <w:t>봄</w:t>
    </w:r>
    <w:r w:rsidR="000C4ECD">
      <w:rPr>
        <w:rFonts w:asciiTheme="minorHAnsi" w:eastAsiaTheme="minorHAnsi" w:hAnsiTheme="minorHAnsi" w:cs="맑은 고딕" w:hint="eastAsia"/>
      </w:rPr>
      <w:t xml:space="preserve"> </w:t>
    </w:r>
    <w:r w:rsidRPr="00876E5E">
      <w:rPr>
        <w:rFonts w:asciiTheme="minorHAnsi" w:eastAsiaTheme="minorHAnsi" w:hAnsiTheme="minorHAnsi" w:cs="맑은 고딕" w:hint="eastAsia"/>
      </w:rPr>
      <w:t xml:space="preserve">학기 </w:t>
    </w:r>
    <w:r w:rsidR="00097650">
      <w:rPr>
        <w:rFonts w:asciiTheme="minorHAnsi" w:eastAsiaTheme="minorHAnsi" w:hAnsiTheme="minorHAnsi" w:cs="맑은 고딕" w:hint="eastAsia"/>
      </w:rPr>
      <w:t>기초회로 및 논리실습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3DF8"/>
    <w:multiLevelType w:val="hybridMultilevel"/>
    <w:tmpl w:val="58A89FF2"/>
    <w:lvl w:ilvl="0" w:tplc="B92EC44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1A991D98"/>
    <w:multiLevelType w:val="hybridMultilevel"/>
    <w:tmpl w:val="024C5B0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3E66E8"/>
    <w:multiLevelType w:val="hybridMultilevel"/>
    <w:tmpl w:val="58B8E8E6"/>
    <w:lvl w:ilvl="0" w:tplc="6D388E36">
      <w:start w:val="1"/>
      <w:numFmt w:val="decimal"/>
      <w:pStyle w:val="a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EA7BCA"/>
    <w:multiLevelType w:val="hybridMultilevel"/>
    <w:tmpl w:val="355A3328"/>
    <w:lvl w:ilvl="0" w:tplc="D75A441C">
      <w:start w:val="1"/>
      <w:numFmt w:val="upperLetter"/>
      <w:lvlText w:val="%1&gt;"/>
      <w:lvlJc w:val="left"/>
      <w:pPr>
        <w:ind w:left="11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3" w:hanging="400"/>
      </w:pPr>
    </w:lvl>
    <w:lvl w:ilvl="2" w:tplc="0409001B" w:tentative="1">
      <w:start w:val="1"/>
      <w:numFmt w:val="lowerRoman"/>
      <w:lvlText w:val="%3."/>
      <w:lvlJc w:val="right"/>
      <w:pPr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ind w:left="4403" w:hanging="400"/>
      </w:pPr>
    </w:lvl>
  </w:abstractNum>
  <w:abstractNum w:abstractNumId="4" w15:restartNumberingAfterBreak="0">
    <w:nsid w:val="281E4222"/>
    <w:multiLevelType w:val="multilevel"/>
    <w:tmpl w:val="562EB582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AD976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D4A27CB"/>
    <w:multiLevelType w:val="multilevel"/>
    <w:tmpl w:val="081C8702"/>
    <w:lvl w:ilvl="0">
      <w:start w:val="1"/>
      <w:numFmt w:val="decimal"/>
      <w:suff w:val="space"/>
      <w:lvlText w:val="%1"/>
      <w:lvlJc w:val="left"/>
      <w:pPr>
        <w:ind w:left="284" w:hanging="284"/>
      </w:pPr>
      <w:rPr>
        <w:rFonts w:hint="eastAsia"/>
        <w:lang w:eastAsia="ko-KR"/>
      </w:rPr>
    </w:lvl>
    <w:lvl w:ilvl="1">
      <w:start w:val="1"/>
      <w:numFmt w:val="decimal"/>
      <w:pStyle w:val="2"/>
      <w:suff w:val="space"/>
      <w:lvlText w:val="%1.%2"/>
      <w:lvlJc w:val="left"/>
      <w:pPr>
        <w:ind w:left="597" w:firstLine="0"/>
      </w:pPr>
      <w:rPr>
        <w:rFonts w:hint="eastAsia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994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484"/>
        </w:tabs>
        <w:ind w:left="4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281"/>
        </w:tabs>
        <w:ind w:left="10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760"/>
        </w:tabs>
        <w:ind w:left="17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327"/>
        </w:tabs>
        <w:ind w:left="23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894"/>
        </w:tabs>
        <w:ind w:left="28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3602"/>
        </w:tabs>
        <w:ind w:left="3602" w:hanging="1700"/>
      </w:pPr>
      <w:rPr>
        <w:rFonts w:hint="eastAsia"/>
      </w:rPr>
    </w:lvl>
  </w:abstractNum>
  <w:abstractNum w:abstractNumId="7" w15:restartNumberingAfterBreak="0">
    <w:nsid w:val="3D12122C"/>
    <w:multiLevelType w:val="multilevel"/>
    <w:tmpl w:val="E2D6AFF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b w:val="0"/>
        <w:sz w:val="22"/>
        <w:szCs w:val="22"/>
      </w:rPr>
    </w:lvl>
    <w:lvl w:ilvl="1" w:tentative="1">
      <w:start w:val="1"/>
      <w:numFmt w:val="upperLetter"/>
      <w:lvlText w:val="%2."/>
      <w:lvlJc w:val="left"/>
      <w:pPr>
        <w:ind w:left="1225" w:hanging="400"/>
      </w:pPr>
    </w:lvl>
    <w:lvl w:ilvl="2" w:tentative="1">
      <w:start w:val="1"/>
      <w:numFmt w:val="lowerRoman"/>
      <w:lvlText w:val="%3."/>
      <w:lvlJc w:val="right"/>
      <w:pPr>
        <w:ind w:left="1625" w:hanging="400"/>
      </w:pPr>
    </w:lvl>
    <w:lvl w:ilvl="3" w:tentative="1">
      <w:start w:val="1"/>
      <w:numFmt w:val="decimal"/>
      <w:lvlText w:val="%4."/>
      <w:lvlJc w:val="left"/>
      <w:pPr>
        <w:ind w:left="2025" w:hanging="400"/>
      </w:pPr>
    </w:lvl>
    <w:lvl w:ilvl="4" w:tentative="1">
      <w:start w:val="1"/>
      <w:numFmt w:val="upperLetter"/>
      <w:lvlText w:val="%5."/>
      <w:lvlJc w:val="left"/>
      <w:pPr>
        <w:ind w:left="2425" w:hanging="400"/>
      </w:pPr>
    </w:lvl>
    <w:lvl w:ilvl="5" w:tentative="1">
      <w:start w:val="1"/>
      <w:numFmt w:val="lowerRoman"/>
      <w:lvlText w:val="%6."/>
      <w:lvlJc w:val="right"/>
      <w:pPr>
        <w:ind w:left="2825" w:hanging="400"/>
      </w:pPr>
    </w:lvl>
    <w:lvl w:ilvl="6" w:tentative="1">
      <w:start w:val="1"/>
      <w:numFmt w:val="decimal"/>
      <w:lvlText w:val="%7."/>
      <w:lvlJc w:val="left"/>
      <w:pPr>
        <w:ind w:left="3225" w:hanging="400"/>
      </w:pPr>
    </w:lvl>
    <w:lvl w:ilvl="7" w:tentative="1">
      <w:start w:val="1"/>
      <w:numFmt w:val="upperLetter"/>
      <w:lvlText w:val="%8."/>
      <w:lvlJc w:val="left"/>
      <w:pPr>
        <w:ind w:left="3625" w:hanging="400"/>
      </w:pPr>
    </w:lvl>
    <w:lvl w:ilvl="8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8" w15:restartNumberingAfterBreak="0">
    <w:nsid w:val="4AAD1434"/>
    <w:multiLevelType w:val="hybridMultilevel"/>
    <w:tmpl w:val="C22EFA60"/>
    <w:lvl w:ilvl="0" w:tplc="2A9635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8CF55B1"/>
    <w:multiLevelType w:val="hybridMultilevel"/>
    <w:tmpl w:val="3BAA7A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E7463E2"/>
    <w:multiLevelType w:val="hybridMultilevel"/>
    <w:tmpl w:val="233AC8FE"/>
    <w:lvl w:ilvl="0" w:tplc="18B8CC46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 w15:restartNumberingAfterBreak="0">
    <w:nsid w:val="643F224B"/>
    <w:multiLevelType w:val="hybridMultilevel"/>
    <w:tmpl w:val="226026DC"/>
    <w:lvl w:ilvl="0" w:tplc="F1EEFAB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CAD6A3B"/>
    <w:multiLevelType w:val="hybridMultilevel"/>
    <w:tmpl w:val="B5FCF198"/>
    <w:lvl w:ilvl="0" w:tplc="091E26E8">
      <w:start w:val="1"/>
      <w:numFmt w:val="decimal"/>
      <w:pStyle w:val="a0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01291841">
    <w:abstractNumId w:val="6"/>
  </w:num>
  <w:num w:numId="2" w16cid:durableId="1058672240">
    <w:abstractNumId w:val="9"/>
  </w:num>
  <w:num w:numId="3" w16cid:durableId="1019114479">
    <w:abstractNumId w:val="7"/>
  </w:num>
  <w:num w:numId="4" w16cid:durableId="1933850964">
    <w:abstractNumId w:val="2"/>
  </w:num>
  <w:num w:numId="5" w16cid:durableId="707611912">
    <w:abstractNumId w:val="2"/>
    <w:lvlOverride w:ilvl="0">
      <w:startOverride w:val="1"/>
    </w:lvlOverride>
  </w:num>
  <w:num w:numId="6" w16cid:durableId="1370304726">
    <w:abstractNumId w:val="11"/>
  </w:num>
  <w:num w:numId="7" w16cid:durableId="48649856">
    <w:abstractNumId w:val="1"/>
  </w:num>
  <w:num w:numId="8" w16cid:durableId="2102334671">
    <w:abstractNumId w:val="5"/>
  </w:num>
  <w:num w:numId="9" w16cid:durableId="610093705">
    <w:abstractNumId w:val="4"/>
  </w:num>
  <w:num w:numId="10" w16cid:durableId="152768871">
    <w:abstractNumId w:val="12"/>
  </w:num>
  <w:num w:numId="11" w16cid:durableId="468321864">
    <w:abstractNumId w:val="12"/>
  </w:num>
  <w:num w:numId="12" w16cid:durableId="605772780">
    <w:abstractNumId w:val="0"/>
  </w:num>
  <w:num w:numId="13" w16cid:durableId="440881505">
    <w:abstractNumId w:val="10"/>
  </w:num>
  <w:num w:numId="14" w16cid:durableId="1062019719">
    <w:abstractNumId w:val="2"/>
    <w:lvlOverride w:ilvl="0">
      <w:startOverride w:val="1"/>
    </w:lvlOverride>
  </w:num>
  <w:num w:numId="15" w16cid:durableId="604725834">
    <w:abstractNumId w:val="2"/>
    <w:lvlOverride w:ilvl="0">
      <w:startOverride w:val="1"/>
    </w:lvlOverride>
  </w:num>
  <w:num w:numId="16" w16cid:durableId="1549099028">
    <w:abstractNumId w:val="3"/>
  </w:num>
  <w:num w:numId="17" w16cid:durableId="266616552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99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3A0"/>
    <w:rsid w:val="0000000F"/>
    <w:rsid w:val="00000414"/>
    <w:rsid w:val="00000808"/>
    <w:rsid w:val="000015FE"/>
    <w:rsid w:val="00007A43"/>
    <w:rsid w:val="000121B7"/>
    <w:rsid w:val="000158D5"/>
    <w:rsid w:val="000219BC"/>
    <w:rsid w:val="00021A81"/>
    <w:rsid w:val="00022518"/>
    <w:rsid w:val="00034B93"/>
    <w:rsid w:val="00036BA1"/>
    <w:rsid w:val="000379AD"/>
    <w:rsid w:val="000405AA"/>
    <w:rsid w:val="0004280F"/>
    <w:rsid w:val="00044D83"/>
    <w:rsid w:val="00044F84"/>
    <w:rsid w:val="0004579D"/>
    <w:rsid w:val="00045FBC"/>
    <w:rsid w:val="00047A3F"/>
    <w:rsid w:val="00050FE1"/>
    <w:rsid w:val="00051131"/>
    <w:rsid w:val="000520FE"/>
    <w:rsid w:val="00054268"/>
    <w:rsid w:val="000571F2"/>
    <w:rsid w:val="00061740"/>
    <w:rsid w:val="000636B4"/>
    <w:rsid w:val="00063E29"/>
    <w:rsid w:val="00066A2E"/>
    <w:rsid w:val="00066E47"/>
    <w:rsid w:val="00067FB1"/>
    <w:rsid w:val="00070576"/>
    <w:rsid w:val="0007371F"/>
    <w:rsid w:val="000776AC"/>
    <w:rsid w:val="0008065B"/>
    <w:rsid w:val="00083276"/>
    <w:rsid w:val="00085C5B"/>
    <w:rsid w:val="00086B63"/>
    <w:rsid w:val="0009029C"/>
    <w:rsid w:val="000960D7"/>
    <w:rsid w:val="00096849"/>
    <w:rsid w:val="00097650"/>
    <w:rsid w:val="000A0384"/>
    <w:rsid w:val="000A4E6E"/>
    <w:rsid w:val="000A75E1"/>
    <w:rsid w:val="000B1AB9"/>
    <w:rsid w:val="000B7D53"/>
    <w:rsid w:val="000B7EA9"/>
    <w:rsid w:val="000C1C7A"/>
    <w:rsid w:val="000C2603"/>
    <w:rsid w:val="000C3CC8"/>
    <w:rsid w:val="000C3E45"/>
    <w:rsid w:val="000C4ECD"/>
    <w:rsid w:val="000C5806"/>
    <w:rsid w:val="000C613C"/>
    <w:rsid w:val="000C68C2"/>
    <w:rsid w:val="000D33F1"/>
    <w:rsid w:val="000D4BCC"/>
    <w:rsid w:val="000D60D9"/>
    <w:rsid w:val="000D67ED"/>
    <w:rsid w:val="000D6908"/>
    <w:rsid w:val="000E067D"/>
    <w:rsid w:val="000E1CBF"/>
    <w:rsid w:val="000E2FF8"/>
    <w:rsid w:val="000E72AB"/>
    <w:rsid w:val="000E761D"/>
    <w:rsid w:val="000F1C26"/>
    <w:rsid w:val="000F2F3A"/>
    <w:rsid w:val="000F3020"/>
    <w:rsid w:val="000F31B5"/>
    <w:rsid w:val="000F31C4"/>
    <w:rsid w:val="000F349F"/>
    <w:rsid w:val="000F4607"/>
    <w:rsid w:val="0010107D"/>
    <w:rsid w:val="001017FF"/>
    <w:rsid w:val="00102392"/>
    <w:rsid w:val="001026CB"/>
    <w:rsid w:val="00104820"/>
    <w:rsid w:val="0011242E"/>
    <w:rsid w:val="00114FAC"/>
    <w:rsid w:val="00117C28"/>
    <w:rsid w:val="00120B1F"/>
    <w:rsid w:val="00131347"/>
    <w:rsid w:val="001329A4"/>
    <w:rsid w:val="00133BBA"/>
    <w:rsid w:val="001344AC"/>
    <w:rsid w:val="0013576D"/>
    <w:rsid w:val="00136FD1"/>
    <w:rsid w:val="00145470"/>
    <w:rsid w:val="0014552E"/>
    <w:rsid w:val="0014650E"/>
    <w:rsid w:val="00150A0F"/>
    <w:rsid w:val="00151D99"/>
    <w:rsid w:val="00154E2E"/>
    <w:rsid w:val="00160CC0"/>
    <w:rsid w:val="00165434"/>
    <w:rsid w:val="00165FBA"/>
    <w:rsid w:val="001665B0"/>
    <w:rsid w:val="00166A69"/>
    <w:rsid w:val="00167747"/>
    <w:rsid w:val="00175607"/>
    <w:rsid w:val="00180253"/>
    <w:rsid w:val="00180ABE"/>
    <w:rsid w:val="00190ED3"/>
    <w:rsid w:val="00192E67"/>
    <w:rsid w:val="00193C34"/>
    <w:rsid w:val="00195AB2"/>
    <w:rsid w:val="001A2FB9"/>
    <w:rsid w:val="001A518E"/>
    <w:rsid w:val="001A65CA"/>
    <w:rsid w:val="001B3E5E"/>
    <w:rsid w:val="001B54BB"/>
    <w:rsid w:val="001C4426"/>
    <w:rsid w:val="001C4EB9"/>
    <w:rsid w:val="001C5CF1"/>
    <w:rsid w:val="001C6BA6"/>
    <w:rsid w:val="001D0D15"/>
    <w:rsid w:val="001D103B"/>
    <w:rsid w:val="001D14E1"/>
    <w:rsid w:val="001D3825"/>
    <w:rsid w:val="001D3D94"/>
    <w:rsid w:val="001D5382"/>
    <w:rsid w:val="001D6DD9"/>
    <w:rsid w:val="001E05A1"/>
    <w:rsid w:val="001E2280"/>
    <w:rsid w:val="001E2328"/>
    <w:rsid w:val="001E4039"/>
    <w:rsid w:val="001E5D46"/>
    <w:rsid w:val="001F4568"/>
    <w:rsid w:val="001F4A5A"/>
    <w:rsid w:val="00201783"/>
    <w:rsid w:val="00203531"/>
    <w:rsid w:val="002044F6"/>
    <w:rsid w:val="00204F6D"/>
    <w:rsid w:val="00210663"/>
    <w:rsid w:val="0021507D"/>
    <w:rsid w:val="0021573E"/>
    <w:rsid w:val="002168CB"/>
    <w:rsid w:val="002206FC"/>
    <w:rsid w:val="00231C53"/>
    <w:rsid w:val="00232E83"/>
    <w:rsid w:val="00241DE9"/>
    <w:rsid w:val="00244D81"/>
    <w:rsid w:val="00246509"/>
    <w:rsid w:val="002510CC"/>
    <w:rsid w:val="00251329"/>
    <w:rsid w:val="002520C1"/>
    <w:rsid w:val="002543F5"/>
    <w:rsid w:val="00255520"/>
    <w:rsid w:val="00262B5E"/>
    <w:rsid w:val="00265D3D"/>
    <w:rsid w:val="00272156"/>
    <w:rsid w:val="002767FD"/>
    <w:rsid w:val="00277451"/>
    <w:rsid w:val="00280FF2"/>
    <w:rsid w:val="0028121D"/>
    <w:rsid w:val="00283849"/>
    <w:rsid w:val="00283F29"/>
    <w:rsid w:val="002851E8"/>
    <w:rsid w:val="00286C5C"/>
    <w:rsid w:val="0029064B"/>
    <w:rsid w:val="002945E5"/>
    <w:rsid w:val="002947EF"/>
    <w:rsid w:val="002A0ED9"/>
    <w:rsid w:val="002A2C54"/>
    <w:rsid w:val="002A2C87"/>
    <w:rsid w:val="002A384B"/>
    <w:rsid w:val="002A476E"/>
    <w:rsid w:val="002A7502"/>
    <w:rsid w:val="002B6976"/>
    <w:rsid w:val="002C15AF"/>
    <w:rsid w:val="002C23E8"/>
    <w:rsid w:val="002C3753"/>
    <w:rsid w:val="002C4D7F"/>
    <w:rsid w:val="002C7E3C"/>
    <w:rsid w:val="002D018A"/>
    <w:rsid w:val="002D1545"/>
    <w:rsid w:val="002D2430"/>
    <w:rsid w:val="002D516D"/>
    <w:rsid w:val="002D75F5"/>
    <w:rsid w:val="002E5957"/>
    <w:rsid w:val="002E61FA"/>
    <w:rsid w:val="002E6481"/>
    <w:rsid w:val="002E7537"/>
    <w:rsid w:val="002F042F"/>
    <w:rsid w:val="002F15DC"/>
    <w:rsid w:val="002F290C"/>
    <w:rsid w:val="002F32F3"/>
    <w:rsid w:val="002F4B86"/>
    <w:rsid w:val="00302EC3"/>
    <w:rsid w:val="003043A0"/>
    <w:rsid w:val="00306A35"/>
    <w:rsid w:val="00306DEF"/>
    <w:rsid w:val="00316C6F"/>
    <w:rsid w:val="00317DA6"/>
    <w:rsid w:val="00320563"/>
    <w:rsid w:val="00322309"/>
    <w:rsid w:val="003239B2"/>
    <w:rsid w:val="00325351"/>
    <w:rsid w:val="00325F16"/>
    <w:rsid w:val="00327DC4"/>
    <w:rsid w:val="003301D5"/>
    <w:rsid w:val="0033150F"/>
    <w:rsid w:val="00332190"/>
    <w:rsid w:val="0033476A"/>
    <w:rsid w:val="00336539"/>
    <w:rsid w:val="00340F88"/>
    <w:rsid w:val="003414F7"/>
    <w:rsid w:val="00343A19"/>
    <w:rsid w:val="00347272"/>
    <w:rsid w:val="003515DD"/>
    <w:rsid w:val="00352DD7"/>
    <w:rsid w:val="00353724"/>
    <w:rsid w:val="00356569"/>
    <w:rsid w:val="00356B2E"/>
    <w:rsid w:val="003661EB"/>
    <w:rsid w:val="00366236"/>
    <w:rsid w:val="00366913"/>
    <w:rsid w:val="00367F6A"/>
    <w:rsid w:val="00370337"/>
    <w:rsid w:val="003749AF"/>
    <w:rsid w:val="00374D4E"/>
    <w:rsid w:val="00380645"/>
    <w:rsid w:val="00382BAF"/>
    <w:rsid w:val="00383141"/>
    <w:rsid w:val="00383882"/>
    <w:rsid w:val="003839F2"/>
    <w:rsid w:val="00383F8D"/>
    <w:rsid w:val="00391B2F"/>
    <w:rsid w:val="003951DF"/>
    <w:rsid w:val="003964BA"/>
    <w:rsid w:val="003971B9"/>
    <w:rsid w:val="00397727"/>
    <w:rsid w:val="003A276C"/>
    <w:rsid w:val="003A2BDB"/>
    <w:rsid w:val="003A3401"/>
    <w:rsid w:val="003A4F9E"/>
    <w:rsid w:val="003A5D92"/>
    <w:rsid w:val="003A66B3"/>
    <w:rsid w:val="003B3458"/>
    <w:rsid w:val="003B3F71"/>
    <w:rsid w:val="003B488C"/>
    <w:rsid w:val="003C1FCF"/>
    <w:rsid w:val="003C636F"/>
    <w:rsid w:val="003C641F"/>
    <w:rsid w:val="003C7AE4"/>
    <w:rsid w:val="003D06D6"/>
    <w:rsid w:val="003E5304"/>
    <w:rsid w:val="003E5CCD"/>
    <w:rsid w:val="003F03FD"/>
    <w:rsid w:val="003F129C"/>
    <w:rsid w:val="003F13A9"/>
    <w:rsid w:val="003F4584"/>
    <w:rsid w:val="003F6726"/>
    <w:rsid w:val="00402BBC"/>
    <w:rsid w:val="00402CAD"/>
    <w:rsid w:val="00403555"/>
    <w:rsid w:val="004048F2"/>
    <w:rsid w:val="0041462D"/>
    <w:rsid w:val="004148B1"/>
    <w:rsid w:val="00414F24"/>
    <w:rsid w:val="004152F5"/>
    <w:rsid w:val="00415820"/>
    <w:rsid w:val="00417012"/>
    <w:rsid w:val="004178DE"/>
    <w:rsid w:val="00417DB8"/>
    <w:rsid w:val="00423093"/>
    <w:rsid w:val="00424ADB"/>
    <w:rsid w:val="004317EB"/>
    <w:rsid w:val="0043335E"/>
    <w:rsid w:val="0043485B"/>
    <w:rsid w:val="00440A70"/>
    <w:rsid w:val="00443BCA"/>
    <w:rsid w:val="00445173"/>
    <w:rsid w:val="00445A19"/>
    <w:rsid w:val="00445E4E"/>
    <w:rsid w:val="0044662A"/>
    <w:rsid w:val="00447216"/>
    <w:rsid w:val="004473E1"/>
    <w:rsid w:val="00450E24"/>
    <w:rsid w:val="00451F34"/>
    <w:rsid w:val="004562DB"/>
    <w:rsid w:val="0045690B"/>
    <w:rsid w:val="004635BF"/>
    <w:rsid w:val="00464796"/>
    <w:rsid w:val="00465253"/>
    <w:rsid w:val="00465A8F"/>
    <w:rsid w:val="00466C57"/>
    <w:rsid w:val="00472992"/>
    <w:rsid w:val="00473AE1"/>
    <w:rsid w:val="00477F6F"/>
    <w:rsid w:val="00480023"/>
    <w:rsid w:val="004911FF"/>
    <w:rsid w:val="00491FD6"/>
    <w:rsid w:val="0049290A"/>
    <w:rsid w:val="00494FF1"/>
    <w:rsid w:val="004A00A5"/>
    <w:rsid w:val="004A07A8"/>
    <w:rsid w:val="004A0BEB"/>
    <w:rsid w:val="004A42A2"/>
    <w:rsid w:val="004A539E"/>
    <w:rsid w:val="004A6485"/>
    <w:rsid w:val="004B1494"/>
    <w:rsid w:val="004B4F51"/>
    <w:rsid w:val="004B5451"/>
    <w:rsid w:val="004B71B3"/>
    <w:rsid w:val="004B7BBA"/>
    <w:rsid w:val="004B7D54"/>
    <w:rsid w:val="004C06C3"/>
    <w:rsid w:val="004C1283"/>
    <w:rsid w:val="004C2527"/>
    <w:rsid w:val="004C2AF7"/>
    <w:rsid w:val="004C2B4E"/>
    <w:rsid w:val="004C42B2"/>
    <w:rsid w:val="004C5D61"/>
    <w:rsid w:val="004D229B"/>
    <w:rsid w:val="004D4128"/>
    <w:rsid w:val="004D4755"/>
    <w:rsid w:val="004E4D67"/>
    <w:rsid w:val="004F091E"/>
    <w:rsid w:val="004F500C"/>
    <w:rsid w:val="004F7E05"/>
    <w:rsid w:val="00500111"/>
    <w:rsid w:val="005001DD"/>
    <w:rsid w:val="0050165D"/>
    <w:rsid w:val="005076B1"/>
    <w:rsid w:val="00513DA7"/>
    <w:rsid w:val="00514231"/>
    <w:rsid w:val="00515116"/>
    <w:rsid w:val="0051694D"/>
    <w:rsid w:val="00517140"/>
    <w:rsid w:val="00517453"/>
    <w:rsid w:val="00521664"/>
    <w:rsid w:val="00523AC8"/>
    <w:rsid w:val="00524AF0"/>
    <w:rsid w:val="00524B0A"/>
    <w:rsid w:val="0052501C"/>
    <w:rsid w:val="005252F2"/>
    <w:rsid w:val="00525EBA"/>
    <w:rsid w:val="00526D85"/>
    <w:rsid w:val="00531EAE"/>
    <w:rsid w:val="00532600"/>
    <w:rsid w:val="00540C9B"/>
    <w:rsid w:val="00541AFB"/>
    <w:rsid w:val="005426C7"/>
    <w:rsid w:val="00544C9F"/>
    <w:rsid w:val="00545142"/>
    <w:rsid w:val="00550E97"/>
    <w:rsid w:val="00551E6F"/>
    <w:rsid w:val="00561281"/>
    <w:rsid w:val="00564060"/>
    <w:rsid w:val="00565751"/>
    <w:rsid w:val="00565AEC"/>
    <w:rsid w:val="00565FB9"/>
    <w:rsid w:val="00566955"/>
    <w:rsid w:val="00566AAE"/>
    <w:rsid w:val="00570A53"/>
    <w:rsid w:val="00570C3A"/>
    <w:rsid w:val="00571C2B"/>
    <w:rsid w:val="00572606"/>
    <w:rsid w:val="00573D81"/>
    <w:rsid w:val="00575802"/>
    <w:rsid w:val="005766B4"/>
    <w:rsid w:val="005816FF"/>
    <w:rsid w:val="005818BA"/>
    <w:rsid w:val="00582128"/>
    <w:rsid w:val="005842A4"/>
    <w:rsid w:val="00585A02"/>
    <w:rsid w:val="00592534"/>
    <w:rsid w:val="00592C0C"/>
    <w:rsid w:val="00594A7C"/>
    <w:rsid w:val="0059537D"/>
    <w:rsid w:val="005A4644"/>
    <w:rsid w:val="005A5F35"/>
    <w:rsid w:val="005B0527"/>
    <w:rsid w:val="005B1258"/>
    <w:rsid w:val="005B2E47"/>
    <w:rsid w:val="005B3F05"/>
    <w:rsid w:val="005B5254"/>
    <w:rsid w:val="005C0806"/>
    <w:rsid w:val="005C1D36"/>
    <w:rsid w:val="005C3E7D"/>
    <w:rsid w:val="005C5361"/>
    <w:rsid w:val="005D1315"/>
    <w:rsid w:val="005D2703"/>
    <w:rsid w:val="005D3627"/>
    <w:rsid w:val="005D776F"/>
    <w:rsid w:val="005E1219"/>
    <w:rsid w:val="005E1CA7"/>
    <w:rsid w:val="005E2B6B"/>
    <w:rsid w:val="005E4237"/>
    <w:rsid w:val="005E47F4"/>
    <w:rsid w:val="005E4F74"/>
    <w:rsid w:val="005E5CB8"/>
    <w:rsid w:val="005F0C9F"/>
    <w:rsid w:val="005F202F"/>
    <w:rsid w:val="005F5860"/>
    <w:rsid w:val="00603FE6"/>
    <w:rsid w:val="00604A7B"/>
    <w:rsid w:val="0061080D"/>
    <w:rsid w:val="0061117A"/>
    <w:rsid w:val="00612172"/>
    <w:rsid w:val="00612270"/>
    <w:rsid w:val="00620C8B"/>
    <w:rsid w:val="006219E0"/>
    <w:rsid w:val="006251F3"/>
    <w:rsid w:val="00627776"/>
    <w:rsid w:val="00631F8A"/>
    <w:rsid w:val="00634865"/>
    <w:rsid w:val="0063709F"/>
    <w:rsid w:val="00644CBA"/>
    <w:rsid w:val="0065511E"/>
    <w:rsid w:val="00655557"/>
    <w:rsid w:val="006577DE"/>
    <w:rsid w:val="00657910"/>
    <w:rsid w:val="00660DD9"/>
    <w:rsid w:val="00661678"/>
    <w:rsid w:val="00664BCD"/>
    <w:rsid w:val="00666F1C"/>
    <w:rsid w:val="00673E3D"/>
    <w:rsid w:val="00674375"/>
    <w:rsid w:val="00674FCF"/>
    <w:rsid w:val="00680E0F"/>
    <w:rsid w:val="006856B1"/>
    <w:rsid w:val="006858A1"/>
    <w:rsid w:val="00690639"/>
    <w:rsid w:val="00691578"/>
    <w:rsid w:val="00696848"/>
    <w:rsid w:val="006975FD"/>
    <w:rsid w:val="006A01C6"/>
    <w:rsid w:val="006A0288"/>
    <w:rsid w:val="006A2E67"/>
    <w:rsid w:val="006A32CD"/>
    <w:rsid w:val="006A5325"/>
    <w:rsid w:val="006A5640"/>
    <w:rsid w:val="006B03AB"/>
    <w:rsid w:val="006B10CD"/>
    <w:rsid w:val="006B1ED0"/>
    <w:rsid w:val="006B5686"/>
    <w:rsid w:val="006B64F9"/>
    <w:rsid w:val="006B71BB"/>
    <w:rsid w:val="006C1150"/>
    <w:rsid w:val="006C3C70"/>
    <w:rsid w:val="006C44D4"/>
    <w:rsid w:val="006C6DD4"/>
    <w:rsid w:val="006D0AAA"/>
    <w:rsid w:val="006D63E6"/>
    <w:rsid w:val="006E1B6E"/>
    <w:rsid w:val="006E2F1B"/>
    <w:rsid w:val="006E4A66"/>
    <w:rsid w:val="006F304C"/>
    <w:rsid w:val="006F3AC9"/>
    <w:rsid w:val="006F77CF"/>
    <w:rsid w:val="00700D3B"/>
    <w:rsid w:val="00706D4A"/>
    <w:rsid w:val="00707FD1"/>
    <w:rsid w:val="00710106"/>
    <w:rsid w:val="00712738"/>
    <w:rsid w:val="007221D4"/>
    <w:rsid w:val="007223C1"/>
    <w:rsid w:val="00722715"/>
    <w:rsid w:val="00722D76"/>
    <w:rsid w:val="0072568A"/>
    <w:rsid w:val="00725D25"/>
    <w:rsid w:val="007306E1"/>
    <w:rsid w:val="00730C7E"/>
    <w:rsid w:val="00732ED4"/>
    <w:rsid w:val="00734F3E"/>
    <w:rsid w:val="00737876"/>
    <w:rsid w:val="00737950"/>
    <w:rsid w:val="00741906"/>
    <w:rsid w:val="007430A1"/>
    <w:rsid w:val="007442B7"/>
    <w:rsid w:val="00745CA3"/>
    <w:rsid w:val="007502D3"/>
    <w:rsid w:val="00754B2F"/>
    <w:rsid w:val="007607C2"/>
    <w:rsid w:val="00762106"/>
    <w:rsid w:val="00762D22"/>
    <w:rsid w:val="007632BF"/>
    <w:rsid w:val="00763AD0"/>
    <w:rsid w:val="00766B55"/>
    <w:rsid w:val="00773081"/>
    <w:rsid w:val="00773354"/>
    <w:rsid w:val="00773616"/>
    <w:rsid w:val="00774C16"/>
    <w:rsid w:val="00777546"/>
    <w:rsid w:val="00780100"/>
    <w:rsid w:val="007814C2"/>
    <w:rsid w:val="00783771"/>
    <w:rsid w:val="00785398"/>
    <w:rsid w:val="0078552D"/>
    <w:rsid w:val="007865C3"/>
    <w:rsid w:val="00786C6B"/>
    <w:rsid w:val="007873E9"/>
    <w:rsid w:val="00795D39"/>
    <w:rsid w:val="007969EA"/>
    <w:rsid w:val="00796A36"/>
    <w:rsid w:val="0079733D"/>
    <w:rsid w:val="007A2ABD"/>
    <w:rsid w:val="007A315A"/>
    <w:rsid w:val="007A4585"/>
    <w:rsid w:val="007A46BB"/>
    <w:rsid w:val="007A5058"/>
    <w:rsid w:val="007A53B7"/>
    <w:rsid w:val="007A7B4C"/>
    <w:rsid w:val="007B1178"/>
    <w:rsid w:val="007B1620"/>
    <w:rsid w:val="007B2938"/>
    <w:rsid w:val="007B4941"/>
    <w:rsid w:val="007C0B3E"/>
    <w:rsid w:val="007C349E"/>
    <w:rsid w:val="007C38E2"/>
    <w:rsid w:val="007C46F8"/>
    <w:rsid w:val="007C747D"/>
    <w:rsid w:val="007D1D5F"/>
    <w:rsid w:val="007D22AE"/>
    <w:rsid w:val="007D3A56"/>
    <w:rsid w:val="007D5D90"/>
    <w:rsid w:val="007E2190"/>
    <w:rsid w:val="007E35E8"/>
    <w:rsid w:val="007E73CF"/>
    <w:rsid w:val="007F4F59"/>
    <w:rsid w:val="0080290E"/>
    <w:rsid w:val="00804954"/>
    <w:rsid w:val="00804EBE"/>
    <w:rsid w:val="00806484"/>
    <w:rsid w:val="00807BED"/>
    <w:rsid w:val="00810B6E"/>
    <w:rsid w:val="00812189"/>
    <w:rsid w:val="00813774"/>
    <w:rsid w:val="00817441"/>
    <w:rsid w:val="00823220"/>
    <w:rsid w:val="00823A60"/>
    <w:rsid w:val="00825654"/>
    <w:rsid w:val="0082592A"/>
    <w:rsid w:val="00826106"/>
    <w:rsid w:val="00827063"/>
    <w:rsid w:val="0083127F"/>
    <w:rsid w:val="00832C78"/>
    <w:rsid w:val="00842B88"/>
    <w:rsid w:val="008431B4"/>
    <w:rsid w:val="00843447"/>
    <w:rsid w:val="008445B5"/>
    <w:rsid w:val="008449FA"/>
    <w:rsid w:val="00850469"/>
    <w:rsid w:val="0085607F"/>
    <w:rsid w:val="00857E1B"/>
    <w:rsid w:val="00862AD3"/>
    <w:rsid w:val="00863388"/>
    <w:rsid w:val="008763E3"/>
    <w:rsid w:val="00876E5E"/>
    <w:rsid w:val="00877C03"/>
    <w:rsid w:val="00877E57"/>
    <w:rsid w:val="00880CCB"/>
    <w:rsid w:val="0088529D"/>
    <w:rsid w:val="0088706F"/>
    <w:rsid w:val="008924D1"/>
    <w:rsid w:val="008B1152"/>
    <w:rsid w:val="008B7B45"/>
    <w:rsid w:val="008C3E9F"/>
    <w:rsid w:val="008C5073"/>
    <w:rsid w:val="008D4684"/>
    <w:rsid w:val="008D497B"/>
    <w:rsid w:val="008D71BA"/>
    <w:rsid w:val="008D73A6"/>
    <w:rsid w:val="008D7682"/>
    <w:rsid w:val="008E2BDD"/>
    <w:rsid w:val="008E45F3"/>
    <w:rsid w:val="008E463E"/>
    <w:rsid w:val="008E5E02"/>
    <w:rsid w:val="008F053D"/>
    <w:rsid w:val="008F4973"/>
    <w:rsid w:val="008F799C"/>
    <w:rsid w:val="009012ED"/>
    <w:rsid w:val="0090370C"/>
    <w:rsid w:val="009121C9"/>
    <w:rsid w:val="00914705"/>
    <w:rsid w:val="00920336"/>
    <w:rsid w:val="0092171D"/>
    <w:rsid w:val="00924B15"/>
    <w:rsid w:val="009324E2"/>
    <w:rsid w:val="00934B8D"/>
    <w:rsid w:val="00935013"/>
    <w:rsid w:val="00936280"/>
    <w:rsid w:val="00937330"/>
    <w:rsid w:val="009403BA"/>
    <w:rsid w:val="00942288"/>
    <w:rsid w:val="009454B9"/>
    <w:rsid w:val="009474E9"/>
    <w:rsid w:val="00953634"/>
    <w:rsid w:val="00954F49"/>
    <w:rsid w:val="009564AE"/>
    <w:rsid w:val="00960B1F"/>
    <w:rsid w:val="00962EDC"/>
    <w:rsid w:val="00965D81"/>
    <w:rsid w:val="00966616"/>
    <w:rsid w:val="009728CE"/>
    <w:rsid w:val="00977BDA"/>
    <w:rsid w:val="009819BE"/>
    <w:rsid w:val="00981F09"/>
    <w:rsid w:val="009906E0"/>
    <w:rsid w:val="009918C1"/>
    <w:rsid w:val="009A00B3"/>
    <w:rsid w:val="009A1DF1"/>
    <w:rsid w:val="009A22E0"/>
    <w:rsid w:val="009A487E"/>
    <w:rsid w:val="009A5BB4"/>
    <w:rsid w:val="009B0705"/>
    <w:rsid w:val="009B1CA0"/>
    <w:rsid w:val="009B2973"/>
    <w:rsid w:val="009B4CCC"/>
    <w:rsid w:val="009C72C5"/>
    <w:rsid w:val="009D120F"/>
    <w:rsid w:val="009D16DC"/>
    <w:rsid w:val="009D2278"/>
    <w:rsid w:val="009D3112"/>
    <w:rsid w:val="009D5EC8"/>
    <w:rsid w:val="009E2121"/>
    <w:rsid w:val="009E374F"/>
    <w:rsid w:val="009E3ABF"/>
    <w:rsid w:val="009E538A"/>
    <w:rsid w:val="009E5EC4"/>
    <w:rsid w:val="009E7E26"/>
    <w:rsid w:val="009F5822"/>
    <w:rsid w:val="00A00A20"/>
    <w:rsid w:val="00A00FAB"/>
    <w:rsid w:val="00A0135E"/>
    <w:rsid w:val="00A049DA"/>
    <w:rsid w:val="00A07BCE"/>
    <w:rsid w:val="00A11DE7"/>
    <w:rsid w:val="00A1795E"/>
    <w:rsid w:val="00A206B7"/>
    <w:rsid w:val="00A20BB5"/>
    <w:rsid w:val="00A2362F"/>
    <w:rsid w:val="00A244CA"/>
    <w:rsid w:val="00A25589"/>
    <w:rsid w:val="00A26EFC"/>
    <w:rsid w:val="00A27922"/>
    <w:rsid w:val="00A34A3E"/>
    <w:rsid w:val="00A356E0"/>
    <w:rsid w:val="00A410B0"/>
    <w:rsid w:val="00A43019"/>
    <w:rsid w:val="00A43B94"/>
    <w:rsid w:val="00A43BC5"/>
    <w:rsid w:val="00A44A8F"/>
    <w:rsid w:val="00A45989"/>
    <w:rsid w:val="00A513EF"/>
    <w:rsid w:val="00A5183C"/>
    <w:rsid w:val="00A54352"/>
    <w:rsid w:val="00A56190"/>
    <w:rsid w:val="00A64530"/>
    <w:rsid w:val="00A71530"/>
    <w:rsid w:val="00A7557A"/>
    <w:rsid w:val="00A7692A"/>
    <w:rsid w:val="00A76C0A"/>
    <w:rsid w:val="00A82A8D"/>
    <w:rsid w:val="00A83147"/>
    <w:rsid w:val="00A86AAC"/>
    <w:rsid w:val="00A90409"/>
    <w:rsid w:val="00A91BC1"/>
    <w:rsid w:val="00A931B5"/>
    <w:rsid w:val="00A94E51"/>
    <w:rsid w:val="00A97BEB"/>
    <w:rsid w:val="00AA13CD"/>
    <w:rsid w:val="00AA15F8"/>
    <w:rsid w:val="00AA24C4"/>
    <w:rsid w:val="00AA302E"/>
    <w:rsid w:val="00AA4068"/>
    <w:rsid w:val="00AA514E"/>
    <w:rsid w:val="00AA752B"/>
    <w:rsid w:val="00AB237C"/>
    <w:rsid w:val="00AB3BAE"/>
    <w:rsid w:val="00AB45C2"/>
    <w:rsid w:val="00AB7874"/>
    <w:rsid w:val="00AB7E66"/>
    <w:rsid w:val="00AC57AB"/>
    <w:rsid w:val="00AC57B7"/>
    <w:rsid w:val="00AC6A74"/>
    <w:rsid w:val="00AC7942"/>
    <w:rsid w:val="00AC7A0B"/>
    <w:rsid w:val="00AD6289"/>
    <w:rsid w:val="00AD7F73"/>
    <w:rsid w:val="00AE0F44"/>
    <w:rsid w:val="00AE3C97"/>
    <w:rsid w:val="00AE40F7"/>
    <w:rsid w:val="00AE5642"/>
    <w:rsid w:val="00AE63A8"/>
    <w:rsid w:val="00AF34B1"/>
    <w:rsid w:val="00AF52DF"/>
    <w:rsid w:val="00AF5537"/>
    <w:rsid w:val="00AF5564"/>
    <w:rsid w:val="00AF6124"/>
    <w:rsid w:val="00AF671E"/>
    <w:rsid w:val="00B0301F"/>
    <w:rsid w:val="00B05918"/>
    <w:rsid w:val="00B059E6"/>
    <w:rsid w:val="00B064FC"/>
    <w:rsid w:val="00B0782C"/>
    <w:rsid w:val="00B1028C"/>
    <w:rsid w:val="00B10BA9"/>
    <w:rsid w:val="00B15869"/>
    <w:rsid w:val="00B21E12"/>
    <w:rsid w:val="00B24917"/>
    <w:rsid w:val="00B2584C"/>
    <w:rsid w:val="00B269FF"/>
    <w:rsid w:val="00B26AD0"/>
    <w:rsid w:val="00B27128"/>
    <w:rsid w:val="00B30DE2"/>
    <w:rsid w:val="00B33139"/>
    <w:rsid w:val="00B35703"/>
    <w:rsid w:val="00B35BDC"/>
    <w:rsid w:val="00B3748B"/>
    <w:rsid w:val="00B37F2E"/>
    <w:rsid w:val="00B41E21"/>
    <w:rsid w:val="00B41EEA"/>
    <w:rsid w:val="00B43FB0"/>
    <w:rsid w:val="00B45A6F"/>
    <w:rsid w:val="00B46F3E"/>
    <w:rsid w:val="00B500A1"/>
    <w:rsid w:val="00B50E2C"/>
    <w:rsid w:val="00B545D3"/>
    <w:rsid w:val="00B56AC8"/>
    <w:rsid w:val="00B63B15"/>
    <w:rsid w:val="00B6442F"/>
    <w:rsid w:val="00B706B1"/>
    <w:rsid w:val="00B71399"/>
    <w:rsid w:val="00B719A5"/>
    <w:rsid w:val="00B72800"/>
    <w:rsid w:val="00B7416E"/>
    <w:rsid w:val="00B81862"/>
    <w:rsid w:val="00B82B36"/>
    <w:rsid w:val="00B84C10"/>
    <w:rsid w:val="00B85F6F"/>
    <w:rsid w:val="00B860B3"/>
    <w:rsid w:val="00B8709F"/>
    <w:rsid w:val="00B87729"/>
    <w:rsid w:val="00B93454"/>
    <w:rsid w:val="00BA04BE"/>
    <w:rsid w:val="00BA2E22"/>
    <w:rsid w:val="00BB05D6"/>
    <w:rsid w:val="00BB0F4C"/>
    <w:rsid w:val="00BB18ED"/>
    <w:rsid w:val="00BB3070"/>
    <w:rsid w:val="00BB4B91"/>
    <w:rsid w:val="00BC15AD"/>
    <w:rsid w:val="00BC42A3"/>
    <w:rsid w:val="00BC7776"/>
    <w:rsid w:val="00BD1DFE"/>
    <w:rsid w:val="00BD225E"/>
    <w:rsid w:val="00BD281F"/>
    <w:rsid w:val="00BD301D"/>
    <w:rsid w:val="00BD5B41"/>
    <w:rsid w:val="00BE050A"/>
    <w:rsid w:val="00BE088E"/>
    <w:rsid w:val="00C02F1E"/>
    <w:rsid w:val="00C05C05"/>
    <w:rsid w:val="00C071A5"/>
    <w:rsid w:val="00C1208F"/>
    <w:rsid w:val="00C12900"/>
    <w:rsid w:val="00C15A9B"/>
    <w:rsid w:val="00C21A16"/>
    <w:rsid w:val="00C232C5"/>
    <w:rsid w:val="00C23CA7"/>
    <w:rsid w:val="00C25CAB"/>
    <w:rsid w:val="00C304F8"/>
    <w:rsid w:val="00C33300"/>
    <w:rsid w:val="00C34286"/>
    <w:rsid w:val="00C3520D"/>
    <w:rsid w:val="00C368FC"/>
    <w:rsid w:val="00C3761B"/>
    <w:rsid w:val="00C4017C"/>
    <w:rsid w:val="00C40522"/>
    <w:rsid w:val="00C4223D"/>
    <w:rsid w:val="00C42654"/>
    <w:rsid w:val="00C44A28"/>
    <w:rsid w:val="00C45BD5"/>
    <w:rsid w:val="00C46145"/>
    <w:rsid w:val="00C47D5C"/>
    <w:rsid w:val="00C52363"/>
    <w:rsid w:val="00C5312D"/>
    <w:rsid w:val="00C547DF"/>
    <w:rsid w:val="00C54F2E"/>
    <w:rsid w:val="00C54F64"/>
    <w:rsid w:val="00C55C4A"/>
    <w:rsid w:val="00C563E0"/>
    <w:rsid w:val="00C60D34"/>
    <w:rsid w:val="00C636DD"/>
    <w:rsid w:val="00C65533"/>
    <w:rsid w:val="00C659BB"/>
    <w:rsid w:val="00C66B6B"/>
    <w:rsid w:val="00C6733C"/>
    <w:rsid w:val="00C718BE"/>
    <w:rsid w:val="00C72879"/>
    <w:rsid w:val="00C75DD6"/>
    <w:rsid w:val="00C75FEF"/>
    <w:rsid w:val="00C76745"/>
    <w:rsid w:val="00C80FAA"/>
    <w:rsid w:val="00C81612"/>
    <w:rsid w:val="00C840A6"/>
    <w:rsid w:val="00C846E5"/>
    <w:rsid w:val="00C87A46"/>
    <w:rsid w:val="00C911D0"/>
    <w:rsid w:val="00C91DE7"/>
    <w:rsid w:val="00C9442C"/>
    <w:rsid w:val="00C97D64"/>
    <w:rsid w:val="00CA6B44"/>
    <w:rsid w:val="00CB34D7"/>
    <w:rsid w:val="00CB5598"/>
    <w:rsid w:val="00CB588D"/>
    <w:rsid w:val="00CB5FB1"/>
    <w:rsid w:val="00CB7810"/>
    <w:rsid w:val="00CC2F89"/>
    <w:rsid w:val="00CC3727"/>
    <w:rsid w:val="00CC41A6"/>
    <w:rsid w:val="00CC5BFD"/>
    <w:rsid w:val="00CD0A9D"/>
    <w:rsid w:val="00CD3519"/>
    <w:rsid w:val="00CD35F9"/>
    <w:rsid w:val="00CD3993"/>
    <w:rsid w:val="00CE2146"/>
    <w:rsid w:val="00CE33C9"/>
    <w:rsid w:val="00CF622D"/>
    <w:rsid w:val="00D01334"/>
    <w:rsid w:val="00D02D62"/>
    <w:rsid w:val="00D056B8"/>
    <w:rsid w:val="00D05C00"/>
    <w:rsid w:val="00D06108"/>
    <w:rsid w:val="00D06F86"/>
    <w:rsid w:val="00D1099C"/>
    <w:rsid w:val="00D11F05"/>
    <w:rsid w:val="00D13478"/>
    <w:rsid w:val="00D14C00"/>
    <w:rsid w:val="00D15A4D"/>
    <w:rsid w:val="00D1605A"/>
    <w:rsid w:val="00D16C4C"/>
    <w:rsid w:val="00D30126"/>
    <w:rsid w:val="00D32348"/>
    <w:rsid w:val="00D32F8B"/>
    <w:rsid w:val="00D350DC"/>
    <w:rsid w:val="00D356B3"/>
    <w:rsid w:val="00D365A2"/>
    <w:rsid w:val="00D40109"/>
    <w:rsid w:val="00D409A8"/>
    <w:rsid w:val="00D41B9A"/>
    <w:rsid w:val="00D42B06"/>
    <w:rsid w:val="00D447F0"/>
    <w:rsid w:val="00D44EE8"/>
    <w:rsid w:val="00D45AA4"/>
    <w:rsid w:val="00D47D24"/>
    <w:rsid w:val="00D51837"/>
    <w:rsid w:val="00D56B5B"/>
    <w:rsid w:val="00D5722E"/>
    <w:rsid w:val="00D577A2"/>
    <w:rsid w:val="00D71B7E"/>
    <w:rsid w:val="00D7253D"/>
    <w:rsid w:val="00D72C16"/>
    <w:rsid w:val="00D72DEC"/>
    <w:rsid w:val="00D734EC"/>
    <w:rsid w:val="00D74138"/>
    <w:rsid w:val="00D743D7"/>
    <w:rsid w:val="00D76212"/>
    <w:rsid w:val="00D77EB7"/>
    <w:rsid w:val="00D80349"/>
    <w:rsid w:val="00D86147"/>
    <w:rsid w:val="00D87301"/>
    <w:rsid w:val="00D94222"/>
    <w:rsid w:val="00D945A8"/>
    <w:rsid w:val="00DA2793"/>
    <w:rsid w:val="00DA797E"/>
    <w:rsid w:val="00DB03AB"/>
    <w:rsid w:val="00DB244A"/>
    <w:rsid w:val="00DB247E"/>
    <w:rsid w:val="00DB6804"/>
    <w:rsid w:val="00DC191E"/>
    <w:rsid w:val="00DC7DB0"/>
    <w:rsid w:val="00DD2825"/>
    <w:rsid w:val="00DD4B6D"/>
    <w:rsid w:val="00DD5B70"/>
    <w:rsid w:val="00DD7BC4"/>
    <w:rsid w:val="00DE1FDD"/>
    <w:rsid w:val="00DE2A4B"/>
    <w:rsid w:val="00DE2B88"/>
    <w:rsid w:val="00DE3647"/>
    <w:rsid w:val="00DE74EA"/>
    <w:rsid w:val="00DF1E6D"/>
    <w:rsid w:val="00DF290B"/>
    <w:rsid w:val="00DF3B64"/>
    <w:rsid w:val="00DF41A5"/>
    <w:rsid w:val="00DF48C7"/>
    <w:rsid w:val="00DF4AD9"/>
    <w:rsid w:val="00DF5571"/>
    <w:rsid w:val="00DF612C"/>
    <w:rsid w:val="00DF7596"/>
    <w:rsid w:val="00E03A66"/>
    <w:rsid w:val="00E10F23"/>
    <w:rsid w:val="00E12CA4"/>
    <w:rsid w:val="00E13404"/>
    <w:rsid w:val="00E137F7"/>
    <w:rsid w:val="00E16B82"/>
    <w:rsid w:val="00E17D5C"/>
    <w:rsid w:val="00E20642"/>
    <w:rsid w:val="00E21AF1"/>
    <w:rsid w:val="00E2442E"/>
    <w:rsid w:val="00E31768"/>
    <w:rsid w:val="00E330D1"/>
    <w:rsid w:val="00E33D55"/>
    <w:rsid w:val="00E34711"/>
    <w:rsid w:val="00E35B3F"/>
    <w:rsid w:val="00E35E7E"/>
    <w:rsid w:val="00E374E8"/>
    <w:rsid w:val="00E43577"/>
    <w:rsid w:val="00E44D6B"/>
    <w:rsid w:val="00E456DF"/>
    <w:rsid w:val="00E565C6"/>
    <w:rsid w:val="00E56B67"/>
    <w:rsid w:val="00E57E4A"/>
    <w:rsid w:val="00E61E8A"/>
    <w:rsid w:val="00E64FB3"/>
    <w:rsid w:val="00E7410B"/>
    <w:rsid w:val="00E7580D"/>
    <w:rsid w:val="00E77BBA"/>
    <w:rsid w:val="00E80FEE"/>
    <w:rsid w:val="00E835D7"/>
    <w:rsid w:val="00E869B6"/>
    <w:rsid w:val="00E90049"/>
    <w:rsid w:val="00E901F2"/>
    <w:rsid w:val="00E90F34"/>
    <w:rsid w:val="00E91F4D"/>
    <w:rsid w:val="00E946FF"/>
    <w:rsid w:val="00E94BA7"/>
    <w:rsid w:val="00E96A05"/>
    <w:rsid w:val="00EA0139"/>
    <w:rsid w:val="00EA3C90"/>
    <w:rsid w:val="00EA3DE9"/>
    <w:rsid w:val="00EA517D"/>
    <w:rsid w:val="00EB0291"/>
    <w:rsid w:val="00EB2AEB"/>
    <w:rsid w:val="00EB5071"/>
    <w:rsid w:val="00EB535B"/>
    <w:rsid w:val="00EB7166"/>
    <w:rsid w:val="00EB7E37"/>
    <w:rsid w:val="00EC0C7B"/>
    <w:rsid w:val="00EC24F1"/>
    <w:rsid w:val="00EC35E4"/>
    <w:rsid w:val="00EC3D47"/>
    <w:rsid w:val="00EC4285"/>
    <w:rsid w:val="00ED0BBD"/>
    <w:rsid w:val="00ED636B"/>
    <w:rsid w:val="00EE505E"/>
    <w:rsid w:val="00EF038E"/>
    <w:rsid w:val="00EF684F"/>
    <w:rsid w:val="00F047C7"/>
    <w:rsid w:val="00F1049E"/>
    <w:rsid w:val="00F1217A"/>
    <w:rsid w:val="00F1237B"/>
    <w:rsid w:val="00F1396F"/>
    <w:rsid w:val="00F16871"/>
    <w:rsid w:val="00F1702E"/>
    <w:rsid w:val="00F1793B"/>
    <w:rsid w:val="00F20205"/>
    <w:rsid w:val="00F213C6"/>
    <w:rsid w:val="00F21F4F"/>
    <w:rsid w:val="00F22955"/>
    <w:rsid w:val="00F24636"/>
    <w:rsid w:val="00F25D05"/>
    <w:rsid w:val="00F27775"/>
    <w:rsid w:val="00F32482"/>
    <w:rsid w:val="00F32A0C"/>
    <w:rsid w:val="00F32BD3"/>
    <w:rsid w:val="00F3628C"/>
    <w:rsid w:val="00F4099F"/>
    <w:rsid w:val="00F410C9"/>
    <w:rsid w:val="00F4212C"/>
    <w:rsid w:val="00F44BA3"/>
    <w:rsid w:val="00F510B7"/>
    <w:rsid w:val="00F51436"/>
    <w:rsid w:val="00F514E2"/>
    <w:rsid w:val="00F55AF3"/>
    <w:rsid w:val="00F64130"/>
    <w:rsid w:val="00F64342"/>
    <w:rsid w:val="00F663CF"/>
    <w:rsid w:val="00F67557"/>
    <w:rsid w:val="00F72695"/>
    <w:rsid w:val="00F74F23"/>
    <w:rsid w:val="00F77F96"/>
    <w:rsid w:val="00F81796"/>
    <w:rsid w:val="00F81F2E"/>
    <w:rsid w:val="00F82067"/>
    <w:rsid w:val="00F831BC"/>
    <w:rsid w:val="00F84996"/>
    <w:rsid w:val="00F84B0F"/>
    <w:rsid w:val="00F90529"/>
    <w:rsid w:val="00F90EA3"/>
    <w:rsid w:val="00F90F3D"/>
    <w:rsid w:val="00F919F0"/>
    <w:rsid w:val="00F93C0C"/>
    <w:rsid w:val="00F94CD0"/>
    <w:rsid w:val="00F95576"/>
    <w:rsid w:val="00F96C57"/>
    <w:rsid w:val="00FA0147"/>
    <w:rsid w:val="00FA1470"/>
    <w:rsid w:val="00FA153F"/>
    <w:rsid w:val="00FA192F"/>
    <w:rsid w:val="00FA1D53"/>
    <w:rsid w:val="00FA2542"/>
    <w:rsid w:val="00FA53B2"/>
    <w:rsid w:val="00FA624F"/>
    <w:rsid w:val="00FA6E64"/>
    <w:rsid w:val="00FA74A0"/>
    <w:rsid w:val="00FB01FA"/>
    <w:rsid w:val="00FB0C1C"/>
    <w:rsid w:val="00FB271F"/>
    <w:rsid w:val="00FB40C4"/>
    <w:rsid w:val="00FB56E2"/>
    <w:rsid w:val="00FC215D"/>
    <w:rsid w:val="00FC2B22"/>
    <w:rsid w:val="00FC3402"/>
    <w:rsid w:val="00FC736A"/>
    <w:rsid w:val="00FD1B32"/>
    <w:rsid w:val="00FD2250"/>
    <w:rsid w:val="00FD2612"/>
    <w:rsid w:val="00FD516A"/>
    <w:rsid w:val="00FD750C"/>
    <w:rsid w:val="00FE0B58"/>
    <w:rsid w:val="00FE1A2E"/>
    <w:rsid w:val="00FE3BC4"/>
    <w:rsid w:val="00FE405E"/>
    <w:rsid w:val="00FE49A9"/>
    <w:rsid w:val="00FE5A21"/>
    <w:rsid w:val="00FE6BF9"/>
    <w:rsid w:val="00FF035B"/>
    <w:rsid w:val="00FF0384"/>
    <w:rsid w:val="00FF1983"/>
    <w:rsid w:val="00FF1AD4"/>
    <w:rsid w:val="00FF21B3"/>
    <w:rsid w:val="00FF62AE"/>
    <w:rsid w:val="00FF64CE"/>
    <w:rsid w:val="00FF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B49BD9"/>
  <w15:docId w15:val="{809BA786-1728-4367-AB4A-CE08D9D0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23AC8"/>
    <w:pPr>
      <w:widowControl w:val="0"/>
      <w:wordWrap w:val="0"/>
      <w:autoSpaceDE w:val="0"/>
      <w:autoSpaceDN w:val="0"/>
      <w:jc w:val="both"/>
    </w:pPr>
    <w:rPr>
      <w:rFonts w:ascii="바탕" w:eastAsia="MS Gothic"/>
      <w:kern w:val="2"/>
      <w:szCs w:val="24"/>
    </w:rPr>
  </w:style>
  <w:style w:type="paragraph" w:styleId="1">
    <w:name w:val="heading 1"/>
    <w:basedOn w:val="a1"/>
    <w:next w:val="a1"/>
    <w:link w:val="1Char"/>
    <w:qFormat/>
    <w:rsid w:val="00F663CF"/>
    <w:pPr>
      <w:keepNext/>
      <w:spacing w:beforeLines="50" w:before="180" w:after="120" w:line="360" w:lineRule="auto"/>
      <w:outlineLvl w:val="0"/>
    </w:pPr>
    <w:rPr>
      <w:rFonts w:ascii="Arial" w:eastAsia="맑은 고딕" w:hAnsi="Arial"/>
      <w:b/>
      <w:sz w:val="32"/>
      <w:szCs w:val="28"/>
    </w:rPr>
  </w:style>
  <w:style w:type="paragraph" w:styleId="2">
    <w:name w:val="heading 2"/>
    <w:basedOn w:val="a1"/>
    <w:next w:val="a1"/>
    <w:link w:val="2Char"/>
    <w:qFormat/>
    <w:rsid w:val="00CD35F9"/>
    <w:pPr>
      <w:keepNext/>
      <w:numPr>
        <w:ilvl w:val="1"/>
        <w:numId w:val="1"/>
      </w:numPr>
      <w:spacing w:before="240" w:after="120" w:line="360" w:lineRule="auto"/>
      <w:outlineLvl w:val="1"/>
    </w:pPr>
    <w:rPr>
      <w:rFonts w:ascii="Arial" w:eastAsia="맑은 고딕" w:hAnsi="Arial"/>
      <w:b/>
      <w:sz w:val="28"/>
    </w:rPr>
  </w:style>
  <w:style w:type="paragraph" w:styleId="3">
    <w:name w:val="heading 3"/>
    <w:basedOn w:val="2"/>
    <w:next w:val="a1"/>
    <w:link w:val="3Char"/>
    <w:qFormat/>
    <w:rsid w:val="00773081"/>
    <w:pPr>
      <w:numPr>
        <w:ilvl w:val="2"/>
      </w:numPr>
      <w:outlineLvl w:val="2"/>
    </w:pPr>
    <w:rPr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link w:val="Char"/>
    <w:qFormat/>
    <w:rsid w:val="000121B7"/>
    <w:pPr>
      <w:spacing w:before="120" w:after="240"/>
    </w:pPr>
    <w:rPr>
      <w:bCs/>
      <w:szCs w:val="20"/>
    </w:rPr>
  </w:style>
  <w:style w:type="table" w:styleId="a6">
    <w:name w:val="Table Grid"/>
    <w:basedOn w:val="a3"/>
    <w:uiPriority w:val="59"/>
    <w:rsid w:val="008F799C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캡션 Char"/>
    <w:basedOn w:val="a2"/>
    <w:link w:val="a5"/>
    <w:uiPriority w:val="35"/>
    <w:rsid w:val="000121B7"/>
    <w:rPr>
      <w:rFonts w:ascii="바탕" w:eastAsia="MS Gothic"/>
      <w:bCs/>
      <w:kern w:val="2"/>
      <w:lang w:val="en-US" w:eastAsia="ko-KR" w:bidi="ar-SA"/>
    </w:rPr>
  </w:style>
  <w:style w:type="character" w:styleId="a7">
    <w:name w:val="FollowedHyperlink"/>
    <w:basedOn w:val="a2"/>
    <w:rsid w:val="00383141"/>
    <w:rPr>
      <w:color w:val="800080"/>
      <w:u w:val="single"/>
    </w:rPr>
  </w:style>
  <w:style w:type="paragraph" w:styleId="a8">
    <w:name w:val="Document Map"/>
    <w:basedOn w:val="a1"/>
    <w:link w:val="Char0"/>
    <w:uiPriority w:val="99"/>
    <w:semiHidden/>
    <w:unhideWhenUsed/>
    <w:rsid w:val="003301D5"/>
    <w:rPr>
      <w:rFonts w:ascii="Gulim" w:eastAsia="Gulim"/>
      <w:sz w:val="16"/>
      <w:szCs w:val="16"/>
    </w:rPr>
  </w:style>
  <w:style w:type="character" w:customStyle="1" w:styleId="Char0">
    <w:name w:val="문서 구조 Char"/>
    <w:basedOn w:val="a2"/>
    <w:link w:val="a8"/>
    <w:uiPriority w:val="99"/>
    <w:semiHidden/>
    <w:rsid w:val="003301D5"/>
    <w:rPr>
      <w:rFonts w:ascii="Gulim" w:eastAsia="Gulim"/>
      <w:kern w:val="2"/>
      <w:sz w:val="16"/>
      <w:szCs w:val="16"/>
    </w:rPr>
  </w:style>
  <w:style w:type="character" w:customStyle="1" w:styleId="MTEquationSection">
    <w:name w:val="MTEquationSection"/>
    <w:basedOn w:val="a2"/>
    <w:rsid w:val="009E5EC4"/>
    <w:rPr>
      <w:vanish/>
      <w:color w:val="FF0000"/>
    </w:rPr>
  </w:style>
  <w:style w:type="paragraph" w:customStyle="1" w:styleId="MTDisplayEquation">
    <w:name w:val="MTDisplayEquation"/>
    <w:basedOn w:val="a1"/>
    <w:next w:val="a1"/>
    <w:rsid w:val="009E5EC4"/>
    <w:pPr>
      <w:tabs>
        <w:tab w:val="center" w:pos="4240"/>
        <w:tab w:val="right" w:pos="8500"/>
      </w:tabs>
    </w:pPr>
    <w:rPr>
      <w:rFonts w:eastAsia="바탕"/>
    </w:rPr>
  </w:style>
  <w:style w:type="paragraph" w:styleId="a9">
    <w:name w:val="header"/>
    <w:basedOn w:val="a1"/>
    <w:link w:val="Char1"/>
    <w:uiPriority w:val="99"/>
    <w:unhideWhenUsed/>
    <w:rsid w:val="003301D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2"/>
    <w:link w:val="a9"/>
    <w:uiPriority w:val="99"/>
    <w:rsid w:val="003301D5"/>
    <w:rPr>
      <w:rFonts w:ascii="바탕" w:eastAsia="MS Gothic"/>
      <w:kern w:val="2"/>
      <w:szCs w:val="24"/>
    </w:rPr>
  </w:style>
  <w:style w:type="paragraph" w:styleId="aa">
    <w:name w:val="footer"/>
    <w:basedOn w:val="a1"/>
    <w:link w:val="Char2"/>
    <w:uiPriority w:val="99"/>
    <w:unhideWhenUsed/>
    <w:rsid w:val="003301D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2"/>
    <w:link w:val="aa"/>
    <w:uiPriority w:val="99"/>
    <w:rsid w:val="003301D5"/>
    <w:rPr>
      <w:rFonts w:ascii="바탕" w:eastAsia="MS Gothic"/>
      <w:kern w:val="2"/>
      <w:szCs w:val="24"/>
    </w:rPr>
  </w:style>
  <w:style w:type="character" w:customStyle="1" w:styleId="3Char">
    <w:name w:val="제목 3 Char"/>
    <w:basedOn w:val="a2"/>
    <w:link w:val="3"/>
    <w:rsid w:val="00773081"/>
    <w:rPr>
      <w:rFonts w:ascii="Arial" w:eastAsia="맑은 고딕" w:hAnsi="Arial"/>
      <w:b/>
      <w:kern w:val="2"/>
      <w:sz w:val="24"/>
      <w:szCs w:val="24"/>
    </w:rPr>
  </w:style>
  <w:style w:type="character" w:styleId="ab">
    <w:name w:val="Hyperlink"/>
    <w:basedOn w:val="a2"/>
    <w:uiPriority w:val="99"/>
    <w:unhideWhenUsed/>
    <w:rPr>
      <w:color w:val="0000FF"/>
      <w:u w:val="single"/>
    </w:rPr>
  </w:style>
  <w:style w:type="character" w:customStyle="1" w:styleId="1Char">
    <w:name w:val="제목 1 Char"/>
    <w:basedOn w:val="a2"/>
    <w:link w:val="1"/>
    <w:rsid w:val="00F663CF"/>
    <w:rPr>
      <w:rFonts w:ascii="Arial" w:eastAsia="맑은 고딕" w:hAnsi="Arial"/>
      <w:b/>
      <w:kern w:val="2"/>
      <w:sz w:val="32"/>
      <w:szCs w:val="28"/>
    </w:rPr>
  </w:style>
  <w:style w:type="character" w:customStyle="1" w:styleId="2Char">
    <w:name w:val="제목 2 Char"/>
    <w:basedOn w:val="a2"/>
    <w:link w:val="2"/>
    <w:rsid w:val="00CD35F9"/>
    <w:rPr>
      <w:rFonts w:ascii="Arial" w:eastAsia="맑은 고딕" w:hAnsi="Arial"/>
      <w:b/>
      <w:kern w:val="2"/>
      <w:sz w:val="28"/>
      <w:szCs w:val="24"/>
    </w:rPr>
  </w:style>
  <w:style w:type="paragraph" w:styleId="ac">
    <w:name w:val="Balloon Text"/>
    <w:basedOn w:val="a1"/>
    <w:link w:val="Char3"/>
    <w:uiPriority w:val="99"/>
    <w:semiHidden/>
    <w:unhideWhenUsed/>
    <w:rsid w:val="004A0B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2"/>
    <w:link w:val="ac"/>
    <w:uiPriority w:val="99"/>
    <w:semiHidden/>
    <w:rsid w:val="004A0BEB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d">
    <w:name w:val="Placeholder Text"/>
    <w:basedOn w:val="a2"/>
    <w:uiPriority w:val="99"/>
    <w:semiHidden/>
    <w:rsid w:val="004A0BEB"/>
    <w:rPr>
      <w:color w:val="808080"/>
    </w:rPr>
  </w:style>
  <w:style w:type="paragraph" w:styleId="a">
    <w:name w:val="List Paragraph"/>
    <w:basedOn w:val="a1"/>
    <w:uiPriority w:val="34"/>
    <w:qFormat/>
    <w:rsid w:val="00CD35F9"/>
    <w:pPr>
      <w:numPr>
        <w:numId w:val="4"/>
      </w:numPr>
      <w:snapToGrid w:val="0"/>
      <w:ind w:left="806" w:hanging="403"/>
    </w:pPr>
    <w:rPr>
      <w:rFonts w:ascii="함초롬바탕" w:eastAsia="함초롬바탕" w:hAnsi="함초롬바탕" w:cs="함초롬바탕"/>
      <w:sz w:val="22"/>
      <w:szCs w:val="22"/>
    </w:rPr>
  </w:style>
  <w:style w:type="paragraph" w:customStyle="1" w:styleId="MTDisplayEquation2">
    <w:name w:val="MTDisplayEquation2"/>
    <w:basedOn w:val="a1"/>
    <w:next w:val="a1"/>
    <w:rsid w:val="003B488C"/>
    <w:pPr>
      <w:tabs>
        <w:tab w:val="center" w:pos="4240"/>
        <w:tab w:val="right" w:pos="8500"/>
      </w:tabs>
    </w:pPr>
    <w:rPr>
      <w:rFonts w:eastAsia="바탕"/>
    </w:rPr>
  </w:style>
  <w:style w:type="paragraph" w:styleId="10">
    <w:name w:val="toc 1"/>
    <w:basedOn w:val="a1"/>
    <w:next w:val="a1"/>
    <w:autoRedefine/>
    <w:uiPriority w:val="39"/>
    <w:unhideWhenUsed/>
    <w:rsid w:val="00526D85"/>
  </w:style>
  <w:style w:type="table" w:styleId="-1">
    <w:name w:val="Light Shading Accent 1"/>
    <w:basedOn w:val="a3"/>
    <w:uiPriority w:val="60"/>
    <w:rsid w:val="0033150F"/>
    <w:rPr>
      <w:rFonts w:eastAsia="BatangChe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20">
    <w:name w:val="toc 2"/>
    <w:basedOn w:val="a1"/>
    <w:next w:val="a1"/>
    <w:autoRedefine/>
    <w:uiPriority w:val="39"/>
    <w:unhideWhenUsed/>
    <w:rsid w:val="002A0ED9"/>
    <w:pPr>
      <w:ind w:leftChars="200" w:left="425"/>
    </w:pPr>
  </w:style>
  <w:style w:type="paragraph" w:styleId="ae">
    <w:name w:val="footnote text"/>
    <w:basedOn w:val="a1"/>
    <w:link w:val="Char4"/>
    <w:uiPriority w:val="99"/>
    <w:semiHidden/>
    <w:unhideWhenUsed/>
    <w:rsid w:val="002A0ED9"/>
    <w:pPr>
      <w:snapToGrid w:val="0"/>
      <w:jc w:val="left"/>
    </w:pPr>
  </w:style>
  <w:style w:type="character" w:customStyle="1" w:styleId="Char4">
    <w:name w:val="각주 텍스트 Char"/>
    <w:basedOn w:val="a2"/>
    <w:link w:val="ae"/>
    <w:uiPriority w:val="99"/>
    <w:semiHidden/>
    <w:rsid w:val="002A0ED9"/>
    <w:rPr>
      <w:rFonts w:ascii="바탕" w:eastAsia="MS Gothic"/>
      <w:kern w:val="2"/>
      <w:szCs w:val="24"/>
    </w:rPr>
  </w:style>
  <w:style w:type="character" w:customStyle="1" w:styleId="Char10">
    <w:name w:val="각주 텍스트 Char1"/>
    <w:basedOn w:val="a2"/>
    <w:uiPriority w:val="99"/>
    <w:semiHidden/>
    <w:rsid w:val="002A0ED9"/>
    <w:rPr>
      <w:rFonts w:ascii="바탕" w:eastAsia="MS Gothic"/>
      <w:kern w:val="2"/>
      <w:szCs w:val="24"/>
    </w:rPr>
  </w:style>
  <w:style w:type="character" w:styleId="af">
    <w:name w:val="footnote reference"/>
    <w:basedOn w:val="a2"/>
    <w:uiPriority w:val="99"/>
    <w:semiHidden/>
    <w:unhideWhenUsed/>
    <w:rsid w:val="002A0ED9"/>
    <w:rPr>
      <w:vertAlign w:val="superscript"/>
    </w:rPr>
  </w:style>
  <w:style w:type="character" w:customStyle="1" w:styleId="Char20">
    <w:name w:val="각주 텍스트 Char2"/>
    <w:basedOn w:val="a2"/>
    <w:uiPriority w:val="99"/>
    <w:semiHidden/>
    <w:rsid w:val="002A0ED9"/>
    <w:rPr>
      <w:rFonts w:ascii="바탕" w:eastAsia="MS Gothic"/>
      <w:kern w:val="2"/>
      <w:szCs w:val="24"/>
    </w:rPr>
  </w:style>
  <w:style w:type="character" w:customStyle="1" w:styleId="Char30">
    <w:name w:val="각주 텍스트 Char3"/>
    <w:basedOn w:val="a2"/>
    <w:uiPriority w:val="99"/>
    <w:semiHidden/>
    <w:rsid w:val="002A0ED9"/>
    <w:rPr>
      <w:rFonts w:ascii="바탕" w:eastAsia="MS Gothic"/>
      <w:kern w:val="2"/>
      <w:szCs w:val="24"/>
    </w:rPr>
  </w:style>
  <w:style w:type="character" w:styleId="HTML">
    <w:name w:val="HTML Typewriter"/>
    <w:basedOn w:val="a2"/>
    <w:uiPriority w:val="99"/>
    <w:semiHidden/>
    <w:unhideWhenUsed/>
    <w:rsid w:val="002A0ED9"/>
    <w:rPr>
      <w:rFonts w:ascii="굴림체" w:eastAsia="굴림체" w:hAnsi="굴림체" w:cs="굴림체"/>
      <w:sz w:val="24"/>
      <w:szCs w:val="24"/>
    </w:rPr>
  </w:style>
  <w:style w:type="character" w:styleId="af0">
    <w:name w:val="page number"/>
    <w:basedOn w:val="a2"/>
    <w:semiHidden/>
    <w:rsid w:val="002A0ED9"/>
  </w:style>
  <w:style w:type="paragraph" w:styleId="af1">
    <w:name w:val="Normal Indent"/>
    <w:basedOn w:val="a1"/>
    <w:rsid w:val="002A0ED9"/>
    <w:pPr>
      <w:autoSpaceDE/>
      <w:autoSpaceDN/>
      <w:adjustRightInd w:val="0"/>
      <w:spacing w:line="360" w:lineRule="atLeast"/>
      <w:ind w:left="851"/>
      <w:textAlignment w:val="baseline"/>
    </w:pPr>
    <w:rPr>
      <w:rFonts w:ascii="Times New Roman" w:eastAsia="BatangChe"/>
      <w:kern w:val="0"/>
      <w:szCs w:val="20"/>
    </w:rPr>
  </w:style>
  <w:style w:type="character" w:customStyle="1" w:styleId="11">
    <w:name w:val="확인되지 않은 멘션1"/>
    <w:basedOn w:val="a2"/>
    <w:uiPriority w:val="99"/>
    <w:semiHidden/>
    <w:unhideWhenUsed/>
    <w:rsid w:val="002A0ED9"/>
    <w:rPr>
      <w:color w:val="808080"/>
      <w:shd w:val="clear" w:color="auto" w:fill="E6E6E6"/>
    </w:rPr>
  </w:style>
  <w:style w:type="paragraph" w:styleId="HTML0">
    <w:name w:val="HTML Preformatted"/>
    <w:basedOn w:val="a1"/>
    <w:link w:val="HTMLChar"/>
    <w:uiPriority w:val="99"/>
    <w:unhideWhenUsed/>
    <w:rsid w:val="002A0E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2"/>
    <w:link w:val="HTML0"/>
    <w:uiPriority w:val="99"/>
    <w:rsid w:val="002A0ED9"/>
    <w:rPr>
      <w:rFonts w:ascii="굴림체" w:eastAsia="굴림체" w:hAnsi="굴림체" w:cs="굴림체"/>
      <w:sz w:val="24"/>
      <w:szCs w:val="24"/>
    </w:rPr>
  </w:style>
  <w:style w:type="character" w:customStyle="1" w:styleId="HTMLChar1">
    <w:name w:val="미리 서식이 지정된 HTML Char1"/>
    <w:basedOn w:val="a2"/>
    <w:uiPriority w:val="99"/>
    <w:rsid w:val="002A0ED9"/>
    <w:rPr>
      <w:rFonts w:ascii="굴림체" w:eastAsia="굴림체" w:hAnsi="굴림체" w:cs="굴림체"/>
      <w:sz w:val="24"/>
      <w:szCs w:val="24"/>
    </w:rPr>
  </w:style>
  <w:style w:type="character" w:styleId="HTML1">
    <w:name w:val="HTML Code"/>
    <w:basedOn w:val="a2"/>
    <w:uiPriority w:val="99"/>
    <w:semiHidden/>
    <w:unhideWhenUsed/>
    <w:rsid w:val="002A0ED9"/>
    <w:rPr>
      <w:rFonts w:ascii="굴림체" w:eastAsia="굴림체" w:hAnsi="굴림체" w:cs="굴림체"/>
      <w:sz w:val="24"/>
      <w:szCs w:val="24"/>
    </w:rPr>
  </w:style>
  <w:style w:type="character" w:customStyle="1" w:styleId="nv">
    <w:name w:val="nv"/>
    <w:basedOn w:val="a2"/>
    <w:rsid w:val="002A0ED9"/>
  </w:style>
  <w:style w:type="character" w:customStyle="1" w:styleId="nb">
    <w:name w:val="nb"/>
    <w:basedOn w:val="a2"/>
    <w:rsid w:val="002A0ED9"/>
  </w:style>
  <w:style w:type="character" w:customStyle="1" w:styleId="o">
    <w:name w:val="o"/>
    <w:basedOn w:val="a2"/>
    <w:rsid w:val="002A0ED9"/>
  </w:style>
  <w:style w:type="paragraph" w:customStyle="1" w:styleId="line874">
    <w:name w:val="line874"/>
    <w:basedOn w:val="a1"/>
    <w:rsid w:val="002A0ED9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paragraph" w:styleId="af2">
    <w:name w:val="Normal (Web)"/>
    <w:basedOn w:val="a1"/>
    <w:uiPriority w:val="99"/>
    <w:semiHidden/>
    <w:unhideWhenUsed/>
    <w:rsid w:val="002A0ED9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s-sublime-black-markup-keyword2">
    <w:name w:val="cs-sublime-black-markup-keyword2"/>
    <w:basedOn w:val="a2"/>
    <w:rsid w:val="002A0ED9"/>
  </w:style>
  <w:style w:type="character" w:customStyle="1" w:styleId="cs-sublime-black-markup-keyword0">
    <w:name w:val="cs-sublime-black-markup-keyword0"/>
    <w:basedOn w:val="a2"/>
    <w:rsid w:val="002A0ED9"/>
  </w:style>
  <w:style w:type="character" w:customStyle="1" w:styleId="cs-sublime-black-markup-keyword1">
    <w:name w:val="cs-sublime-black-markup-keyword1"/>
    <w:basedOn w:val="a2"/>
    <w:rsid w:val="002A0ED9"/>
  </w:style>
  <w:style w:type="character" w:customStyle="1" w:styleId="cs-sublime-black-markup-string">
    <w:name w:val="cs-sublime-black-markup-string"/>
    <w:basedOn w:val="a2"/>
    <w:rsid w:val="002A0ED9"/>
  </w:style>
  <w:style w:type="paragraph" w:styleId="af3">
    <w:name w:val="Revision"/>
    <w:hidden/>
    <w:uiPriority w:val="99"/>
    <w:semiHidden/>
    <w:rsid w:val="002A0ED9"/>
    <w:rPr>
      <w:rFonts w:ascii="바탕" w:eastAsia="MS Gothic"/>
      <w:kern w:val="2"/>
      <w:szCs w:val="24"/>
    </w:rPr>
  </w:style>
  <w:style w:type="character" w:customStyle="1" w:styleId="cs-sublime-black-common-number">
    <w:name w:val="cs-sublime-black-common-number"/>
    <w:basedOn w:val="a2"/>
    <w:rsid w:val="002A0ED9"/>
  </w:style>
  <w:style w:type="character" w:customStyle="1" w:styleId="cs-sublime-black-common-keyword1">
    <w:name w:val="cs-sublime-black-common-keyword1"/>
    <w:basedOn w:val="a2"/>
    <w:rsid w:val="002A0ED9"/>
  </w:style>
  <w:style w:type="character" w:customStyle="1" w:styleId="cs-sublime-black-common-keyword2">
    <w:name w:val="cs-sublime-black-common-keyword2"/>
    <w:basedOn w:val="a2"/>
    <w:rsid w:val="002A0ED9"/>
  </w:style>
  <w:style w:type="character" w:customStyle="1" w:styleId="cs-sublime-black-common-keyword0">
    <w:name w:val="cs-sublime-black-common-keyword0"/>
    <w:basedOn w:val="a2"/>
    <w:rsid w:val="002A0ED9"/>
  </w:style>
  <w:style w:type="character" w:customStyle="1" w:styleId="cs-sublime-black-common-comment">
    <w:name w:val="cs-sublime-black-common-comment"/>
    <w:basedOn w:val="a2"/>
    <w:rsid w:val="002A0ED9"/>
  </w:style>
  <w:style w:type="character" w:customStyle="1" w:styleId="cs-sublime-black-common-string">
    <w:name w:val="cs-sublime-black-common-string"/>
    <w:basedOn w:val="a2"/>
    <w:rsid w:val="002A0ED9"/>
  </w:style>
  <w:style w:type="paragraph" w:styleId="af4">
    <w:name w:val="Date"/>
    <w:basedOn w:val="a1"/>
    <w:next w:val="a1"/>
    <w:link w:val="Char5"/>
    <w:uiPriority w:val="99"/>
    <w:semiHidden/>
    <w:unhideWhenUsed/>
    <w:rsid w:val="002A0ED9"/>
  </w:style>
  <w:style w:type="character" w:customStyle="1" w:styleId="Char5">
    <w:name w:val="날짜 Char"/>
    <w:basedOn w:val="a2"/>
    <w:link w:val="af4"/>
    <w:uiPriority w:val="99"/>
    <w:semiHidden/>
    <w:rsid w:val="002A0ED9"/>
    <w:rPr>
      <w:rFonts w:ascii="바탕" w:eastAsia="MS Gothic"/>
      <w:kern w:val="2"/>
      <w:szCs w:val="24"/>
    </w:rPr>
  </w:style>
  <w:style w:type="character" w:customStyle="1" w:styleId="Char11">
    <w:name w:val="날짜 Char1"/>
    <w:basedOn w:val="a2"/>
    <w:uiPriority w:val="99"/>
    <w:semiHidden/>
    <w:rsid w:val="002A0ED9"/>
    <w:rPr>
      <w:rFonts w:ascii="바탕" w:eastAsia="MS Gothic"/>
      <w:kern w:val="2"/>
      <w:szCs w:val="24"/>
    </w:rPr>
  </w:style>
  <w:style w:type="character" w:customStyle="1" w:styleId="HTMLChar2">
    <w:name w:val="미리 서식이 지정된 HTML Char2"/>
    <w:basedOn w:val="a2"/>
    <w:uiPriority w:val="99"/>
    <w:rsid w:val="007D22AE"/>
    <w:rPr>
      <w:rFonts w:ascii="굴림체" w:eastAsia="굴림체" w:hAnsi="굴림체" w:cs="굴림체"/>
      <w:sz w:val="24"/>
      <w:szCs w:val="24"/>
    </w:rPr>
  </w:style>
  <w:style w:type="paragraph" w:customStyle="1" w:styleId="line8741">
    <w:name w:val="line8741"/>
    <w:basedOn w:val="a1"/>
    <w:rsid w:val="007D22AE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har21">
    <w:name w:val="날짜 Char2"/>
    <w:basedOn w:val="a2"/>
    <w:uiPriority w:val="99"/>
    <w:semiHidden/>
    <w:rsid w:val="007D22AE"/>
    <w:rPr>
      <w:rFonts w:ascii="바탕" w:eastAsia="MS Gothic"/>
      <w:kern w:val="2"/>
      <w:szCs w:val="24"/>
    </w:rPr>
  </w:style>
  <w:style w:type="character" w:customStyle="1" w:styleId="Char40">
    <w:name w:val="각주 텍스트 Char4"/>
    <w:basedOn w:val="a2"/>
    <w:uiPriority w:val="99"/>
    <w:semiHidden/>
    <w:rsid w:val="007D22AE"/>
    <w:rPr>
      <w:rFonts w:ascii="바탕" w:eastAsia="MS Gothic"/>
      <w:kern w:val="2"/>
      <w:szCs w:val="24"/>
    </w:rPr>
  </w:style>
  <w:style w:type="character" w:customStyle="1" w:styleId="Char110">
    <w:name w:val="각주 텍스트 Char1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11">
    <w:name w:val="미리 서식이 지정된 HTML Char11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Char111">
    <w:name w:val="날짜 Char1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50">
    <w:name w:val="각주 텍스트 Char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6">
    <w:name w:val="각주 텍스트 Char6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2">
    <w:name w:val="각주 텍스트 Char1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210">
    <w:name w:val="각주 텍스트 Char2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31">
    <w:name w:val="각주 텍스트 Char3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UnresolvedMention1">
    <w:name w:val="Unresolved Mention1"/>
    <w:basedOn w:val="a2"/>
    <w:uiPriority w:val="99"/>
    <w:semiHidden/>
    <w:unhideWhenUsed/>
    <w:rsid w:val="00773616"/>
    <w:rPr>
      <w:color w:val="808080"/>
      <w:shd w:val="clear" w:color="auto" w:fill="E6E6E6"/>
    </w:rPr>
  </w:style>
  <w:style w:type="character" w:customStyle="1" w:styleId="HTMLChar3">
    <w:name w:val="미리 서식이 지정된 HTML Char3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HTMLChar12">
    <w:name w:val="미리 서식이 지정된 HTML Char12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nv1">
    <w:name w:val="nv1"/>
    <w:basedOn w:val="a2"/>
    <w:rsid w:val="00773616"/>
  </w:style>
  <w:style w:type="character" w:customStyle="1" w:styleId="nb1">
    <w:name w:val="nb1"/>
    <w:basedOn w:val="a2"/>
    <w:rsid w:val="00773616"/>
  </w:style>
  <w:style w:type="character" w:customStyle="1" w:styleId="o1">
    <w:name w:val="o1"/>
    <w:basedOn w:val="a2"/>
    <w:rsid w:val="00773616"/>
  </w:style>
  <w:style w:type="paragraph" w:customStyle="1" w:styleId="line8742">
    <w:name w:val="line8742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s-sublime-black-markup-keyword21">
    <w:name w:val="cs-sublime-black-markup-keyword21"/>
    <w:basedOn w:val="a2"/>
    <w:rsid w:val="00773616"/>
  </w:style>
  <w:style w:type="character" w:customStyle="1" w:styleId="cs-sublime-black-markup-keyword01">
    <w:name w:val="cs-sublime-black-markup-keyword01"/>
    <w:basedOn w:val="a2"/>
    <w:rsid w:val="00773616"/>
  </w:style>
  <w:style w:type="character" w:customStyle="1" w:styleId="cs-sublime-black-markup-keyword11">
    <w:name w:val="cs-sublime-black-markup-keyword11"/>
    <w:basedOn w:val="a2"/>
    <w:rsid w:val="00773616"/>
  </w:style>
  <w:style w:type="character" w:customStyle="1" w:styleId="cs-sublime-black-markup-string1">
    <w:name w:val="cs-sublime-black-markup-string1"/>
    <w:basedOn w:val="a2"/>
    <w:rsid w:val="00773616"/>
  </w:style>
  <w:style w:type="character" w:customStyle="1" w:styleId="cs-sublime-black-common-number1">
    <w:name w:val="cs-sublime-black-common-number1"/>
    <w:basedOn w:val="a2"/>
    <w:rsid w:val="00773616"/>
  </w:style>
  <w:style w:type="character" w:customStyle="1" w:styleId="cs-sublime-black-common-keyword11">
    <w:name w:val="cs-sublime-black-common-keyword11"/>
    <w:basedOn w:val="a2"/>
    <w:rsid w:val="00773616"/>
  </w:style>
  <w:style w:type="character" w:customStyle="1" w:styleId="cs-sublime-black-common-keyword21">
    <w:name w:val="cs-sublime-black-common-keyword21"/>
    <w:basedOn w:val="a2"/>
    <w:rsid w:val="00773616"/>
  </w:style>
  <w:style w:type="character" w:customStyle="1" w:styleId="cs-sublime-black-common-keyword01">
    <w:name w:val="cs-sublime-black-common-keyword01"/>
    <w:basedOn w:val="a2"/>
    <w:rsid w:val="00773616"/>
  </w:style>
  <w:style w:type="character" w:customStyle="1" w:styleId="cs-sublime-black-common-comment1">
    <w:name w:val="cs-sublime-black-common-comment1"/>
    <w:basedOn w:val="a2"/>
    <w:rsid w:val="00773616"/>
  </w:style>
  <w:style w:type="character" w:customStyle="1" w:styleId="cs-sublime-black-common-string1">
    <w:name w:val="cs-sublime-black-common-string1"/>
    <w:basedOn w:val="a2"/>
    <w:rsid w:val="00773616"/>
  </w:style>
  <w:style w:type="character" w:customStyle="1" w:styleId="Char32">
    <w:name w:val="날짜 Char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20">
    <w:name w:val="날짜 Char1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21">
    <w:name w:val="미리 서식이 지정된 HTML Char21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paragraph" w:customStyle="1" w:styleId="line87411">
    <w:name w:val="line87411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har211">
    <w:name w:val="날짜 Char2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41">
    <w:name w:val="각주 텍스트 Char41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7">
    <w:name w:val="각주 텍스트 Char7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3">
    <w:name w:val="각주 텍스트 Char1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22">
    <w:name w:val="각주 텍스트 Char2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320">
    <w:name w:val="각주 텍스트 Char3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UnresolvedMention2">
    <w:name w:val="Unresolved Mention2"/>
    <w:basedOn w:val="a2"/>
    <w:uiPriority w:val="99"/>
    <w:semiHidden/>
    <w:unhideWhenUsed/>
    <w:rsid w:val="00773616"/>
    <w:rPr>
      <w:color w:val="808080"/>
      <w:shd w:val="clear" w:color="auto" w:fill="E6E6E6"/>
    </w:rPr>
  </w:style>
  <w:style w:type="character" w:customStyle="1" w:styleId="HTMLChar4">
    <w:name w:val="미리 서식이 지정된 HTML Char4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HTMLChar13">
    <w:name w:val="미리 서식이 지정된 HTML Char13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nv2">
    <w:name w:val="nv2"/>
    <w:basedOn w:val="a2"/>
    <w:rsid w:val="00773616"/>
  </w:style>
  <w:style w:type="character" w:customStyle="1" w:styleId="nb2">
    <w:name w:val="nb2"/>
    <w:basedOn w:val="a2"/>
    <w:rsid w:val="00773616"/>
  </w:style>
  <w:style w:type="character" w:customStyle="1" w:styleId="o2">
    <w:name w:val="o2"/>
    <w:basedOn w:val="a2"/>
    <w:rsid w:val="00773616"/>
  </w:style>
  <w:style w:type="paragraph" w:customStyle="1" w:styleId="line8743">
    <w:name w:val="line8743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s-sublime-black-markup-keyword22">
    <w:name w:val="cs-sublime-black-markup-keyword22"/>
    <w:basedOn w:val="a2"/>
    <w:rsid w:val="00773616"/>
  </w:style>
  <w:style w:type="character" w:customStyle="1" w:styleId="cs-sublime-black-markup-keyword02">
    <w:name w:val="cs-sublime-black-markup-keyword02"/>
    <w:basedOn w:val="a2"/>
    <w:rsid w:val="00773616"/>
  </w:style>
  <w:style w:type="character" w:customStyle="1" w:styleId="cs-sublime-black-markup-keyword12">
    <w:name w:val="cs-sublime-black-markup-keyword12"/>
    <w:basedOn w:val="a2"/>
    <w:rsid w:val="00773616"/>
  </w:style>
  <w:style w:type="character" w:customStyle="1" w:styleId="cs-sublime-black-markup-string2">
    <w:name w:val="cs-sublime-black-markup-string2"/>
    <w:basedOn w:val="a2"/>
    <w:rsid w:val="00773616"/>
  </w:style>
  <w:style w:type="character" w:customStyle="1" w:styleId="cs-sublime-black-common-number2">
    <w:name w:val="cs-sublime-black-common-number2"/>
    <w:basedOn w:val="a2"/>
    <w:rsid w:val="00773616"/>
  </w:style>
  <w:style w:type="character" w:customStyle="1" w:styleId="cs-sublime-black-common-keyword12">
    <w:name w:val="cs-sublime-black-common-keyword12"/>
    <w:basedOn w:val="a2"/>
    <w:rsid w:val="00773616"/>
  </w:style>
  <w:style w:type="character" w:customStyle="1" w:styleId="cs-sublime-black-common-keyword22">
    <w:name w:val="cs-sublime-black-common-keyword22"/>
    <w:basedOn w:val="a2"/>
    <w:rsid w:val="00773616"/>
  </w:style>
  <w:style w:type="character" w:customStyle="1" w:styleId="cs-sublime-black-common-keyword02">
    <w:name w:val="cs-sublime-black-common-keyword02"/>
    <w:basedOn w:val="a2"/>
    <w:rsid w:val="00773616"/>
  </w:style>
  <w:style w:type="character" w:customStyle="1" w:styleId="cs-sublime-black-common-comment2">
    <w:name w:val="cs-sublime-black-common-comment2"/>
    <w:basedOn w:val="a2"/>
    <w:rsid w:val="00773616"/>
  </w:style>
  <w:style w:type="character" w:customStyle="1" w:styleId="cs-sublime-black-common-string2">
    <w:name w:val="cs-sublime-black-common-string2"/>
    <w:basedOn w:val="a2"/>
    <w:rsid w:val="00773616"/>
  </w:style>
  <w:style w:type="character" w:customStyle="1" w:styleId="Char42">
    <w:name w:val="날짜 Char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30">
    <w:name w:val="날짜 Char1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22">
    <w:name w:val="미리 서식이 지정된 HTML Char22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paragraph" w:customStyle="1" w:styleId="line87412">
    <w:name w:val="line87412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har220">
    <w:name w:val="날짜 Char2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420">
    <w:name w:val="각주 텍스트 Char42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4">
    <w:name w:val="각주 텍스트 Char1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23">
    <w:name w:val="각주 텍스트 Char2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33">
    <w:name w:val="각주 텍스트 Char3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UnresolvedMention3">
    <w:name w:val="Unresolved Mention3"/>
    <w:basedOn w:val="a2"/>
    <w:uiPriority w:val="99"/>
    <w:semiHidden/>
    <w:unhideWhenUsed/>
    <w:rsid w:val="00773616"/>
    <w:rPr>
      <w:color w:val="808080"/>
      <w:shd w:val="clear" w:color="auto" w:fill="E6E6E6"/>
    </w:rPr>
  </w:style>
  <w:style w:type="character" w:customStyle="1" w:styleId="HTMLChar5">
    <w:name w:val="미리 서식이 지정된 HTML Char5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HTMLChar14">
    <w:name w:val="미리 서식이 지정된 HTML Char14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nv3">
    <w:name w:val="nv3"/>
    <w:basedOn w:val="a2"/>
    <w:rsid w:val="00773616"/>
  </w:style>
  <w:style w:type="character" w:customStyle="1" w:styleId="nb3">
    <w:name w:val="nb3"/>
    <w:basedOn w:val="a2"/>
    <w:rsid w:val="00773616"/>
  </w:style>
  <w:style w:type="character" w:customStyle="1" w:styleId="o3">
    <w:name w:val="o3"/>
    <w:basedOn w:val="a2"/>
    <w:rsid w:val="00773616"/>
  </w:style>
  <w:style w:type="paragraph" w:customStyle="1" w:styleId="line8744">
    <w:name w:val="line8744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s-sublime-black-markup-keyword23">
    <w:name w:val="cs-sublime-black-markup-keyword23"/>
    <w:basedOn w:val="a2"/>
    <w:rsid w:val="00773616"/>
  </w:style>
  <w:style w:type="character" w:customStyle="1" w:styleId="cs-sublime-black-markup-keyword03">
    <w:name w:val="cs-sublime-black-markup-keyword03"/>
    <w:basedOn w:val="a2"/>
    <w:rsid w:val="00773616"/>
  </w:style>
  <w:style w:type="character" w:customStyle="1" w:styleId="cs-sublime-black-markup-keyword13">
    <w:name w:val="cs-sublime-black-markup-keyword13"/>
    <w:basedOn w:val="a2"/>
    <w:rsid w:val="00773616"/>
  </w:style>
  <w:style w:type="character" w:customStyle="1" w:styleId="cs-sublime-black-markup-string3">
    <w:name w:val="cs-sublime-black-markup-string3"/>
    <w:basedOn w:val="a2"/>
    <w:rsid w:val="00773616"/>
  </w:style>
  <w:style w:type="character" w:customStyle="1" w:styleId="cs-sublime-black-common-number3">
    <w:name w:val="cs-sublime-black-common-number3"/>
    <w:basedOn w:val="a2"/>
    <w:rsid w:val="00773616"/>
  </w:style>
  <w:style w:type="character" w:customStyle="1" w:styleId="cs-sublime-black-common-keyword13">
    <w:name w:val="cs-sublime-black-common-keyword13"/>
    <w:basedOn w:val="a2"/>
    <w:rsid w:val="00773616"/>
  </w:style>
  <w:style w:type="character" w:customStyle="1" w:styleId="cs-sublime-black-common-keyword23">
    <w:name w:val="cs-sublime-black-common-keyword23"/>
    <w:basedOn w:val="a2"/>
    <w:rsid w:val="00773616"/>
  </w:style>
  <w:style w:type="character" w:customStyle="1" w:styleId="cs-sublime-black-common-keyword03">
    <w:name w:val="cs-sublime-black-common-keyword03"/>
    <w:basedOn w:val="a2"/>
    <w:rsid w:val="00773616"/>
  </w:style>
  <w:style w:type="character" w:customStyle="1" w:styleId="cs-sublime-black-common-comment3">
    <w:name w:val="cs-sublime-black-common-comment3"/>
    <w:basedOn w:val="a2"/>
    <w:rsid w:val="00773616"/>
  </w:style>
  <w:style w:type="character" w:customStyle="1" w:styleId="cs-sublime-black-common-string3">
    <w:name w:val="cs-sublime-black-common-string3"/>
    <w:basedOn w:val="a2"/>
    <w:rsid w:val="00773616"/>
  </w:style>
  <w:style w:type="character" w:customStyle="1" w:styleId="Char51">
    <w:name w:val="날짜 Char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40">
    <w:name w:val="날짜 Char1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23">
    <w:name w:val="미리 서식이 지정된 HTML Char23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paragraph" w:customStyle="1" w:styleId="line87413">
    <w:name w:val="line87413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har230">
    <w:name w:val="날짜 Char2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43">
    <w:name w:val="각주 텍스트 Char43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5">
    <w:name w:val="각주 텍스트 Char1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24">
    <w:name w:val="각주 텍스트 Char2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34">
    <w:name w:val="각주 텍스트 Char3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UnresolvedMention4">
    <w:name w:val="Unresolved Mention4"/>
    <w:basedOn w:val="a2"/>
    <w:uiPriority w:val="99"/>
    <w:semiHidden/>
    <w:unhideWhenUsed/>
    <w:rsid w:val="00773616"/>
    <w:rPr>
      <w:color w:val="808080"/>
      <w:shd w:val="clear" w:color="auto" w:fill="E6E6E6"/>
    </w:rPr>
  </w:style>
  <w:style w:type="character" w:customStyle="1" w:styleId="HTMLChar6">
    <w:name w:val="미리 서식이 지정된 HTML Char6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HTMLChar15">
    <w:name w:val="미리 서식이 지정된 HTML Char15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nv4">
    <w:name w:val="nv4"/>
    <w:basedOn w:val="a2"/>
    <w:rsid w:val="00773616"/>
  </w:style>
  <w:style w:type="character" w:customStyle="1" w:styleId="nb4">
    <w:name w:val="nb4"/>
    <w:basedOn w:val="a2"/>
    <w:rsid w:val="00773616"/>
  </w:style>
  <w:style w:type="character" w:customStyle="1" w:styleId="o4">
    <w:name w:val="o4"/>
    <w:basedOn w:val="a2"/>
    <w:rsid w:val="00773616"/>
  </w:style>
  <w:style w:type="paragraph" w:customStyle="1" w:styleId="line8745">
    <w:name w:val="line8745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s-sublime-black-markup-keyword24">
    <w:name w:val="cs-sublime-black-markup-keyword24"/>
    <w:basedOn w:val="a2"/>
    <w:rsid w:val="00773616"/>
  </w:style>
  <w:style w:type="character" w:customStyle="1" w:styleId="cs-sublime-black-markup-keyword04">
    <w:name w:val="cs-sublime-black-markup-keyword04"/>
    <w:basedOn w:val="a2"/>
    <w:rsid w:val="00773616"/>
  </w:style>
  <w:style w:type="character" w:customStyle="1" w:styleId="cs-sublime-black-markup-keyword14">
    <w:name w:val="cs-sublime-black-markup-keyword14"/>
    <w:basedOn w:val="a2"/>
    <w:rsid w:val="00773616"/>
  </w:style>
  <w:style w:type="character" w:customStyle="1" w:styleId="cs-sublime-black-markup-string4">
    <w:name w:val="cs-sublime-black-markup-string4"/>
    <w:basedOn w:val="a2"/>
    <w:rsid w:val="00773616"/>
  </w:style>
  <w:style w:type="character" w:customStyle="1" w:styleId="cs-sublime-black-common-number4">
    <w:name w:val="cs-sublime-black-common-number4"/>
    <w:basedOn w:val="a2"/>
    <w:rsid w:val="00773616"/>
  </w:style>
  <w:style w:type="character" w:customStyle="1" w:styleId="cs-sublime-black-common-keyword14">
    <w:name w:val="cs-sublime-black-common-keyword14"/>
    <w:basedOn w:val="a2"/>
    <w:rsid w:val="00773616"/>
  </w:style>
  <w:style w:type="character" w:customStyle="1" w:styleId="cs-sublime-black-common-keyword24">
    <w:name w:val="cs-sublime-black-common-keyword24"/>
    <w:basedOn w:val="a2"/>
    <w:rsid w:val="00773616"/>
  </w:style>
  <w:style w:type="character" w:customStyle="1" w:styleId="cs-sublime-black-common-keyword04">
    <w:name w:val="cs-sublime-black-common-keyword04"/>
    <w:basedOn w:val="a2"/>
    <w:rsid w:val="00773616"/>
  </w:style>
  <w:style w:type="character" w:customStyle="1" w:styleId="cs-sublime-black-common-comment4">
    <w:name w:val="cs-sublime-black-common-comment4"/>
    <w:basedOn w:val="a2"/>
    <w:rsid w:val="00773616"/>
  </w:style>
  <w:style w:type="character" w:customStyle="1" w:styleId="cs-sublime-black-common-string4">
    <w:name w:val="cs-sublime-black-common-string4"/>
    <w:basedOn w:val="a2"/>
    <w:rsid w:val="00773616"/>
  </w:style>
  <w:style w:type="character" w:customStyle="1" w:styleId="Char60">
    <w:name w:val="날짜 Char6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50">
    <w:name w:val="날짜 Char1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24">
    <w:name w:val="미리 서식이 지정된 HTML Char24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paragraph" w:customStyle="1" w:styleId="line87414">
    <w:name w:val="line87414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har240">
    <w:name w:val="날짜 Char2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44">
    <w:name w:val="각주 텍스트 Char44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UnresolvedMention5">
    <w:name w:val="Unresolved Mention5"/>
    <w:basedOn w:val="a2"/>
    <w:uiPriority w:val="99"/>
    <w:semiHidden/>
    <w:unhideWhenUsed/>
    <w:rsid w:val="00773616"/>
    <w:rPr>
      <w:color w:val="808080"/>
      <w:shd w:val="clear" w:color="auto" w:fill="E6E6E6"/>
    </w:rPr>
  </w:style>
  <w:style w:type="character" w:customStyle="1" w:styleId="HTMLChar7">
    <w:name w:val="미리 서식이 지정된 HTML Char7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nv5">
    <w:name w:val="nv5"/>
    <w:basedOn w:val="a2"/>
    <w:rsid w:val="00773616"/>
  </w:style>
  <w:style w:type="character" w:customStyle="1" w:styleId="nb5">
    <w:name w:val="nb5"/>
    <w:basedOn w:val="a2"/>
    <w:rsid w:val="00773616"/>
  </w:style>
  <w:style w:type="character" w:customStyle="1" w:styleId="o5">
    <w:name w:val="o5"/>
    <w:basedOn w:val="a2"/>
    <w:rsid w:val="00773616"/>
  </w:style>
  <w:style w:type="paragraph" w:customStyle="1" w:styleId="line8746">
    <w:name w:val="line8746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s-sublime-black-markup-keyword25">
    <w:name w:val="cs-sublime-black-markup-keyword25"/>
    <w:basedOn w:val="a2"/>
    <w:rsid w:val="00773616"/>
  </w:style>
  <w:style w:type="character" w:customStyle="1" w:styleId="cs-sublime-black-markup-keyword05">
    <w:name w:val="cs-sublime-black-markup-keyword05"/>
    <w:basedOn w:val="a2"/>
    <w:rsid w:val="00773616"/>
  </w:style>
  <w:style w:type="character" w:customStyle="1" w:styleId="cs-sublime-black-markup-keyword15">
    <w:name w:val="cs-sublime-black-markup-keyword15"/>
    <w:basedOn w:val="a2"/>
    <w:rsid w:val="00773616"/>
  </w:style>
  <w:style w:type="character" w:customStyle="1" w:styleId="cs-sublime-black-markup-string5">
    <w:name w:val="cs-sublime-black-markup-string5"/>
    <w:basedOn w:val="a2"/>
    <w:rsid w:val="00773616"/>
  </w:style>
  <w:style w:type="character" w:customStyle="1" w:styleId="cs-sublime-black-common-number5">
    <w:name w:val="cs-sublime-black-common-number5"/>
    <w:basedOn w:val="a2"/>
    <w:rsid w:val="00773616"/>
  </w:style>
  <w:style w:type="character" w:customStyle="1" w:styleId="cs-sublime-black-common-keyword15">
    <w:name w:val="cs-sublime-black-common-keyword15"/>
    <w:basedOn w:val="a2"/>
    <w:rsid w:val="00773616"/>
  </w:style>
  <w:style w:type="character" w:customStyle="1" w:styleId="cs-sublime-black-common-keyword25">
    <w:name w:val="cs-sublime-black-common-keyword25"/>
    <w:basedOn w:val="a2"/>
    <w:rsid w:val="00773616"/>
  </w:style>
  <w:style w:type="character" w:customStyle="1" w:styleId="cs-sublime-black-common-keyword05">
    <w:name w:val="cs-sublime-black-common-keyword05"/>
    <w:basedOn w:val="a2"/>
    <w:rsid w:val="00773616"/>
  </w:style>
  <w:style w:type="character" w:customStyle="1" w:styleId="cs-sublime-black-common-comment5">
    <w:name w:val="cs-sublime-black-common-comment5"/>
    <w:basedOn w:val="a2"/>
    <w:rsid w:val="00773616"/>
  </w:style>
  <w:style w:type="character" w:customStyle="1" w:styleId="cs-sublime-black-common-string5">
    <w:name w:val="cs-sublime-black-common-string5"/>
    <w:basedOn w:val="a2"/>
    <w:rsid w:val="00773616"/>
  </w:style>
  <w:style w:type="character" w:customStyle="1" w:styleId="Char70">
    <w:name w:val="날짜 Char7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8">
    <w:name w:val="각주 텍스트 Char8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16">
    <w:name w:val="각주 텍스트 Char16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25">
    <w:name w:val="각주 텍스트 Char2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35">
    <w:name w:val="각주 텍스트 Char3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16">
    <w:name w:val="미리 서식이 지정된 HTML Char16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character" w:customStyle="1" w:styleId="Char160">
    <w:name w:val="날짜 Char16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HTMLChar25">
    <w:name w:val="미리 서식이 지정된 HTML Char25"/>
    <w:basedOn w:val="a2"/>
    <w:uiPriority w:val="99"/>
    <w:rsid w:val="00773616"/>
    <w:rPr>
      <w:rFonts w:ascii="굴림체" w:eastAsia="굴림체" w:hAnsi="굴림체" w:cs="굴림체"/>
      <w:sz w:val="24"/>
      <w:szCs w:val="24"/>
    </w:rPr>
  </w:style>
  <w:style w:type="paragraph" w:customStyle="1" w:styleId="line87415">
    <w:name w:val="line87415"/>
    <w:basedOn w:val="a1"/>
    <w:rsid w:val="007736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Char250">
    <w:name w:val="날짜 Char2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character" w:customStyle="1" w:styleId="Char45">
    <w:name w:val="각주 텍스트 Char45"/>
    <w:basedOn w:val="a2"/>
    <w:uiPriority w:val="99"/>
    <w:semiHidden/>
    <w:rsid w:val="00773616"/>
    <w:rPr>
      <w:rFonts w:ascii="바탕" w:eastAsia="MS Gothic"/>
      <w:kern w:val="2"/>
      <w:szCs w:val="24"/>
    </w:rPr>
  </w:style>
  <w:style w:type="paragraph" w:customStyle="1" w:styleId="12">
    <w:name w:val="본문1"/>
    <w:basedOn w:val="a1"/>
    <w:link w:val="1Char0"/>
    <w:qFormat/>
    <w:rsid w:val="00EC4285"/>
    <w:pPr>
      <w:snapToGrid w:val="0"/>
      <w:spacing w:after="120"/>
      <w:ind w:firstLine="238"/>
    </w:pPr>
    <w:rPr>
      <w:rFonts w:ascii="함초롬바탕" w:eastAsia="함초롬바탕" w:hAnsi="함초롬바탕"/>
      <w:sz w:val="22"/>
      <w:szCs w:val="22"/>
    </w:rPr>
  </w:style>
  <w:style w:type="character" w:customStyle="1" w:styleId="1Char0">
    <w:name w:val="본문1 Char"/>
    <w:basedOn w:val="a2"/>
    <w:link w:val="12"/>
    <w:rsid w:val="00EC4285"/>
    <w:rPr>
      <w:rFonts w:ascii="함초롬바탕" w:eastAsia="함초롬바탕" w:hAnsi="함초롬바탕"/>
      <w:kern w:val="2"/>
      <w:sz w:val="22"/>
      <w:szCs w:val="22"/>
    </w:rPr>
  </w:style>
  <w:style w:type="paragraph" w:customStyle="1" w:styleId="a0">
    <w:name w:val="실험내용"/>
    <w:basedOn w:val="a"/>
    <w:qFormat/>
    <w:rsid w:val="00306DEF"/>
    <w:pPr>
      <w:numPr>
        <w:numId w:val="10"/>
      </w:numPr>
      <w:snapToGrid/>
      <w:spacing w:after="200" w:line="276" w:lineRule="auto"/>
    </w:pPr>
    <w:rPr>
      <w:rFonts w:asciiTheme="minorHAnsi" w:eastAsiaTheme="minorHAnsi" w:hAnsiTheme="minorHAnsi" w:cs="Times New Roman"/>
      <w:sz w:val="20"/>
      <w:szCs w:val="24"/>
    </w:rPr>
  </w:style>
  <w:style w:type="character" w:styleId="af5">
    <w:name w:val="Unresolved Mention"/>
    <w:basedOn w:val="a2"/>
    <w:uiPriority w:val="99"/>
    <w:semiHidden/>
    <w:unhideWhenUsed/>
    <w:rsid w:val="00D02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4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oung\Application%20Data\Microsoft\Templates\young_book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92BA-2914-4D20-B049-911E6EAA2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Settings\Young\Application Data\Microsoft\Templates\young_book.dot</Template>
  <TotalTime>1</TotalTime>
  <Pages>3</Pages>
  <Words>137</Words>
  <Characters>786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 Lab : Opeartional Amplifier Basics</vt:lpstr>
      <vt:lpstr>1 Lab : Opeartional Amplifier Basics</vt:lpstr>
    </vt:vector>
  </TitlesOfParts>
  <Company>WSU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Lab : Opeartional Amplifier Basics</dc:title>
  <dc:subject/>
  <dc:creator>young</dc:creator>
  <cp:keywords/>
  <dc:description/>
  <cp:lastModifiedBy>곽도현/22200034</cp:lastModifiedBy>
  <cp:revision>2</cp:revision>
  <cp:lastPrinted>2021-03-16T04:23:00Z</cp:lastPrinted>
  <dcterms:created xsi:type="dcterms:W3CDTF">2024-05-16T07:59:00Z</dcterms:created>
  <dcterms:modified xsi:type="dcterms:W3CDTF">2024-05-16T07:59:00Z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